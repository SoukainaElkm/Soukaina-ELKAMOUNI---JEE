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6331F1CE" w14:textId="77777777" w:rsidTr="00FB65B8">
        <w:tc>
          <w:tcPr>
            <w:tcW w:w="5395" w:type="dxa"/>
          </w:tcPr>
          <w:p w14:paraId="3AF7A65C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49B5EC2A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5117064E" w14:textId="77777777" w:rsidTr="00FB65B8">
        <w:trPr>
          <w:trHeight w:val="2719"/>
        </w:trPr>
        <w:tc>
          <w:tcPr>
            <w:tcW w:w="5395" w:type="dxa"/>
          </w:tcPr>
          <w:p w14:paraId="0E1650EB" w14:textId="3ACD1566" w:rsidR="00A81248" w:rsidRPr="003A798E" w:rsidRDefault="00CF7466" w:rsidP="00C66528">
            <w:pPr>
              <w:pStyle w:val="Heading1"/>
            </w:pPr>
            <w:r>
              <w:t>Rapport du TP</w:t>
            </w:r>
            <w:r w:rsidR="00F320E1">
              <w:t>8</w:t>
            </w:r>
            <w:r>
              <w:t>:</w:t>
            </w:r>
          </w:p>
        </w:tc>
        <w:tc>
          <w:tcPr>
            <w:tcW w:w="5395" w:type="dxa"/>
          </w:tcPr>
          <w:p w14:paraId="092AFC20" w14:textId="77777777" w:rsidR="00A81248" w:rsidRPr="003A798E" w:rsidRDefault="00A81248"/>
        </w:tc>
      </w:tr>
      <w:tr w:rsidR="00A81248" w:rsidRPr="003A798E" w14:paraId="77A6B634" w14:textId="77777777" w:rsidTr="00FB65B8">
        <w:trPr>
          <w:trHeight w:val="8059"/>
        </w:trPr>
        <w:tc>
          <w:tcPr>
            <w:tcW w:w="5395" w:type="dxa"/>
          </w:tcPr>
          <w:p w14:paraId="7B59BE64" w14:textId="77777777" w:rsidR="00A81248" w:rsidRPr="003A798E" w:rsidRDefault="00A81248"/>
        </w:tc>
        <w:tc>
          <w:tcPr>
            <w:tcW w:w="5395" w:type="dxa"/>
          </w:tcPr>
          <w:p w14:paraId="3CE9FD49" w14:textId="77777777" w:rsidR="00A81248" w:rsidRPr="003A798E" w:rsidRDefault="00A81248"/>
        </w:tc>
      </w:tr>
      <w:tr w:rsidR="00A81248" w:rsidRPr="003A798E" w14:paraId="16F6B8D5" w14:textId="77777777" w:rsidTr="00FB65B8">
        <w:trPr>
          <w:trHeight w:val="1299"/>
        </w:trPr>
        <w:tc>
          <w:tcPr>
            <w:tcW w:w="5395" w:type="dxa"/>
          </w:tcPr>
          <w:p w14:paraId="51A8DD2E" w14:textId="77777777" w:rsidR="00A81248" w:rsidRPr="003A798E" w:rsidRDefault="00A81248"/>
        </w:tc>
        <w:tc>
          <w:tcPr>
            <w:tcW w:w="5395" w:type="dxa"/>
          </w:tcPr>
          <w:p w14:paraId="0AB6841B" w14:textId="30C5C4DF" w:rsidR="00A81248" w:rsidRPr="003A798E" w:rsidRDefault="00A81248" w:rsidP="00C66528">
            <w:pPr>
              <w:pStyle w:val="Heading2"/>
            </w:pPr>
          </w:p>
        </w:tc>
      </w:tr>
      <w:tr w:rsidR="00A81248" w:rsidRPr="003A798E" w14:paraId="71FD4D99" w14:textId="77777777" w:rsidTr="00FB65B8">
        <w:trPr>
          <w:trHeight w:val="1402"/>
        </w:trPr>
        <w:tc>
          <w:tcPr>
            <w:tcW w:w="5395" w:type="dxa"/>
          </w:tcPr>
          <w:p w14:paraId="121D7FA0" w14:textId="77777777" w:rsidR="00A81248" w:rsidRPr="003A798E" w:rsidRDefault="00A81248"/>
        </w:tc>
        <w:tc>
          <w:tcPr>
            <w:tcW w:w="5395" w:type="dxa"/>
          </w:tcPr>
          <w:p w14:paraId="10B5D21A" w14:textId="1A7A7845" w:rsidR="00A81248" w:rsidRPr="003A798E" w:rsidRDefault="00CF7466" w:rsidP="00A81248">
            <w:pPr>
              <w:pStyle w:val="Heading2"/>
            </w:pPr>
            <w:r>
              <w:t>Soukaina EL KAMOUNI</w:t>
            </w:r>
            <w:r w:rsidR="00C66528" w:rsidRPr="003A798E">
              <w:t xml:space="preserve"> </w:t>
            </w:r>
          </w:p>
          <w:p w14:paraId="2A49F308" w14:textId="1229F41F" w:rsidR="00A81248" w:rsidRPr="003A798E" w:rsidRDefault="00CF7466" w:rsidP="00A81248">
            <w:pPr>
              <w:pStyle w:val="Heading2"/>
            </w:pPr>
            <w:r>
              <w:t>II-BDCC 2</w:t>
            </w:r>
          </w:p>
        </w:tc>
      </w:tr>
    </w:tbl>
    <w:p w14:paraId="1D96E2AA" w14:textId="1A185DEB" w:rsidR="00CF7466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2A5D59E" wp14:editId="7F00D008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138FC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33D7D1E5" w14:textId="3EBCDD84" w:rsidR="00CF7466" w:rsidRDefault="00CF7466" w:rsidP="00AE210F">
      <w:pPr>
        <w:pStyle w:val="ListParagraph"/>
        <w:rPr>
          <w:sz w:val="32"/>
          <w:szCs w:val="32"/>
        </w:rPr>
      </w:pPr>
    </w:p>
    <w:p w14:paraId="6E8AE013" w14:textId="2C2CE296" w:rsidR="00AE210F" w:rsidRDefault="00AE210F" w:rsidP="00AE210F">
      <w:pPr>
        <w:pStyle w:val="ListParagraph"/>
        <w:numPr>
          <w:ilvl w:val="0"/>
          <w:numId w:val="2"/>
        </w:numPr>
      </w:pPr>
      <w:r>
        <w:t>Entité Patient:</w:t>
      </w:r>
    </w:p>
    <w:p w14:paraId="50FD59F3" w14:textId="77777777" w:rsidR="00AE210F" w:rsidRDefault="00AE210F" w:rsidP="00AE210F">
      <w:pPr>
        <w:pStyle w:val="ListParagraph"/>
        <w:ind w:left="1440"/>
      </w:pPr>
    </w:p>
    <w:p w14:paraId="6CE62A0A" w14:textId="77777777" w:rsidR="00AE210F" w:rsidRPr="00AE210F" w:rsidRDefault="00AE210F" w:rsidP="00AE21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package 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com.example.tp6.Entities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lombok.</w:t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AllArgsConstructor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lombok.</w:t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Data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lombok.</w:t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NoArgsConstructor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org.springframework.format.annotation.</w:t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DateTimeFormat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javax.persistence.*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javax.validation.constraints.</w:t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DecimalMin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javax.validation.constraints.</w:t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NotEmpty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javax.validation.constraints.</w:t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Size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java.util.Date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@Entity</w:t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>@Data @NoArgsConstructor @AllArgsConstructor</w:t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class 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Patient {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@Id</w:t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@GeneratedValue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(strategy = GenerationType.</w:t>
      </w:r>
      <w:r w:rsidRPr="00AE21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>IDENTITY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private 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Long </w:t>
      </w:r>
      <w:r w:rsidRPr="00AE210F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id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@NotEmpty @Size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(min= </w:t>
      </w:r>
      <w:r w:rsidRPr="00AE210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 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max= </w:t>
      </w:r>
      <w:r w:rsidRPr="00AE210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private 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String </w:t>
      </w:r>
      <w:r w:rsidRPr="00AE210F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nom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@Temporal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(TemporalType.</w:t>
      </w:r>
      <w:r w:rsidRPr="00AE21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>DATE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@DateTimeFormat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(pattern = </w:t>
      </w:r>
      <w:r w:rsidRPr="00AE210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"yyyy-MM-dd"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private 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Date </w:t>
      </w:r>
      <w:r w:rsidRPr="00AE210F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datenaissance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private boolean </w:t>
      </w:r>
      <w:r w:rsidRPr="00AE210F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malade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AE210F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@DecimalMin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AE210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"100"</w:t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</w:t>
      </w:r>
      <w:r w:rsidRPr="00AE210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le score doit obligatoirement etre superieur a 100</w:t>
      </w:r>
      <w:r w:rsidRPr="00AE210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private int </w:t>
      </w:r>
      <w:r w:rsidRPr="00AE210F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score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AE210F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AE210F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14:paraId="4F8C8EFD" w14:textId="77777777" w:rsidR="00AE210F" w:rsidRDefault="00AE210F" w:rsidP="00AE210F"/>
    <w:p w14:paraId="524AC946" w14:textId="78BAF421" w:rsidR="000C4ED1" w:rsidRDefault="00AE210F" w:rsidP="00AE210F">
      <w:pPr>
        <w:pStyle w:val="ListParagraph"/>
        <w:numPr>
          <w:ilvl w:val="0"/>
          <w:numId w:val="2"/>
        </w:numPr>
      </w:pPr>
      <w:r>
        <w:t>Repository du Patient:</w:t>
      </w:r>
    </w:p>
    <w:p w14:paraId="37349B49" w14:textId="57FE8BD1" w:rsidR="00AE210F" w:rsidRDefault="00AE210F" w:rsidP="00AE210F"/>
    <w:p w14:paraId="2EC72F77" w14:textId="30ACEB28" w:rsidR="00AE210F" w:rsidRPr="00AE210F" w:rsidRDefault="00AE210F" w:rsidP="00AE210F">
      <w:pPr>
        <w:pStyle w:val="HTMLPreformatted"/>
        <w:shd w:val="clear" w:color="auto" w:fill="2B2B2B"/>
        <w:rPr>
          <w:color w:val="A9B7C6"/>
          <w:lang w:val="en-US"/>
        </w:rPr>
      </w:pPr>
      <w:r w:rsidRPr="00AE210F">
        <w:rPr>
          <w:color w:val="CC7832"/>
          <w:lang w:val="en-US"/>
        </w:rPr>
        <w:t xml:space="preserve">package </w:t>
      </w:r>
      <w:r w:rsidRPr="00AE210F">
        <w:rPr>
          <w:color w:val="A9B7C6"/>
          <w:lang w:val="en-US"/>
        </w:rPr>
        <w:t>com.example.tp6.Repositories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com.example.tp6.Entities.Patient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org.springframework.data.domain.Page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org.springframework.data.domain.Pageable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org.springframework.data.jpa.repository.JpaRepository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  <w:t xml:space="preserve">public interface </w:t>
      </w:r>
      <w:r w:rsidRPr="00AE210F">
        <w:rPr>
          <w:color w:val="A9B7C6"/>
          <w:lang w:val="en-US"/>
        </w:rPr>
        <w:t xml:space="preserve">PatientRepository </w:t>
      </w:r>
      <w:r w:rsidRPr="00AE210F">
        <w:rPr>
          <w:color w:val="CC7832"/>
          <w:lang w:val="en-US"/>
        </w:rPr>
        <w:t xml:space="preserve">extends </w:t>
      </w:r>
      <w:r w:rsidRPr="00AE210F">
        <w:rPr>
          <w:color w:val="A9B7C6"/>
          <w:lang w:val="en-US"/>
        </w:rPr>
        <w:t>JpaRepository&lt;Patient</w:t>
      </w:r>
      <w:r w:rsidRPr="00AE210F">
        <w:rPr>
          <w:color w:val="CC7832"/>
          <w:lang w:val="en-US"/>
        </w:rPr>
        <w:t>,</w:t>
      </w:r>
      <w:r w:rsidRPr="00AE210F">
        <w:rPr>
          <w:color w:val="A9B7C6"/>
          <w:lang w:val="en-US"/>
        </w:rPr>
        <w:t>Long&gt; {</w:t>
      </w:r>
      <w:r w:rsidRPr="00AE210F">
        <w:rPr>
          <w:color w:val="A9B7C6"/>
          <w:lang w:val="en-US"/>
        </w:rPr>
        <w:br/>
        <w:t xml:space="preserve">    Page&lt;Patient&gt; </w:t>
      </w:r>
      <w:r w:rsidRPr="00AE210F">
        <w:rPr>
          <w:color w:val="FFC66D"/>
          <w:lang w:val="en-US"/>
        </w:rPr>
        <w:t>findByNomContains</w:t>
      </w:r>
      <w:r w:rsidRPr="00AE210F">
        <w:rPr>
          <w:color w:val="A9B7C6"/>
          <w:lang w:val="en-US"/>
        </w:rPr>
        <w:t>(String kw</w:t>
      </w:r>
      <w:r w:rsidRPr="00AE210F">
        <w:rPr>
          <w:color w:val="CC7832"/>
          <w:lang w:val="en-US"/>
        </w:rPr>
        <w:t xml:space="preserve">, </w:t>
      </w:r>
      <w:r w:rsidRPr="00AE210F">
        <w:rPr>
          <w:color w:val="A9B7C6"/>
          <w:lang w:val="en-US"/>
        </w:rPr>
        <w:t>Pageable pageable)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A9B7C6"/>
          <w:lang w:val="en-US"/>
        </w:rPr>
        <w:t>}</w:t>
      </w:r>
    </w:p>
    <w:p w14:paraId="5B46C6F0" w14:textId="59DA0AF1" w:rsidR="00AE210F" w:rsidRDefault="00AE210F" w:rsidP="00AE210F"/>
    <w:p w14:paraId="1CE298DE" w14:textId="1D611D4F" w:rsidR="00AE210F" w:rsidRDefault="00AE210F" w:rsidP="00AE210F">
      <w:pPr>
        <w:pStyle w:val="ListParagraph"/>
        <w:numPr>
          <w:ilvl w:val="0"/>
          <w:numId w:val="2"/>
        </w:numPr>
      </w:pPr>
      <w:r>
        <w:t>Package Security:</w:t>
      </w:r>
    </w:p>
    <w:p w14:paraId="31AE29F4" w14:textId="38A2D44D" w:rsidR="00AE210F" w:rsidRDefault="00AE210F" w:rsidP="00AE210F">
      <w:pPr>
        <w:pStyle w:val="ListParagraph"/>
        <w:numPr>
          <w:ilvl w:val="1"/>
          <w:numId w:val="2"/>
        </w:numPr>
      </w:pPr>
      <w:r>
        <w:t>Entité AppRole:</w:t>
      </w:r>
    </w:p>
    <w:p w14:paraId="59B74E43" w14:textId="77777777" w:rsidR="00AE210F" w:rsidRDefault="00AE210F" w:rsidP="00AE210F">
      <w:pPr>
        <w:pStyle w:val="ListParagraph"/>
        <w:ind w:left="2160"/>
      </w:pPr>
    </w:p>
    <w:p w14:paraId="117B1A44" w14:textId="77777777" w:rsidR="00AE210F" w:rsidRPr="00AE210F" w:rsidRDefault="00AE210F" w:rsidP="00AE210F">
      <w:pPr>
        <w:pStyle w:val="HTMLPreformatted"/>
        <w:shd w:val="clear" w:color="auto" w:fill="2B2B2B"/>
        <w:rPr>
          <w:color w:val="A9B7C6"/>
          <w:lang w:val="en-US"/>
        </w:rPr>
      </w:pPr>
      <w:r w:rsidRPr="00AE210F">
        <w:rPr>
          <w:color w:val="CC7832"/>
          <w:lang w:val="en-US"/>
        </w:rPr>
        <w:t xml:space="preserve">package </w:t>
      </w:r>
      <w:r w:rsidRPr="00AE210F">
        <w:rPr>
          <w:color w:val="A9B7C6"/>
          <w:lang w:val="en-US"/>
        </w:rPr>
        <w:t>com.example.tp6.security.Entities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lombok.</w:t>
      </w:r>
      <w:r w:rsidRPr="00AE210F">
        <w:rPr>
          <w:color w:val="BBB529"/>
          <w:lang w:val="en-US"/>
        </w:rPr>
        <w:t>AllArgsConstructor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lombok.</w:t>
      </w:r>
      <w:r w:rsidRPr="00AE210F">
        <w:rPr>
          <w:color w:val="BBB529"/>
          <w:lang w:val="en-US"/>
        </w:rPr>
        <w:t>Data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lombok.</w:t>
      </w:r>
      <w:r w:rsidRPr="00AE210F">
        <w:rPr>
          <w:color w:val="BBB529"/>
          <w:lang w:val="en-US"/>
        </w:rPr>
        <w:t>NoArgsConstructor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javax.persistence.*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</w:r>
      <w:r w:rsidRPr="00AE210F">
        <w:rPr>
          <w:color w:val="BBB529"/>
          <w:lang w:val="en-US"/>
        </w:rPr>
        <w:t>@Entity</w:t>
      </w:r>
      <w:r w:rsidRPr="00AE210F">
        <w:rPr>
          <w:color w:val="BBB529"/>
          <w:lang w:val="en-US"/>
        </w:rPr>
        <w:br/>
      </w:r>
      <w:r w:rsidRPr="00AE210F">
        <w:rPr>
          <w:color w:val="BBB529"/>
          <w:lang w:val="en-US"/>
        </w:rPr>
        <w:lastRenderedPageBreak/>
        <w:t>@Data @AllArgsConstructor @NoArgsConstructor</w:t>
      </w:r>
      <w:r w:rsidRPr="00AE210F">
        <w:rPr>
          <w:color w:val="BBB529"/>
          <w:lang w:val="en-US"/>
        </w:rPr>
        <w:br/>
      </w:r>
      <w:r w:rsidRPr="00AE210F">
        <w:rPr>
          <w:color w:val="CC7832"/>
          <w:lang w:val="en-US"/>
        </w:rPr>
        <w:t xml:space="preserve">public class </w:t>
      </w:r>
      <w:r w:rsidRPr="00AE210F">
        <w:rPr>
          <w:color w:val="A9B7C6"/>
          <w:lang w:val="en-US"/>
        </w:rPr>
        <w:t>AppRole {</w:t>
      </w:r>
      <w:r w:rsidRPr="00AE210F">
        <w:rPr>
          <w:color w:val="A9B7C6"/>
          <w:lang w:val="en-US"/>
        </w:rPr>
        <w:br/>
        <w:t xml:space="preserve">    </w:t>
      </w:r>
      <w:r w:rsidRPr="00AE210F">
        <w:rPr>
          <w:color w:val="BBB529"/>
          <w:lang w:val="en-US"/>
        </w:rPr>
        <w:t>@Id @GeneratedValue</w:t>
      </w:r>
      <w:r w:rsidRPr="00AE210F">
        <w:rPr>
          <w:color w:val="A9B7C6"/>
          <w:lang w:val="en-US"/>
        </w:rPr>
        <w:t>(strategy = GenerationType.</w:t>
      </w:r>
      <w:r w:rsidRPr="00AE210F">
        <w:rPr>
          <w:i/>
          <w:iCs/>
          <w:color w:val="9876AA"/>
          <w:lang w:val="en-US"/>
        </w:rPr>
        <w:t>IDENTITY</w:t>
      </w:r>
      <w:r w:rsidRPr="00AE210F">
        <w:rPr>
          <w:color w:val="A9B7C6"/>
          <w:lang w:val="en-US"/>
        </w:rPr>
        <w:t>)</w:t>
      </w:r>
      <w:r w:rsidRPr="00AE210F">
        <w:rPr>
          <w:color w:val="A9B7C6"/>
          <w:lang w:val="en-US"/>
        </w:rPr>
        <w:br/>
        <w:t xml:space="preserve">    </w:t>
      </w:r>
      <w:r w:rsidRPr="00AE210F">
        <w:rPr>
          <w:color w:val="CC7832"/>
          <w:lang w:val="en-US"/>
        </w:rPr>
        <w:t xml:space="preserve">private </w:t>
      </w:r>
      <w:r w:rsidRPr="00AE210F">
        <w:rPr>
          <w:color w:val="A9B7C6"/>
          <w:lang w:val="en-US"/>
        </w:rPr>
        <w:t xml:space="preserve">Long </w:t>
      </w:r>
      <w:r w:rsidRPr="00AE210F">
        <w:rPr>
          <w:color w:val="9876AA"/>
          <w:lang w:val="en-US"/>
        </w:rPr>
        <w:t>roleID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    </w:t>
      </w:r>
      <w:r w:rsidRPr="00AE210F">
        <w:rPr>
          <w:color w:val="BBB529"/>
          <w:lang w:val="en-US"/>
        </w:rPr>
        <w:t>@Column</w:t>
      </w:r>
      <w:r w:rsidRPr="00AE210F">
        <w:rPr>
          <w:color w:val="A9B7C6"/>
          <w:lang w:val="en-US"/>
        </w:rPr>
        <w:t xml:space="preserve">(unique = </w:t>
      </w:r>
      <w:r w:rsidRPr="00AE210F">
        <w:rPr>
          <w:color w:val="CC7832"/>
          <w:lang w:val="en-US"/>
        </w:rPr>
        <w:t>true</w:t>
      </w:r>
      <w:r w:rsidRPr="00AE210F">
        <w:rPr>
          <w:color w:val="A9B7C6"/>
          <w:lang w:val="en-US"/>
        </w:rPr>
        <w:t>)</w:t>
      </w:r>
      <w:r w:rsidRPr="00AE210F">
        <w:rPr>
          <w:color w:val="A9B7C6"/>
          <w:lang w:val="en-US"/>
        </w:rPr>
        <w:br/>
        <w:t xml:space="preserve">    </w:t>
      </w:r>
      <w:r w:rsidRPr="00AE210F">
        <w:rPr>
          <w:color w:val="CC7832"/>
          <w:lang w:val="en-US"/>
        </w:rPr>
        <w:t xml:space="preserve">private </w:t>
      </w:r>
      <w:r w:rsidRPr="00AE210F">
        <w:rPr>
          <w:color w:val="A9B7C6"/>
          <w:lang w:val="en-US"/>
        </w:rPr>
        <w:t xml:space="preserve">String </w:t>
      </w:r>
      <w:r w:rsidRPr="00AE210F">
        <w:rPr>
          <w:color w:val="9876AA"/>
          <w:lang w:val="en-US"/>
        </w:rPr>
        <w:t>roleName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    private </w:t>
      </w:r>
      <w:r w:rsidRPr="00AE210F">
        <w:rPr>
          <w:color w:val="A9B7C6"/>
          <w:lang w:val="en-US"/>
        </w:rPr>
        <w:t xml:space="preserve">String </w:t>
      </w:r>
      <w:r w:rsidRPr="00AE210F">
        <w:rPr>
          <w:color w:val="9876AA"/>
          <w:lang w:val="en-US"/>
        </w:rPr>
        <w:t>description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A9B7C6"/>
          <w:lang w:val="en-US"/>
        </w:rPr>
        <w:t>}</w:t>
      </w:r>
    </w:p>
    <w:p w14:paraId="08DD0608" w14:textId="0354C267" w:rsidR="00AE210F" w:rsidRDefault="00AE210F" w:rsidP="00AE210F"/>
    <w:p w14:paraId="65B2964C" w14:textId="1658EC8A" w:rsidR="00AE210F" w:rsidRDefault="00AE210F" w:rsidP="00AE210F">
      <w:pPr>
        <w:pStyle w:val="ListParagraph"/>
        <w:numPr>
          <w:ilvl w:val="1"/>
          <w:numId w:val="2"/>
        </w:numPr>
      </w:pPr>
      <w:r>
        <w:t>Entité AppRole:</w:t>
      </w:r>
    </w:p>
    <w:p w14:paraId="6C771D88" w14:textId="5BC0EBE4" w:rsidR="00AE210F" w:rsidRDefault="00AE210F" w:rsidP="00AE210F"/>
    <w:p w14:paraId="7A31EEA3" w14:textId="77777777" w:rsidR="00AE210F" w:rsidRPr="00AE210F" w:rsidRDefault="00AE210F" w:rsidP="00AE210F">
      <w:pPr>
        <w:pStyle w:val="HTMLPreformatted"/>
        <w:shd w:val="clear" w:color="auto" w:fill="2B2B2B"/>
        <w:rPr>
          <w:color w:val="A9B7C6"/>
          <w:lang w:val="en-US"/>
        </w:rPr>
      </w:pPr>
      <w:r w:rsidRPr="00AE210F">
        <w:rPr>
          <w:color w:val="CC7832"/>
          <w:lang w:val="en-US"/>
        </w:rPr>
        <w:t xml:space="preserve">package </w:t>
      </w:r>
      <w:r w:rsidRPr="00AE210F">
        <w:rPr>
          <w:color w:val="A9B7C6"/>
          <w:lang w:val="en-US"/>
        </w:rPr>
        <w:t>com.example.tp6.security.Entities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lombok.</w:t>
      </w:r>
      <w:r w:rsidRPr="00AE210F">
        <w:rPr>
          <w:color w:val="BBB529"/>
          <w:lang w:val="en-US"/>
        </w:rPr>
        <w:t>AllArgsConstructor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lombok.</w:t>
      </w:r>
      <w:r w:rsidRPr="00AE210F">
        <w:rPr>
          <w:color w:val="BBB529"/>
          <w:lang w:val="en-US"/>
        </w:rPr>
        <w:t>Data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lombok.</w:t>
      </w:r>
      <w:r w:rsidRPr="00AE210F">
        <w:rPr>
          <w:color w:val="BBB529"/>
          <w:lang w:val="en-US"/>
        </w:rPr>
        <w:t>NoArgsConstructor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javax.persistence.*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java.util.ArrayList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java.util.List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</w:r>
      <w:r w:rsidRPr="00AE210F">
        <w:rPr>
          <w:color w:val="BBB529"/>
          <w:lang w:val="en-US"/>
        </w:rPr>
        <w:t>@Entity</w:t>
      </w:r>
      <w:r w:rsidRPr="00AE210F">
        <w:rPr>
          <w:color w:val="BBB529"/>
          <w:lang w:val="en-US"/>
        </w:rPr>
        <w:br/>
        <w:t>@Data</w:t>
      </w:r>
      <w:r w:rsidRPr="00AE210F">
        <w:rPr>
          <w:color w:val="BBB529"/>
          <w:lang w:val="en-US"/>
        </w:rPr>
        <w:br/>
        <w:t>@AllArgsConstructor</w:t>
      </w:r>
      <w:r w:rsidRPr="00AE210F">
        <w:rPr>
          <w:color w:val="BBB529"/>
          <w:lang w:val="en-US"/>
        </w:rPr>
        <w:br/>
        <w:t>@NoArgsConstructor</w:t>
      </w:r>
      <w:r w:rsidRPr="00AE210F">
        <w:rPr>
          <w:color w:val="BBB529"/>
          <w:lang w:val="en-US"/>
        </w:rPr>
        <w:br/>
      </w:r>
      <w:r w:rsidRPr="00AE210F">
        <w:rPr>
          <w:color w:val="CC7832"/>
          <w:lang w:val="en-US"/>
        </w:rPr>
        <w:t xml:space="preserve">public class </w:t>
      </w:r>
      <w:r w:rsidRPr="00AE210F">
        <w:rPr>
          <w:color w:val="A9B7C6"/>
          <w:lang w:val="en-US"/>
        </w:rPr>
        <w:t>AppUser {</w:t>
      </w:r>
      <w:r w:rsidRPr="00AE210F">
        <w:rPr>
          <w:color w:val="A9B7C6"/>
          <w:lang w:val="en-US"/>
        </w:rPr>
        <w:br/>
        <w:t xml:space="preserve">    </w:t>
      </w:r>
      <w:r w:rsidRPr="00AE210F">
        <w:rPr>
          <w:color w:val="BBB529"/>
          <w:lang w:val="en-US"/>
        </w:rPr>
        <w:t>@Id</w:t>
      </w:r>
      <w:r w:rsidRPr="00AE210F">
        <w:rPr>
          <w:color w:val="BBB529"/>
          <w:lang w:val="en-US"/>
        </w:rPr>
        <w:br/>
        <w:t xml:space="preserve">    </w:t>
      </w:r>
      <w:r w:rsidRPr="00AE210F">
        <w:rPr>
          <w:color w:val="CC7832"/>
          <w:lang w:val="en-US"/>
        </w:rPr>
        <w:t xml:space="preserve">private </w:t>
      </w:r>
      <w:r w:rsidRPr="00AE210F">
        <w:rPr>
          <w:color w:val="A9B7C6"/>
          <w:lang w:val="en-US"/>
        </w:rPr>
        <w:t xml:space="preserve">String </w:t>
      </w:r>
      <w:r w:rsidRPr="00AE210F">
        <w:rPr>
          <w:color w:val="9876AA"/>
          <w:lang w:val="en-US"/>
        </w:rPr>
        <w:t>userId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    </w:t>
      </w:r>
      <w:r w:rsidRPr="00AE210F">
        <w:rPr>
          <w:color w:val="BBB529"/>
          <w:lang w:val="en-US"/>
        </w:rPr>
        <w:t>@Column</w:t>
      </w:r>
      <w:r w:rsidRPr="00AE210F">
        <w:rPr>
          <w:color w:val="A9B7C6"/>
          <w:lang w:val="en-US"/>
        </w:rPr>
        <w:t xml:space="preserve">(unique = </w:t>
      </w:r>
      <w:r w:rsidRPr="00AE210F">
        <w:rPr>
          <w:color w:val="CC7832"/>
          <w:lang w:val="en-US"/>
        </w:rPr>
        <w:t>true</w:t>
      </w:r>
      <w:r w:rsidRPr="00AE210F">
        <w:rPr>
          <w:color w:val="A9B7C6"/>
          <w:lang w:val="en-US"/>
        </w:rPr>
        <w:t>)</w:t>
      </w:r>
      <w:r w:rsidRPr="00AE210F">
        <w:rPr>
          <w:color w:val="A9B7C6"/>
          <w:lang w:val="en-US"/>
        </w:rPr>
        <w:br/>
        <w:t xml:space="preserve">    </w:t>
      </w:r>
      <w:r w:rsidRPr="00AE210F">
        <w:rPr>
          <w:color w:val="CC7832"/>
          <w:lang w:val="en-US"/>
        </w:rPr>
        <w:t xml:space="preserve">private </w:t>
      </w:r>
      <w:r w:rsidRPr="00AE210F">
        <w:rPr>
          <w:color w:val="A9B7C6"/>
          <w:lang w:val="en-US"/>
        </w:rPr>
        <w:t xml:space="preserve">String </w:t>
      </w:r>
      <w:r w:rsidRPr="00AE210F">
        <w:rPr>
          <w:color w:val="9876AA"/>
          <w:lang w:val="en-US"/>
        </w:rPr>
        <w:t>username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    private </w:t>
      </w:r>
      <w:r w:rsidRPr="00AE210F">
        <w:rPr>
          <w:color w:val="A9B7C6"/>
          <w:lang w:val="en-US"/>
        </w:rPr>
        <w:t xml:space="preserve">String </w:t>
      </w:r>
      <w:r w:rsidRPr="00AE210F">
        <w:rPr>
          <w:color w:val="9876AA"/>
          <w:lang w:val="en-US"/>
        </w:rPr>
        <w:t>password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    private boolean </w:t>
      </w:r>
      <w:r w:rsidRPr="00AE210F">
        <w:rPr>
          <w:color w:val="9876AA"/>
          <w:lang w:val="en-US"/>
        </w:rPr>
        <w:t>active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  <w:t xml:space="preserve">    </w:t>
      </w:r>
      <w:r w:rsidRPr="00AE210F">
        <w:rPr>
          <w:color w:val="BBB529"/>
          <w:lang w:val="en-US"/>
        </w:rPr>
        <w:t>@ManyToMany</w:t>
      </w:r>
      <w:r w:rsidRPr="00AE210F">
        <w:rPr>
          <w:color w:val="A9B7C6"/>
          <w:lang w:val="en-US"/>
        </w:rPr>
        <w:t>(fetch = FetchType.</w:t>
      </w:r>
      <w:r w:rsidRPr="00AE210F">
        <w:rPr>
          <w:i/>
          <w:iCs/>
          <w:color w:val="9876AA"/>
          <w:lang w:val="en-US"/>
        </w:rPr>
        <w:t>EAGER</w:t>
      </w:r>
      <w:r w:rsidRPr="00AE210F">
        <w:rPr>
          <w:color w:val="A9B7C6"/>
          <w:lang w:val="en-US"/>
        </w:rPr>
        <w:t>)</w:t>
      </w:r>
      <w:r w:rsidRPr="00AE210F">
        <w:rPr>
          <w:color w:val="A9B7C6"/>
          <w:lang w:val="en-US"/>
        </w:rPr>
        <w:br/>
        <w:t xml:space="preserve">    </w:t>
      </w:r>
      <w:r w:rsidRPr="00AE210F">
        <w:rPr>
          <w:color w:val="CC7832"/>
          <w:lang w:val="en-US"/>
        </w:rPr>
        <w:t xml:space="preserve">private </w:t>
      </w:r>
      <w:r w:rsidRPr="00AE210F">
        <w:rPr>
          <w:color w:val="A9B7C6"/>
          <w:lang w:val="en-US"/>
        </w:rPr>
        <w:t xml:space="preserve">List&lt;AppRole&gt; </w:t>
      </w:r>
      <w:r w:rsidRPr="00AE210F">
        <w:rPr>
          <w:color w:val="9876AA"/>
          <w:lang w:val="en-US"/>
        </w:rPr>
        <w:t xml:space="preserve">appRoles </w:t>
      </w:r>
      <w:r w:rsidRPr="00AE210F">
        <w:rPr>
          <w:color w:val="A9B7C6"/>
          <w:lang w:val="en-US"/>
        </w:rPr>
        <w:t xml:space="preserve">= </w:t>
      </w:r>
      <w:r w:rsidRPr="00AE210F">
        <w:rPr>
          <w:color w:val="CC7832"/>
          <w:lang w:val="en-US"/>
        </w:rPr>
        <w:t xml:space="preserve">new </w:t>
      </w:r>
      <w:r w:rsidRPr="00AE210F">
        <w:rPr>
          <w:color w:val="A9B7C6"/>
          <w:lang w:val="en-US"/>
        </w:rPr>
        <w:t>ArrayList&lt;&gt;()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</w:r>
      <w:r w:rsidRPr="00AE210F">
        <w:rPr>
          <w:color w:val="A9B7C6"/>
          <w:lang w:val="en-US"/>
        </w:rPr>
        <w:t>}</w:t>
      </w:r>
    </w:p>
    <w:p w14:paraId="13268025" w14:textId="7F6029CF" w:rsidR="00AE210F" w:rsidRDefault="00AE210F" w:rsidP="00AE210F"/>
    <w:p w14:paraId="2948E052" w14:textId="21AE9E7B" w:rsidR="00AE210F" w:rsidRDefault="00AE210F" w:rsidP="00AE210F">
      <w:pPr>
        <w:pStyle w:val="ListParagraph"/>
        <w:numPr>
          <w:ilvl w:val="1"/>
          <w:numId w:val="2"/>
        </w:numPr>
      </w:pPr>
      <w:r>
        <w:t>AppRole Repository:</w:t>
      </w:r>
    </w:p>
    <w:p w14:paraId="43029DAA" w14:textId="5FDE1665" w:rsidR="00AE210F" w:rsidRDefault="00AE210F" w:rsidP="00AE210F"/>
    <w:p w14:paraId="62F37927" w14:textId="77777777" w:rsidR="00AE210F" w:rsidRPr="00AE210F" w:rsidRDefault="00AE210F" w:rsidP="00AE210F">
      <w:pPr>
        <w:pStyle w:val="HTMLPreformatted"/>
        <w:shd w:val="clear" w:color="auto" w:fill="2B2B2B"/>
        <w:rPr>
          <w:color w:val="A9B7C6"/>
          <w:lang w:val="en-US"/>
        </w:rPr>
      </w:pPr>
      <w:r w:rsidRPr="00AE210F">
        <w:rPr>
          <w:color w:val="CC7832"/>
          <w:lang w:val="en-US"/>
        </w:rPr>
        <w:t xml:space="preserve">package </w:t>
      </w:r>
      <w:r w:rsidRPr="00AE210F">
        <w:rPr>
          <w:color w:val="A9B7C6"/>
          <w:lang w:val="en-US"/>
        </w:rPr>
        <w:t>com.example.tp6.security.Repositories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com.example.tp6.security.Entities.AppRole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org.springframework.data.jpa.repository.JpaRepository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  <w:t xml:space="preserve">public interface </w:t>
      </w:r>
      <w:r w:rsidRPr="00AE210F">
        <w:rPr>
          <w:color w:val="A9B7C6"/>
          <w:lang w:val="en-US"/>
        </w:rPr>
        <w:t xml:space="preserve">AppRoleRepository </w:t>
      </w:r>
      <w:r w:rsidRPr="00AE210F">
        <w:rPr>
          <w:color w:val="CC7832"/>
          <w:lang w:val="en-US"/>
        </w:rPr>
        <w:t xml:space="preserve">extends </w:t>
      </w:r>
      <w:r w:rsidRPr="00AE210F">
        <w:rPr>
          <w:color w:val="A9B7C6"/>
          <w:lang w:val="en-US"/>
        </w:rPr>
        <w:t>JpaRepository&lt;AppRole</w:t>
      </w:r>
      <w:r w:rsidRPr="00AE210F">
        <w:rPr>
          <w:color w:val="CC7832"/>
          <w:lang w:val="en-US"/>
        </w:rPr>
        <w:t>,</w:t>
      </w:r>
      <w:r w:rsidRPr="00AE210F">
        <w:rPr>
          <w:color w:val="A9B7C6"/>
          <w:lang w:val="en-US"/>
        </w:rPr>
        <w:t>Long&gt; {</w:t>
      </w:r>
      <w:r w:rsidRPr="00AE210F">
        <w:rPr>
          <w:color w:val="A9B7C6"/>
          <w:lang w:val="en-US"/>
        </w:rPr>
        <w:br/>
        <w:t xml:space="preserve">    AppRole </w:t>
      </w:r>
      <w:r w:rsidRPr="00AE210F">
        <w:rPr>
          <w:color w:val="FFC66D"/>
          <w:lang w:val="en-US"/>
        </w:rPr>
        <w:t>findByRoleName</w:t>
      </w:r>
      <w:r w:rsidRPr="00AE210F">
        <w:rPr>
          <w:color w:val="A9B7C6"/>
          <w:lang w:val="en-US"/>
        </w:rPr>
        <w:t>(String roleName)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A9B7C6"/>
          <w:lang w:val="en-US"/>
        </w:rPr>
        <w:t>}</w:t>
      </w:r>
    </w:p>
    <w:p w14:paraId="660E108F" w14:textId="3D57A93B" w:rsidR="00AE210F" w:rsidRDefault="00AE210F" w:rsidP="00AE210F"/>
    <w:p w14:paraId="6704245B" w14:textId="0E6C3C6D" w:rsidR="00AE210F" w:rsidRDefault="00AE210F" w:rsidP="00AE210F">
      <w:pPr>
        <w:pStyle w:val="ListParagraph"/>
        <w:numPr>
          <w:ilvl w:val="1"/>
          <w:numId w:val="2"/>
        </w:numPr>
      </w:pPr>
      <w:r>
        <w:t>AppUser Repository:</w:t>
      </w:r>
    </w:p>
    <w:p w14:paraId="4980DA5F" w14:textId="08309E55" w:rsidR="00AE210F" w:rsidRDefault="00AE210F" w:rsidP="00AE210F"/>
    <w:p w14:paraId="5847657D" w14:textId="77777777" w:rsidR="00AE210F" w:rsidRPr="00AE210F" w:rsidRDefault="00AE210F" w:rsidP="00AE210F">
      <w:pPr>
        <w:pStyle w:val="HTMLPreformatted"/>
        <w:shd w:val="clear" w:color="auto" w:fill="2B2B2B"/>
        <w:rPr>
          <w:color w:val="A9B7C6"/>
          <w:lang w:val="en-US"/>
        </w:rPr>
      </w:pPr>
      <w:r w:rsidRPr="00AE210F">
        <w:rPr>
          <w:color w:val="CC7832"/>
          <w:lang w:val="en-US"/>
        </w:rPr>
        <w:t xml:space="preserve">package </w:t>
      </w:r>
      <w:r w:rsidRPr="00AE210F">
        <w:rPr>
          <w:color w:val="A9B7C6"/>
          <w:lang w:val="en-US"/>
        </w:rPr>
        <w:t>com.example.tp6.security.Repositories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com.example.tp6.security.Entities.AppUser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org.springframework.data.jpa.repository.JpaRepository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  <w:t xml:space="preserve">import </w:t>
      </w:r>
      <w:r w:rsidRPr="00AE210F">
        <w:rPr>
          <w:color w:val="A9B7C6"/>
          <w:lang w:val="en-US"/>
        </w:rPr>
        <w:t>org.springframework.stereotype.</w:t>
      </w:r>
      <w:r w:rsidRPr="00AE210F">
        <w:rPr>
          <w:color w:val="BBB529"/>
          <w:lang w:val="en-US"/>
        </w:rPr>
        <w:t>Repository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CC7832"/>
          <w:lang w:val="en-US"/>
        </w:rPr>
        <w:br/>
      </w:r>
      <w:r w:rsidRPr="00AE210F">
        <w:rPr>
          <w:color w:val="BBB529"/>
          <w:lang w:val="en-US"/>
        </w:rPr>
        <w:t>@Repository</w:t>
      </w:r>
      <w:r w:rsidRPr="00AE210F">
        <w:rPr>
          <w:color w:val="BBB529"/>
          <w:lang w:val="en-US"/>
        </w:rPr>
        <w:br/>
      </w:r>
      <w:r w:rsidRPr="00AE210F">
        <w:rPr>
          <w:color w:val="CC7832"/>
          <w:lang w:val="en-US"/>
        </w:rPr>
        <w:t xml:space="preserve">public interface </w:t>
      </w:r>
      <w:r w:rsidRPr="00AE210F">
        <w:rPr>
          <w:color w:val="A9B7C6"/>
          <w:lang w:val="en-US"/>
        </w:rPr>
        <w:t xml:space="preserve">AppUserRepository </w:t>
      </w:r>
      <w:r w:rsidRPr="00AE210F">
        <w:rPr>
          <w:color w:val="CC7832"/>
          <w:lang w:val="en-US"/>
        </w:rPr>
        <w:t xml:space="preserve">extends </w:t>
      </w:r>
      <w:r w:rsidRPr="00AE210F">
        <w:rPr>
          <w:color w:val="A9B7C6"/>
          <w:lang w:val="en-US"/>
        </w:rPr>
        <w:t>JpaRepository&lt;AppUser</w:t>
      </w:r>
      <w:r w:rsidRPr="00AE210F">
        <w:rPr>
          <w:color w:val="CC7832"/>
          <w:lang w:val="en-US"/>
        </w:rPr>
        <w:t>,</w:t>
      </w:r>
      <w:r w:rsidRPr="00AE210F">
        <w:rPr>
          <w:color w:val="A9B7C6"/>
          <w:lang w:val="en-US"/>
        </w:rPr>
        <w:t>String&gt; {</w:t>
      </w:r>
      <w:r w:rsidRPr="00AE210F">
        <w:rPr>
          <w:color w:val="A9B7C6"/>
          <w:lang w:val="en-US"/>
        </w:rPr>
        <w:br/>
      </w:r>
      <w:r w:rsidRPr="00AE210F">
        <w:rPr>
          <w:color w:val="A9B7C6"/>
          <w:lang w:val="en-US"/>
        </w:rPr>
        <w:lastRenderedPageBreak/>
        <w:t xml:space="preserve">    AppUser </w:t>
      </w:r>
      <w:r w:rsidRPr="00AE210F">
        <w:rPr>
          <w:color w:val="FFC66D"/>
          <w:lang w:val="en-US"/>
        </w:rPr>
        <w:t>findByUsername</w:t>
      </w:r>
      <w:r w:rsidRPr="00AE210F">
        <w:rPr>
          <w:color w:val="A9B7C6"/>
          <w:lang w:val="en-US"/>
        </w:rPr>
        <w:t>(String username)</w:t>
      </w:r>
      <w:r w:rsidRPr="00AE210F">
        <w:rPr>
          <w:color w:val="CC7832"/>
          <w:lang w:val="en-US"/>
        </w:rPr>
        <w:t>;</w:t>
      </w:r>
      <w:r w:rsidRPr="00AE210F">
        <w:rPr>
          <w:color w:val="CC7832"/>
          <w:lang w:val="en-US"/>
        </w:rPr>
        <w:br/>
      </w:r>
      <w:r w:rsidRPr="00AE210F">
        <w:rPr>
          <w:color w:val="A9B7C6"/>
          <w:lang w:val="en-US"/>
        </w:rPr>
        <w:t>}</w:t>
      </w:r>
    </w:p>
    <w:p w14:paraId="4C36E8F0" w14:textId="02E6BC0C" w:rsidR="00AE210F" w:rsidRDefault="00AE210F" w:rsidP="00AE210F"/>
    <w:p w14:paraId="68C8C46A" w14:textId="2C4517D1" w:rsidR="00AE210F" w:rsidRDefault="00291CC8" w:rsidP="00AE210F">
      <w:pPr>
        <w:pStyle w:val="ListParagraph"/>
        <w:numPr>
          <w:ilvl w:val="1"/>
          <w:numId w:val="2"/>
        </w:numPr>
      </w:pPr>
      <w:r>
        <w:t>Security Service Interface:</w:t>
      </w:r>
    </w:p>
    <w:p w14:paraId="71AF8497" w14:textId="23055ADD" w:rsidR="00291CC8" w:rsidRDefault="00291CC8" w:rsidP="00291CC8"/>
    <w:p w14:paraId="4AE65786" w14:textId="77777777" w:rsidR="00291CC8" w:rsidRPr="00291CC8" w:rsidRDefault="00291CC8" w:rsidP="00291CC8">
      <w:pPr>
        <w:pStyle w:val="HTMLPreformatted"/>
        <w:shd w:val="clear" w:color="auto" w:fill="2B2B2B"/>
        <w:rPr>
          <w:color w:val="A9B7C6"/>
          <w:lang w:val="en-US"/>
        </w:rPr>
      </w:pPr>
      <w:r w:rsidRPr="00291CC8">
        <w:rPr>
          <w:color w:val="CC7832"/>
          <w:lang w:val="en-US"/>
        </w:rPr>
        <w:t xml:space="preserve">package </w:t>
      </w:r>
      <w:r w:rsidRPr="00291CC8">
        <w:rPr>
          <w:color w:val="A9B7C6"/>
          <w:lang w:val="en-US"/>
        </w:rPr>
        <w:t>com.example.tp6.security.Services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com.example.tp6.security.Entities.AppRole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com.example.tp6.security.Entities.AppUser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public interface </w:t>
      </w:r>
      <w:r w:rsidRPr="00291CC8">
        <w:rPr>
          <w:color w:val="A9B7C6"/>
          <w:lang w:val="en-US"/>
        </w:rPr>
        <w:t>SecurityService {</w:t>
      </w:r>
      <w:r w:rsidRPr="00291CC8">
        <w:rPr>
          <w:color w:val="A9B7C6"/>
          <w:lang w:val="en-US"/>
        </w:rPr>
        <w:br/>
        <w:t xml:space="preserve">    AppUser </w:t>
      </w:r>
      <w:r w:rsidRPr="00291CC8">
        <w:rPr>
          <w:color w:val="FFC66D"/>
          <w:lang w:val="en-US"/>
        </w:rPr>
        <w:t>saveNewUser</w:t>
      </w:r>
      <w:r w:rsidRPr="00291CC8">
        <w:rPr>
          <w:color w:val="A9B7C6"/>
          <w:lang w:val="en-US"/>
        </w:rPr>
        <w:t>(String username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String password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String rePassword)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 xml:space="preserve">AppRole </w:t>
      </w:r>
      <w:r w:rsidRPr="00291CC8">
        <w:rPr>
          <w:color w:val="FFC66D"/>
          <w:lang w:val="en-US"/>
        </w:rPr>
        <w:t>saveNewRole</w:t>
      </w:r>
      <w:r w:rsidRPr="00291CC8">
        <w:rPr>
          <w:color w:val="A9B7C6"/>
          <w:lang w:val="en-US"/>
        </w:rPr>
        <w:t>(String roleName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String description)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void </w:t>
      </w:r>
      <w:r w:rsidRPr="00291CC8">
        <w:rPr>
          <w:color w:val="FFC66D"/>
          <w:lang w:val="en-US"/>
        </w:rPr>
        <w:t>addRoleToUser</w:t>
      </w:r>
      <w:r w:rsidRPr="00291CC8">
        <w:rPr>
          <w:color w:val="A9B7C6"/>
          <w:lang w:val="en-US"/>
        </w:rPr>
        <w:t>(String username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String roleName)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void </w:t>
      </w:r>
      <w:r w:rsidRPr="00291CC8">
        <w:rPr>
          <w:color w:val="FFC66D"/>
          <w:lang w:val="en-US"/>
        </w:rPr>
        <w:t>RemoveRoleFromUser</w:t>
      </w:r>
      <w:r w:rsidRPr="00291CC8">
        <w:rPr>
          <w:color w:val="A9B7C6"/>
          <w:lang w:val="en-US"/>
        </w:rPr>
        <w:t>(String username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String roleName)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 xml:space="preserve">AppUser </w:t>
      </w:r>
      <w:r w:rsidRPr="00291CC8">
        <w:rPr>
          <w:color w:val="FFC66D"/>
          <w:lang w:val="en-US"/>
        </w:rPr>
        <w:t>loadUserByUserName</w:t>
      </w:r>
      <w:r w:rsidRPr="00291CC8">
        <w:rPr>
          <w:color w:val="A9B7C6"/>
          <w:lang w:val="en-US"/>
        </w:rPr>
        <w:t>(String username)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A9B7C6"/>
          <w:lang w:val="en-US"/>
        </w:rPr>
        <w:t>}</w:t>
      </w:r>
    </w:p>
    <w:p w14:paraId="1F7B845D" w14:textId="69281E00" w:rsidR="00291CC8" w:rsidRDefault="00291CC8" w:rsidP="00291CC8"/>
    <w:p w14:paraId="4313E5FA" w14:textId="0481EB81" w:rsidR="00291CC8" w:rsidRDefault="00291CC8" w:rsidP="00291CC8">
      <w:pPr>
        <w:pStyle w:val="ListParagraph"/>
        <w:numPr>
          <w:ilvl w:val="1"/>
          <w:numId w:val="2"/>
        </w:numPr>
      </w:pPr>
      <w:r>
        <w:t>Security Service Implementation:</w:t>
      </w:r>
    </w:p>
    <w:p w14:paraId="07347967" w14:textId="2BFCD262" w:rsidR="00291CC8" w:rsidRDefault="00291CC8" w:rsidP="00291CC8"/>
    <w:p w14:paraId="768478B8" w14:textId="77777777" w:rsidR="00291CC8" w:rsidRPr="00291CC8" w:rsidRDefault="00291CC8" w:rsidP="00291CC8">
      <w:pPr>
        <w:pStyle w:val="HTMLPreformatted"/>
        <w:shd w:val="clear" w:color="auto" w:fill="2B2B2B"/>
        <w:rPr>
          <w:color w:val="A9B7C6"/>
          <w:lang w:val="en-US"/>
        </w:rPr>
      </w:pPr>
      <w:r w:rsidRPr="00291CC8">
        <w:rPr>
          <w:color w:val="CC7832"/>
          <w:lang w:val="en-US"/>
        </w:rPr>
        <w:t xml:space="preserve">package </w:t>
      </w:r>
      <w:r w:rsidRPr="00291CC8">
        <w:rPr>
          <w:color w:val="A9B7C6"/>
          <w:lang w:val="en-US"/>
        </w:rPr>
        <w:t>com.example.tp6.security.Services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com.example.tp6.security.Entities.AppRole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com.example.tp6.security.Entities.AppUser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com.example.tp6.security.Repositories.AppRoleRepository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com.example.tp6.security.Repositories.AppUserRepository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groovy.util.logging.</w:t>
      </w:r>
      <w:r w:rsidRPr="00291CC8">
        <w:rPr>
          <w:color w:val="BBB529"/>
          <w:lang w:val="en-US"/>
        </w:rPr>
        <w:t>Slf4j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org.springframework.security.crypto.password.PasswordEncoder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org.springframework.stereotype.</w:t>
      </w:r>
      <w:r w:rsidRPr="00291CC8">
        <w:rPr>
          <w:color w:val="BBB529"/>
          <w:lang w:val="en-US"/>
        </w:rPr>
        <w:t>Service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org.springframework.transaction.annotation.</w:t>
      </w:r>
      <w:r w:rsidRPr="00291CC8">
        <w:rPr>
          <w:color w:val="BBB529"/>
          <w:lang w:val="en-US"/>
        </w:rPr>
        <w:t>Transactional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java.util.UUID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</w:r>
      <w:r w:rsidRPr="00291CC8">
        <w:rPr>
          <w:color w:val="BBB529"/>
          <w:lang w:val="en-US"/>
        </w:rPr>
        <w:t>@Service</w:t>
      </w:r>
      <w:r w:rsidRPr="00291CC8">
        <w:rPr>
          <w:color w:val="BBB529"/>
          <w:lang w:val="en-US"/>
        </w:rPr>
        <w:br/>
        <w:t xml:space="preserve">@Slf4j </w:t>
      </w:r>
      <w:r w:rsidRPr="00291CC8">
        <w:rPr>
          <w:color w:val="808080"/>
          <w:lang w:val="en-US"/>
        </w:rPr>
        <w:t>// pour loguer les informations</w:t>
      </w:r>
      <w:r w:rsidRPr="00291CC8">
        <w:rPr>
          <w:color w:val="808080"/>
          <w:lang w:val="en-US"/>
        </w:rPr>
        <w:br/>
      </w:r>
      <w:r w:rsidRPr="00291CC8">
        <w:rPr>
          <w:color w:val="BBB529"/>
          <w:lang w:val="en-US"/>
        </w:rPr>
        <w:t xml:space="preserve">@Transactional </w:t>
      </w:r>
      <w:r w:rsidRPr="00291CC8">
        <w:rPr>
          <w:color w:val="808080"/>
          <w:lang w:val="en-US"/>
        </w:rPr>
        <w:t>// faire attention d'utiliser celle de spring</w:t>
      </w:r>
      <w:r w:rsidRPr="00291CC8">
        <w:rPr>
          <w:color w:val="808080"/>
          <w:lang w:val="en-US"/>
        </w:rPr>
        <w:br/>
      </w:r>
      <w:r w:rsidRPr="00291CC8">
        <w:rPr>
          <w:color w:val="CC7832"/>
          <w:lang w:val="en-US"/>
        </w:rPr>
        <w:t xml:space="preserve">public class </w:t>
      </w:r>
      <w:r w:rsidRPr="00291CC8">
        <w:rPr>
          <w:color w:val="A9B7C6"/>
          <w:lang w:val="en-US"/>
        </w:rPr>
        <w:t xml:space="preserve">SecurityServiceImpl </w:t>
      </w:r>
      <w:r w:rsidRPr="00291CC8">
        <w:rPr>
          <w:color w:val="CC7832"/>
          <w:lang w:val="en-US"/>
        </w:rPr>
        <w:t xml:space="preserve">implements </w:t>
      </w:r>
      <w:r w:rsidRPr="00291CC8">
        <w:rPr>
          <w:color w:val="A9B7C6"/>
          <w:lang w:val="en-US"/>
        </w:rPr>
        <w:t>SecurityService {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private </w:t>
      </w:r>
      <w:r w:rsidRPr="00291CC8">
        <w:rPr>
          <w:color w:val="A9B7C6"/>
          <w:lang w:val="en-US"/>
        </w:rPr>
        <w:t xml:space="preserve">AppUserRepository </w:t>
      </w:r>
      <w:r w:rsidRPr="00291CC8">
        <w:rPr>
          <w:color w:val="9876AA"/>
          <w:lang w:val="en-US"/>
        </w:rPr>
        <w:t>appUserRepository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private </w:t>
      </w:r>
      <w:r w:rsidRPr="00291CC8">
        <w:rPr>
          <w:color w:val="A9B7C6"/>
          <w:lang w:val="en-US"/>
        </w:rPr>
        <w:t xml:space="preserve">AppRoleRepository </w:t>
      </w:r>
      <w:r w:rsidRPr="00291CC8">
        <w:rPr>
          <w:color w:val="9876AA"/>
          <w:lang w:val="en-US"/>
        </w:rPr>
        <w:t>appRoleRepository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private </w:t>
      </w:r>
      <w:r w:rsidRPr="00291CC8">
        <w:rPr>
          <w:color w:val="A9B7C6"/>
          <w:lang w:val="en-US"/>
        </w:rPr>
        <w:t xml:space="preserve">PasswordEncoder </w:t>
      </w:r>
      <w:r w:rsidRPr="00291CC8">
        <w:rPr>
          <w:color w:val="9876AA"/>
          <w:lang w:val="en-US"/>
        </w:rPr>
        <w:t>passwordEncoder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    public </w:t>
      </w:r>
      <w:r w:rsidRPr="00291CC8">
        <w:rPr>
          <w:color w:val="FFC66D"/>
          <w:lang w:val="en-US"/>
        </w:rPr>
        <w:t>SecurityServiceImpl</w:t>
      </w:r>
      <w:r w:rsidRPr="00291CC8">
        <w:rPr>
          <w:color w:val="A9B7C6"/>
          <w:lang w:val="en-US"/>
        </w:rPr>
        <w:t>(AppUserRepository appUserRepository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AppRoleRepository appRoleRepository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PasswordEncoder passwordEncoder) {</w:t>
      </w:r>
      <w:r w:rsidRPr="00291CC8">
        <w:rPr>
          <w:color w:val="A9B7C6"/>
          <w:lang w:val="en-US"/>
        </w:rPr>
        <w:br/>
        <w:t xml:space="preserve">        </w:t>
      </w:r>
      <w:r w:rsidRPr="00291CC8">
        <w:rPr>
          <w:color w:val="CC7832"/>
          <w:lang w:val="en-US"/>
        </w:rPr>
        <w:t>this</w:t>
      </w:r>
      <w:r w:rsidRPr="00291CC8">
        <w:rPr>
          <w:color w:val="A9B7C6"/>
          <w:lang w:val="en-US"/>
        </w:rPr>
        <w:t>.</w:t>
      </w:r>
      <w:r w:rsidRPr="00291CC8">
        <w:rPr>
          <w:color w:val="9876AA"/>
          <w:lang w:val="en-US"/>
        </w:rPr>
        <w:t xml:space="preserve">appUserRepository </w:t>
      </w:r>
      <w:r w:rsidRPr="00291CC8">
        <w:rPr>
          <w:color w:val="A9B7C6"/>
          <w:lang w:val="en-US"/>
        </w:rPr>
        <w:t>= appUserRepository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this</w:t>
      </w:r>
      <w:r w:rsidRPr="00291CC8">
        <w:rPr>
          <w:color w:val="A9B7C6"/>
          <w:lang w:val="en-US"/>
        </w:rPr>
        <w:t>.</w:t>
      </w:r>
      <w:r w:rsidRPr="00291CC8">
        <w:rPr>
          <w:color w:val="9876AA"/>
          <w:lang w:val="en-US"/>
        </w:rPr>
        <w:t xml:space="preserve">appRoleRepository </w:t>
      </w:r>
      <w:r w:rsidRPr="00291CC8">
        <w:rPr>
          <w:color w:val="A9B7C6"/>
          <w:lang w:val="en-US"/>
        </w:rPr>
        <w:t>= appRoleRepository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this</w:t>
      </w:r>
      <w:r w:rsidRPr="00291CC8">
        <w:rPr>
          <w:color w:val="A9B7C6"/>
          <w:lang w:val="en-US"/>
        </w:rPr>
        <w:t>.</w:t>
      </w:r>
      <w:r w:rsidRPr="00291CC8">
        <w:rPr>
          <w:color w:val="9876AA"/>
          <w:lang w:val="en-US"/>
        </w:rPr>
        <w:t xml:space="preserve">passwordEncoder </w:t>
      </w:r>
      <w:r w:rsidRPr="00291CC8">
        <w:rPr>
          <w:color w:val="A9B7C6"/>
          <w:lang w:val="en-US"/>
        </w:rPr>
        <w:t>= passwordEncoder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BBB529"/>
          <w:lang w:val="en-US"/>
        </w:rPr>
        <w:t>@Override</w:t>
      </w:r>
      <w:r w:rsidRPr="00291CC8">
        <w:rPr>
          <w:color w:val="BBB529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public </w:t>
      </w:r>
      <w:r w:rsidRPr="00291CC8">
        <w:rPr>
          <w:color w:val="A9B7C6"/>
          <w:lang w:val="en-US"/>
        </w:rPr>
        <w:t xml:space="preserve">AppUser </w:t>
      </w:r>
      <w:r w:rsidRPr="00291CC8">
        <w:rPr>
          <w:color w:val="FFC66D"/>
          <w:lang w:val="en-US"/>
        </w:rPr>
        <w:t>saveNewUser</w:t>
      </w:r>
      <w:r w:rsidRPr="00291CC8">
        <w:rPr>
          <w:color w:val="A9B7C6"/>
          <w:lang w:val="en-US"/>
        </w:rPr>
        <w:t>(String username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String password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String rePassword) {</w:t>
      </w:r>
      <w:r w:rsidRPr="00291CC8">
        <w:rPr>
          <w:color w:val="A9B7C6"/>
          <w:lang w:val="en-US"/>
        </w:rPr>
        <w:br/>
        <w:t xml:space="preserve">        </w:t>
      </w:r>
      <w:r w:rsidRPr="00291CC8">
        <w:rPr>
          <w:color w:val="CC7832"/>
          <w:lang w:val="en-US"/>
        </w:rPr>
        <w:t xml:space="preserve">if </w:t>
      </w:r>
      <w:r w:rsidRPr="00291CC8">
        <w:rPr>
          <w:color w:val="A9B7C6"/>
          <w:lang w:val="en-US"/>
        </w:rPr>
        <w:t xml:space="preserve">(!password.equals(rePassword)) </w:t>
      </w:r>
      <w:r w:rsidRPr="00291CC8">
        <w:rPr>
          <w:color w:val="CC7832"/>
          <w:lang w:val="en-US"/>
        </w:rPr>
        <w:t xml:space="preserve">throw new </w:t>
      </w:r>
      <w:r w:rsidRPr="00291CC8">
        <w:rPr>
          <w:color w:val="A9B7C6"/>
          <w:lang w:val="en-US"/>
        </w:rPr>
        <w:t>RuntimeException(</w:t>
      </w:r>
      <w:r w:rsidRPr="00291CC8">
        <w:rPr>
          <w:color w:val="6A8759"/>
          <w:lang w:val="en-US"/>
        </w:rPr>
        <w:t>"mot de pass incorrect"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 xml:space="preserve">String hashedPWD = </w:t>
      </w:r>
      <w:r w:rsidRPr="00291CC8">
        <w:rPr>
          <w:color w:val="9876AA"/>
          <w:lang w:val="en-US"/>
        </w:rPr>
        <w:t>passwordEncoder</w:t>
      </w:r>
      <w:r w:rsidRPr="00291CC8">
        <w:rPr>
          <w:color w:val="A9B7C6"/>
          <w:lang w:val="en-US"/>
        </w:rPr>
        <w:t>.encode(password)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 xml:space="preserve">AppUser appUser = </w:t>
      </w:r>
      <w:r w:rsidRPr="00291CC8">
        <w:rPr>
          <w:color w:val="CC7832"/>
          <w:lang w:val="en-US"/>
        </w:rPr>
        <w:t xml:space="preserve">new </w:t>
      </w:r>
      <w:r w:rsidRPr="00291CC8">
        <w:rPr>
          <w:color w:val="A9B7C6"/>
          <w:lang w:val="en-US"/>
        </w:rPr>
        <w:t>AppUser()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appUser.setUserId(UUID.</w:t>
      </w:r>
      <w:r w:rsidRPr="00291CC8">
        <w:rPr>
          <w:i/>
          <w:iCs/>
          <w:color w:val="A9B7C6"/>
          <w:lang w:val="en-US"/>
        </w:rPr>
        <w:t>randomUUID</w:t>
      </w:r>
      <w:r w:rsidRPr="00291CC8">
        <w:rPr>
          <w:color w:val="A9B7C6"/>
          <w:lang w:val="en-US"/>
        </w:rPr>
        <w:t>().toString())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appUser.setUsername(username)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appUser.setPassword(hashedPWD)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appUser.setActive(</w:t>
      </w:r>
      <w:r w:rsidRPr="00291CC8">
        <w:rPr>
          <w:color w:val="CC7832"/>
          <w:lang w:val="en-US"/>
        </w:rPr>
        <w:t>true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 xml:space="preserve">AppUser savedAppUser = </w:t>
      </w:r>
      <w:r w:rsidRPr="00291CC8">
        <w:rPr>
          <w:color w:val="9876AA"/>
          <w:lang w:val="en-US"/>
        </w:rPr>
        <w:t>appUserRepository</w:t>
      </w:r>
      <w:r w:rsidRPr="00291CC8">
        <w:rPr>
          <w:color w:val="A9B7C6"/>
          <w:lang w:val="en-US"/>
        </w:rPr>
        <w:t>.save(appUser)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lastRenderedPageBreak/>
        <w:t xml:space="preserve">        return </w:t>
      </w:r>
      <w:r w:rsidRPr="00291CC8">
        <w:rPr>
          <w:color w:val="A9B7C6"/>
          <w:lang w:val="en-US"/>
        </w:rPr>
        <w:t>savedAppUser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BBB529"/>
          <w:lang w:val="en-US"/>
        </w:rPr>
        <w:t>@Override</w:t>
      </w:r>
      <w:r w:rsidRPr="00291CC8">
        <w:rPr>
          <w:color w:val="BBB529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public </w:t>
      </w:r>
      <w:r w:rsidRPr="00291CC8">
        <w:rPr>
          <w:color w:val="A9B7C6"/>
          <w:lang w:val="en-US"/>
        </w:rPr>
        <w:t xml:space="preserve">AppRole </w:t>
      </w:r>
      <w:r w:rsidRPr="00291CC8">
        <w:rPr>
          <w:color w:val="FFC66D"/>
          <w:lang w:val="en-US"/>
        </w:rPr>
        <w:t>saveNewRole</w:t>
      </w:r>
      <w:r w:rsidRPr="00291CC8">
        <w:rPr>
          <w:color w:val="A9B7C6"/>
          <w:lang w:val="en-US"/>
        </w:rPr>
        <w:t>(String roleName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String description) {</w:t>
      </w:r>
      <w:r w:rsidRPr="00291CC8">
        <w:rPr>
          <w:color w:val="A9B7C6"/>
          <w:lang w:val="en-US"/>
        </w:rPr>
        <w:br/>
        <w:t xml:space="preserve">        AppRole appRole = </w:t>
      </w:r>
      <w:r w:rsidRPr="00291CC8">
        <w:rPr>
          <w:color w:val="9876AA"/>
          <w:lang w:val="en-US"/>
        </w:rPr>
        <w:t>appRoleRepository</w:t>
      </w:r>
      <w:r w:rsidRPr="00291CC8">
        <w:rPr>
          <w:color w:val="A9B7C6"/>
          <w:lang w:val="en-US"/>
        </w:rPr>
        <w:t>.findByRoleName(roleName)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if </w:t>
      </w:r>
      <w:r w:rsidRPr="00291CC8">
        <w:rPr>
          <w:color w:val="A9B7C6"/>
          <w:lang w:val="en-US"/>
        </w:rPr>
        <w:t>(appRole!=</w:t>
      </w:r>
      <w:r w:rsidRPr="00291CC8">
        <w:rPr>
          <w:color w:val="CC7832"/>
          <w:lang w:val="en-US"/>
        </w:rPr>
        <w:t>null</w:t>
      </w:r>
      <w:r w:rsidRPr="00291CC8">
        <w:rPr>
          <w:color w:val="A9B7C6"/>
          <w:lang w:val="en-US"/>
        </w:rPr>
        <w:t xml:space="preserve">) </w:t>
      </w:r>
      <w:r w:rsidRPr="00291CC8">
        <w:rPr>
          <w:color w:val="CC7832"/>
          <w:lang w:val="en-US"/>
        </w:rPr>
        <w:t xml:space="preserve">throw new </w:t>
      </w:r>
      <w:r w:rsidRPr="00291CC8">
        <w:rPr>
          <w:color w:val="A9B7C6"/>
          <w:lang w:val="en-US"/>
        </w:rPr>
        <w:t>RuntimeException(</w:t>
      </w:r>
      <w:r w:rsidRPr="00291CC8">
        <w:rPr>
          <w:color w:val="6A8759"/>
          <w:lang w:val="en-US"/>
        </w:rPr>
        <w:t>"Role "</w:t>
      </w:r>
      <w:r w:rsidRPr="00291CC8">
        <w:rPr>
          <w:color w:val="A9B7C6"/>
          <w:lang w:val="en-US"/>
        </w:rPr>
        <w:t>+roleName+</w:t>
      </w:r>
      <w:r w:rsidRPr="00291CC8">
        <w:rPr>
          <w:color w:val="6A8759"/>
          <w:lang w:val="en-US"/>
        </w:rPr>
        <w:t>" Already exist"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appRole=</w:t>
      </w:r>
      <w:r w:rsidRPr="00291CC8">
        <w:rPr>
          <w:color w:val="CC7832"/>
          <w:lang w:val="en-US"/>
        </w:rPr>
        <w:t xml:space="preserve">new </w:t>
      </w:r>
      <w:r w:rsidRPr="00291CC8">
        <w:rPr>
          <w:color w:val="A9B7C6"/>
          <w:lang w:val="en-US"/>
        </w:rPr>
        <w:t>AppRole()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appRole.setRoleName(roleName)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appRole.setDescription(description)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 xml:space="preserve">AppRole savedAppRole = </w:t>
      </w:r>
      <w:r w:rsidRPr="00291CC8">
        <w:rPr>
          <w:color w:val="9876AA"/>
          <w:lang w:val="en-US"/>
        </w:rPr>
        <w:t>appRoleRepository</w:t>
      </w:r>
      <w:r w:rsidRPr="00291CC8">
        <w:rPr>
          <w:color w:val="A9B7C6"/>
          <w:lang w:val="en-US"/>
        </w:rPr>
        <w:t>.save(appRole)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return </w:t>
      </w:r>
      <w:r w:rsidRPr="00291CC8">
        <w:rPr>
          <w:color w:val="A9B7C6"/>
          <w:lang w:val="en-US"/>
        </w:rPr>
        <w:t>savedAppRole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BBB529"/>
          <w:lang w:val="en-US"/>
        </w:rPr>
        <w:t>@Override</w:t>
      </w:r>
      <w:r w:rsidRPr="00291CC8">
        <w:rPr>
          <w:color w:val="BBB529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public void </w:t>
      </w:r>
      <w:r w:rsidRPr="00291CC8">
        <w:rPr>
          <w:color w:val="FFC66D"/>
          <w:lang w:val="en-US"/>
        </w:rPr>
        <w:t>addRoleToUser</w:t>
      </w:r>
      <w:r w:rsidRPr="00291CC8">
        <w:rPr>
          <w:color w:val="A9B7C6"/>
          <w:lang w:val="en-US"/>
        </w:rPr>
        <w:t>(String username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String roleName) {</w:t>
      </w:r>
      <w:r w:rsidRPr="00291CC8">
        <w:rPr>
          <w:color w:val="A9B7C6"/>
          <w:lang w:val="en-US"/>
        </w:rPr>
        <w:br/>
        <w:t xml:space="preserve">        AppUser appUser = </w:t>
      </w:r>
      <w:r w:rsidRPr="00291CC8">
        <w:rPr>
          <w:color w:val="9876AA"/>
          <w:lang w:val="en-US"/>
        </w:rPr>
        <w:t>appUserRepository</w:t>
      </w:r>
      <w:r w:rsidRPr="00291CC8">
        <w:rPr>
          <w:color w:val="A9B7C6"/>
          <w:lang w:val="en-US"/>
        </w:rPr>
        <w:t>.findByUsername(username)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if </w:t>
      </w:r>
      <w:r w:rsidRPr="00291CC8">
        <w:rPr>
          <w:color w:val="A9B7C6"/>
          <w:lang w:val="en-US"/>
        </w:rPr>
        <w:t>(appUser==</w:t>
      </w:r>
      <w:r w:rsidRPr="00291CC8">
        <w:rPr>
          <w:color w:val="CC7832"/>
          <w:lang w:val="en-US"/>
        </w:rPr>
        <w:t>null</w:t>
      </w:r>
      <w:r w:rsidRPr="00291CC8">
        <w:rPr>
          <w:color w:val="A9B7C6"/>
          <w:lang w:val="en-US"/>
        </w:rPr>
        <w:t xml:space="preserve">) </w:t>
      </w:r>
      <w:r w:rsidRPr="00291CC8">
        <w:rPr>
          <w:color w:val="CC7832"/>
          <w:lang w:val="en-US"/>
        </w:rPr>
        <w:t xml:space="preserve">throw new </w:t>
      </w:r>
      <w:r w:rsidRPr="00291CC8">
        <w:rPr>
          <w:color w:val="A9B7C6"/>
          <w:lang w:val="en-US"/>
        </w:rPr>
        <w:t>RuntimeException(</w:t>
      </w:r>
      <w:r w:rsidRPr="00291CC8">
        <w:rPr>
          <w:color w:val="6A8759"/>
          <w:lang w:val="en-US"/>
        </w:rPr>
        <w:t>"User Not Found"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 xml:space="preserve">AppRole appRole = </w:t>
      </w:r>
      <w:r w:rsidRPr="00291CC8">
        <w:rPr>
          <w:color w:val="9876AA"/>
          <w:lang w:val="en-US"/>
        </w:rPr>
        <w:t>appRoleRepository</w:t>
      </w:r>
      <w:r w:rsidRPr="00291CC8">
        <w:rPr>
          <w:color w:val="A9B7C6"/>
          <w:lang w:val="en-US"/>
        </w:rPr>
        <w:t>.findByRoleName(roleName)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if </w:t>
      </w:r>
      <w:r w:rsidRPr="00291CC8">
        <w:rPr>
          <w:color w:val="A9B7C6"/>
          <w:lang w:val="en-US"/>
        </w:rPr>
        <w:t>(appRole==</w:t>
      </w:r>
      <w:r w:rsidRPr="00291CC8">
        <w:rPr>
          <w:color w:val="CC7832"/>
          <w:lang w:val="en-US"/>
        </w:rPr>
        <w:t>null</w:t>
      </w:r>
      <w:r w:rsidRPr="00291CC8">
        <w:rPr>
          <w:color w:val="A9B7C6"/>
          <w:lang w:val="en-US"/>
        </w:rPr>
        <w:t xml:space="preserve">) </w:t>
      </w:r>
      <w:r w:rsidRPr="00291CC8">
        <w:rPr>
          <w:color w:val="CC7832"/>
          <w:lang w:val="en-US"/>
        </w:rPr>
        <w:t xml:space="preserve">throw new </w:t>
      </w:r>
      <w:r w:rsidRPr="00291CC8">
        <w:rPr>
          <w:color w:val="A9B7C6"/>
          <w:lang w:val="en-US"/>
        </w:rPr>
        <w:t>RuntimeException(</w:t>
      </w:r>
      <w:r w:rsidRPr="00291CC8">
        <w:rPr>
          <w:color w:val="6A8759"/>
          <w:lang w:val="en-US"/>
        </w:rPr>
        <w:t>"Role Not Found"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appUser.getAppRoles().add(appRole)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808080"/>
          <w:lang w:val="en-US"/>
        </w:rPr>
        <w:t>//appUserRepository.save(appUser);</w:t>
      </w:r>
      <w:r w:rsidRPr="00291CC8">
        <w:rPr>
          <w:color w:val="808080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BBB529"/>
          <w:lang w:val="en-US"/>
        </w:rPr>
        <w:t>@Override</w:t>
      </w:r>
      <w:r w:rsidRPr="00291CC8">
        <w:rPr>
          <w:color w:val="BBB529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public void </w:t>
      </w:r>
      <w:r w:rsidRPr="00291CC8">
        <w:rPr>
          <w:color w:val="FFC66D"/>
          <w:lang w:val="en-US"/>
        </w:rPr>
        <w:t>RemoveRoleFromUser</w:t>
      </w:r>
      <w:r w:rsidRPr="00291CC8">
        <w:rPr>
          <w:color w:val="A9B7C6"/>
          <w:lang w:val="en-US"/>
        </w:rPr>
        <w:t>(String username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String roleName) {</w:t>
      </w:r>
      <w:r w:rsidRPr="00291CC8">
        <w:rPr>
          <w:color w:val="A9B7C6"/>
          <w:lang w:val="en-US"/>
        </w:rPr>
        <w:br/>
        <w:t xml:space="preserve">        AppUser appUser = </w:t>
      </w:r>
      <w:r w:rsidRPr="00291CC8">
        <w:rPr>
          <w:color w:val="9876AA"/>
          <w:lang w:val="en-US"/>
        </w:rPr>
        <w:t>appUserRepository</w:t>
      </w:r>
      <w:r w:rsidRPr="00291CC8">
        <w:rPr>
          <w:color w:val="A9B7C6"/>
          <w:lang w:val="en-US"/>
        </w:rPr>
        <w:t>.findByUsername(username)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if </w:t>
      </w:r>
      <w:r w:rsidRPr="00291CC8">
        <w:rPr>
          <w:color w:val="A9B7C6"/>
          <w:lang w:val="en-US"/>
        </w:rPr>
        <w:t>(appUser==</w:t>
      </w:r>
      <w:r w:rsidRPr="00291CC8">
        <w:rPr>
          <w:color w:val="CC7832"/>
          <w:lang w:val="en-US"/>
        </w:rPr>
        <w:t>null</w:t>
      </w:r>
      <w:r w:rsidRPr="00291CC8">
        <w:rPr>
          <w:color w:val="A9B7C6"/>
          <w:lang w:val="en-US"/>
        </w:rPr>
        <w:t xml:space="preserve">) </w:t>
      </w:r>
      <w:r w:rsidRPr="00291CC8">
        <w:rPr>
          <w:color w:val="CC7832"/>
          <w:lang w:val="en-US"/>
        </w:rPr>
        <w:t xml:space="preserve">throw new </w:t>
      </w:r>
      <w:r w:rsidRPr="00291CC8">
        <w:rPr>
          <w:color w:val="A9B7C6"/>
          <w:lang w:val="en-US"/>
        </w:rPr>
        <w:t>RuntimeException(</w:t>
      </w:r>
      <w:r w:rsidRPr="00291CC8">
        <w:rPr>
          <w:color w:val="6A8759"/>
          <w:lang w:val="en-US"/>
        </w:rPr>
        <w:t>"User Not Found"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 xml:space="preserve">AppRole appRole = </w:t>
      </w:r>
      <w:r w:rsidRPr="00291CC8">
        <w:rPr>
          <w:color w:val="9876AA"/>
          <w:lang w:val="en-US"/>
        </w:rPr>
        <w:t>appRoleRepository</w:t>
      </w:r>
      <w:r w:rsidRPr="00291CC8">
        <w:rPr>
          <w:color w:val="A9B7C6"/>
          <w:lang w:val="en-US"/>
        </w:rPr>
        <w:t>.findByRoleName(roleName)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if </w:t>
      </w:r>
      <w:r w:rsidRPr="00291CC8">
        <w:rPr>
          <w:color w:val="A9B7C6"/>
          <w:lang w:val="en-US"/>
        </w:rPr>
        <w:t>(appRole==</w:t>
      </w:r>
      <w:r w:rsidRPr="00291CC8">
        <w:rPr>
          <w:color w:val="CC7832"/>
          <w:lang w:val="en-US"/>
        </w:rPr>
        <w:t>null</w:t>
      </w:r>
      <w:r w:rsidRPr="00291CC8">
        <w:rPr>
          <w:color w:val="A9B7C6"/>
          <w:lang w:val="en-US"/>
        </w:rPr>
        <w:t xml:space="preserve">) </w:t>
      </w:r>
      <w:r w:rsidRPr="00291CC8">
        <w:rPr>
          <w:color w:val="CC7832"/>
          <w:lang w:val="en-US"/>
        </w:rPr>
        <w:t xml:space="preserve">throw new </w:t>
      </w:r>
      <w:r w:rsidRPr="00291CC8">
        <w:rPr>
          <w:color w:val="A9B7C6"/>
          <w:lang w:val="en-US"/>
        </w:rPr>
        <w:t>RuntimeException(</w:t>
      </w:r>
      <w:r w:rsidRPr="00291CC8">
        <w:rPr>
          <w:color w:val="6A8759"/>
          <w:lang w:val="en-US"/>
        </w:rPr>
        <w:t>"Role Not Found"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appUser.getAppRoles().remove(appRole)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BBB529"/>
          <w:lang w:val="en-US"/>
        </w:rPr>
        <w:t>@Override</w:t>
      </w:r>
      <w:r w:rsidRPr="00291CC8">
        <w:rPr>
          <w:color w:val="BBB529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public </w:t>
      </w:r>
      <w:r w:rsidRPr="00291CC8">
        <w:rPr>
          <w:color w:val="A9B7C6"/>
          <w:lang w:val="en-US"/>
        </w:rPr>
        <w:t xml:space="preserve">AppUser </w:t>
      </w:r>
      <w:r w:rsidRPr="00291CC8">
        <w:rPr>
          <w:color w:val="FFC66D"/>
          <w:lang w:val="en-US"/>
        </w:rPr>
        <w:t>loadUserByUserName</w:t>
      </w:r>
      <w:r w:rsidRPr="00291CC8">
        <w:rPr>
          <w:color w:val="A9B7C6"/>
          <w:lang w:val="en-US"/>
        </w:rPr>
        <w:t>(String username) {</w:t>
      </w:r>
      <w:r w:rsidRPr="00291CC8">
        <w:rPr>
          <w:color w:val="A9B7C6"/>
          <w:lang w:val="en-US"/>
        </w:rPr>
        <w:br/>
        <w:t xml:space="preserve">        </w:t>
      </w:r>
      <w:r w:rsidRPr="00291CC8">
        <w:rPr>
          <w:color w:val="CC7832"/>
          <w:lang w:val="en-US"/>
        </w:rPr>
        <w:t xml:space="preserve">return </w:t>
      </w:r>
      <w:r w:rsidRPr="00291CC8">
        <w:rPr>
          <w:color w:val="9876AA"/>
          <w:lang w:val="en-US"/>
        </w:rPr>
        <w:t>appUserRepository</w:t>
      </w:r>
      <w:r w:rsidRPr="00291CC8">
        <w:rPr>
          <w:color w:val="A9B7C6"/>
          <w:lang w:val="en-US"/>
        </w:rPr>
        <w:t>.findByUsername(username)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  <w:t>}</w:t>
      </w:r>
    </w:p>
    <w:p w14:paraId="1D1FD0BF" w14:textId="122BB1F2" w:rsidR="00291CC8" w:rsidRDefault="00291CC8" w:rsidP="00291CC8"/>
    <w:p w14:paraId="3156399A" w14:textId="5255417A" w:rsidR="00291CC8" w:rsidRDefault="00291CC8" w:rsidP="00291CC8">
      <w:pPr>
        <w:pStyle w:val="ListParagraph"/>
        <w:numPr>
          <w:ilvl w:val="1"/>
          <w:numId w:val="2"/>
        </w:numPr>
      </w:pPr>
      <w:r>
        <w:t>User Details Service Interface:</w:t>
      </w:r>
    </w:p>
    <w:p w14:paraId="2BBDB8B8" w14:textId="0AC250E6" w:rsidR="00291CC8" w:rsidRDefault="00291CC8" w:rsidP="00291CC8"/>
    <w:p w14:paraId="2B871082" w14:textId="77777777" w:rsidR="00291CC8" w:rsidRPr="00291CC8" w:rsidRDefault="00291CC8" w:rsidP="00291CC8">
      <w:pPr>
        <w:pStyle w:val="HTMLPreformatted"/>
        <w:shd w:val="clear" w:color="auto" w:fill="2B2B2B"/>
        <w:rPr>
          <w:color w:val="A9B7C6"/>
          <w:lang w:val="en-US"/>
        </w:rPr>
      </w:pPr>
      <w:r w:rsidRPr="00291CC8">
        <w:rPr>
          <w:color w:val="CC7832"/>
          <w:lang w:val="en-US"/>
        </w:rPr>
        <w:t xml:space="preserve">package </w:t>
      </w:r>
      <w:r w:rsidRPr="00291CC8">
        <w:rPr>
          <w:color w:val="A9B7C6"/>
          <w:lang w:val="en-US"/>
        </w:rPr>
        <w:t>com.example.tp6.security.Services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com.example.tp6.security.Entities.AppUser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org.springframework.security.core.GrantedAuthority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org.springframework.security.core.authority.SimpleGrantedAuthority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org.springframework.security.core.userdetails.User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org.springframework.security.core.userdetails.UserDetails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org.springframework.security.core.userdetails.UserDetailsService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org.springframework.security.core.userdetails.UsernameNotFoundException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org.springframework.stereotype.</w:t>
      </w:r>
      <w:r w:rsidRPr="00291CC8">
        <w:rPr>
          <w:color w:val="BBB529"/>
          <w:lang w:val="en-US"/>
        </w:rPr>
        <w:t>Service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java.util.ArrayList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java.util.Collection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java.util.stream.Collectors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</w:r>
      <w:r w:rsidRPr="00291CC8">
        <w:rPr>
          <w:color w:val="BBB529"/>
          <w:lang w:val="en-US"/>
        </w:rPr>
        <w:t>@Service</w:t>
      </w:r>
      <w:r w:rsidRPr="00291CC8">
        <w:rPr>
          <w:color w:val="BBB529"/>
          <w:lang w:val="en-US"/>
        </w:rPr>
        <w:br/>
      </w:r>
      <w:r w:rsidRPr="00291CC8">
        <w:rPr>
          <w:color w:val="CC7832"/>
          <w:lang w:val="en-US"/>
        </w:rPr>
        <w:t xml:space="preserve">public class </w:t>
      </w:r>
      <w:r w:rsidRPr="00291CC8">
        <w:rPr>
          <w:color w:val="A9B7C6"/>
          <w:lang w:val="en-US"/>
        </w:rPr>
        <w:t xml:space="preserve">UserDetailsServiceImpl </w:t>
      </w:r>
      <w:r w:rsidRPr="00291CC8">
        <w:rPr>
          <w:color w:val="CC7832"/>
          <w:lang w:val="en-US"/>
        </w:rPr>
        <w:t xml:space="preserve">implements </w:t>
      </w:r>
      <w:r w:rsidRPr="00291CC8">
        <w:rPr>
          <w:color w:val="A9B7C6"/>
          <w:lang w:val="en-US"/>
        </w:rPr>
        <w:t>UserDetailsService {</w:t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private </w:t>
      </w:r>
      <w:r w:rsidRPr="00291CC8">
        <w:rPr>
          <w:color w:val="A9B7C6"/>
          <w:lang w:val="en-US"/>
        </w:rPr>
        <w:t xml:space="preserve">SecurityService </w:t>
      </w:r>
      <w:r w:rsidRPr="00291CC8">
        <w:rPr>
          <w:color w:val="9876AA"/>
          <w:lang w:val="en-US"/>
        </w:rPr>
        <w:t>securityService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lastRenderedPageBreak/>
        <w:t xml:space="preserve">    public </w:t>
      </w:r>
      <w:r w:rsidRPr="00291CC8">
        <w:rPr>
          <w:color w:val="FFC66D"/>
          <w:lang w:val="en-US"/>
        </w:rPr>
        <w:t>UserDetailsServiceImpl</w:t>
      </w:r>
      <w:r w:rsidRPr="00291CC8">
        <w:rPr>
          <w:color w:val="A9B7C6"/>
          <w:lang w:val="en-US"/>
        </w:rPr>
        <w:t>(SecurityService securityService) {</w:t>
      </w:r>
      <w:r w:rsidRPr="00291CC8">
        <w:rPr>
          <w:color w:val="A9B7C6"/>
          <w:lang w:val="en-US"/>
        </w:rPr>
        <w:br/>
        <w:t xml:space="preserve">        </w:t>
      </w:r>
      <w:r w:rsidRPr="00291CC8">
        <w:rPr>
          <w:color w:val="CC7832"/>
          <w:lang w:val="en-US"/>
        </w:rPr>
        <w:t>this</w:t>
      </w:r>
      <w:r w:rsidRPr="00291CC8">
        <w:rPr>
          <w:color w:val="A9B7C6"/>
          <w:lang w:val="en-US"/>
        </w:rPr>
        <w:t>.</w:t>
      </w:r>
      <w:r w:rsidRPr="00291CC8">
        <w:rPr>
          <w:color w:val="9876AA"/>
          <w:lang w:val="en-US"/>
        </w:rPr>
        <w:t xml:space="preserve">securityService </w:t>
      </w:r>
      <w:r w:rsidRPr="00291CC8">
        <w:rPr>
          <w:color w:val="A9B7C6"/>
          <w:lang w:val="en-US"/>
        </w:rPr>
        <w:t>= securityService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BBB529"/>
          <w:lang w:val="en-US"/>
        </w:rPr>
        <w:t>@Override</w:t>
      </w:r>
      <w:r w:rsidRPr="00291CC8">
        <w:rPr>
          <w:color w:val="BBB529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public </w:t>
      </w:r>
      <w:r w:rsidRPr="00291CC8">
        <w:rPr>
          <w:color w:val="A9B7C6"/>
          <w:lang w:val="en-US"/>
        </w:rPr>
        <w:t xml:space="preserve">UserDetails </w:t>
      </w:r>
      <w:r w:rsidRPr="00291CC8">
        <w:rPr>
          <w:color w:val="FFC66D"/>
          <w:lang w:val="en-US"/>
        </w:rPr>
        <w:t>loadUserByUsername</w:t>
      </w:r>
      <w:r w:rsidRPr="00291CC8">
        <w:rPr>
          <w:color w:val="A9B7C6"/>
          <w:lang w:val="en-US"/>
        </w:rPr>
        <w:t xml:space="preserve">(String username) </w:t>
      </w:r>
      <w:r w:rsidRPr="00291CC8">
        <w:rPr>
          <w:color w:val="CC7832"/>
          <w:lang w:val="en-US"/>
        </w:rPr>
        <w:t xml:space="preserve">throws </w:t>
      </w:r>
      <w:r w:rsidRPr="00291CC8">
        <w:rPr>
          <w:color w:val="A9B7C6"/>
          <w:lang w:val="en-US"/>
        </w:rPr>
        <w:t>UsernameNotFoundException {</w:t>
      </w:r>
      <w:r w:rsidRPr="00291CC8">
        <w:rPr>
          <w:color w:val="A9B7C6"/>
          <w:lang w:val="en-US"/>
        </w:rPr>
        <w:br/>
        <w:t xml:space="preserve">        AppUser appUser = </w:t>
      </w:r>
      <w:r w:rsidRPr="00291CC8">
        <w:rPr>
          <w:color w:val="9876AA"/>
          <w:lang w:val="en-US"/>
        </w:rPr>
        <w:t>securityService</w:t>
      </w:r>
      <w:r w:rsidRPr="00291CC8">
        <w:rPr>
          <w:color w:val="A9B7C6"/>
          <w:lang w:val="en-US"/>
        </w:rPr>
        <w:t>.loadUserByUserName(username)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808080"/>
          <w:lang w:val="en-US"/>
        </w:rPr>
        <w:t>/*</w:t>
      </w:r>
      <w:r w:rsidRPr="00291CC8">
        <w:rPr>
          <w:color w:val="808080"/>
          <w:lang w:val="en-US"/>
        </w:rPr>
        <w:br/>
        <w:t xml:space="preserve">        //Technique classique</w:t>
      </w:r>
      <w:r w:rsidRPr="00291CC8">
        <w:rPr>
          <w:color w:val="808080"/>
          <w:lang w:val="en-US"/>
        </w:rPr>
        <w:br/>
        <w:t xml:space="preserve">        Collection&lt;GrantedAuthority&gt; authorities = new ArrayList&lt;&gt;();</w:t>
      </w:r>
      <w:r w:rsidRPr="00291CC8">
        <w:rPr>
          <w:color w:val="808080"/>
          <w:lang w:val="en-US"/>
        </w:rPr>
        <w:br/>
        <w:t xml:space="preserve">        appUser.getAppRoles().forEach(role -&gt; {</w:t>
      </w:r>
      <w:r w:rsidRPr="00291CC8">
        <w:rPr>
          <w:color w:val="808080"/>
          <w:lang w:val="en-US"/>
        </w:rPr>
        <w:br/>
        <w:t xml:space="preserve">            SimpleGrantedAuthority authority = new SimpleGrantedAuthority(role.getRoleName());</w:t>
      </w:r>
      <w:r w:rsidRPr="00291CC8">
        <w:rPr>
          <w:color w:val="808080"/>
          <w:lang w:val="en-US"/>
        </w:rPr>
        <w:br/>
        <w:t xml:space="preserve">            authorities.add(authority);</w:t>
      </w:r>
      <w:r w:rsidRPr="00291CC8">
        <w:rPr>
          <w:color w:val="808080"/>
          <w:lang w:val="en-US"/>
        </w:rPr>
        <w:br/>
        <w:t xml:space="preserve">        });*/</w:t>
      </w:r>
      <w:r w:rsidRPr="00291CC8">
        <w:rPr>
          <w:color w:val="808080"/>
          <w:lang w:val="en-US"/>
        </w:rPr>
        <w:br/>
      </w:r>
      <w:r w:rsidRPr="00291CC8">
        <w:rPr>
          <w:color w:val="808080"/>
          <w:lang w:val="en-US"/>
        </w:rPr>
        <w:br/>
        <w:t xml:space="preserve">        // Technique en utilisant l'API streams</w:t>
      </w:r>
      <w:r w:rsidRPr="00291CC8">
        <w:rPr>
          <w:color w:val="808080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Collection&lt;GrantedAuthority&gt; authorities1=</w:t>
      </w:r>
      <w:r w:rsidRPr="00291CC8">
        <w:rPr>
          <w:color w:val="A9B7C6"/>
          <w:lang w:val="en-US"/>
        </w:rPr>
        <w:br/>
        <w:t xml:space="preserve">                appUser.getAppRoles()</w:t>
      </w:r>
      <w:r w:rsidRPr="00291CC8">
        <w:rPr>
          <w:color w:val="A9B7C6"/>
          <w:lang w:val="en-US"/>
        </w:rPr>
        <w:br/>
        <w:t xml:space="preserve">                        .stream()</w:t>
      </w:r>
      <w:r w:rsidRPr="00291CC8">
        <w:rPr>
          <w:color w:val="A9B7C6"/>
          <w:lang w:val="en-US"/>
        </w:rPr>
        <w:br/>
        <w:t xml:space="preserve">                        .map(role -&gt; </w:t>
      </w:r>
      <w:r w:rsidRPr="00291CC8">
        <w:rPr>
          <w:color w:val="CC7832"/>
          <w:lang w:val="en-US"/>
        </w:rPr>
        <w:t xml:space="preserve">new </w:t>
      </w:r>
      <w:r w:rsidRPr="00291CC8">
        <w:rPr>
          <w:color w:val="A9B7C6"/>
          <w:lang w:val="en-US"/>
        </w:rPr>
        <w:t>SimpleGrantedAuthority(role.getRoleName()))</w:t>
      </w:r>
      <w:r w:rsidRPr="00291CC8">
        <w:rPr>
          <w:color w:val="A9B7C6"/>
          <w:lang w:val="en-US"/>
        </w:rPr>
        <w:br/>
        <w:t xml:space="preserve">                        .collect(Collectors.</w:t>
      </w:r>
      <w:r w:rsidRPr="00291CC8">
        <w:rPr>
          <w:i/>
          <w:iCs/>
          <w:color w:val="A9B7C6"/>
          <w:lang w:val="en-US"/>
        </w:rPr>
        <w:t>toList</w:t>
      </w:r>
      <w:r w:rsidRPr="00291CC8">
        <w:rPr>
          <w:color w:val="A9B7C6"/>
          <w:lang w:val="en-US"/>
        </w:rPr>
        <w:t>())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 xml:space="preserve">User user = </w:t>
      </w:r>
      <w:r w:rsidRPr="00291CC8">
        <w:rPr>
          <w:color w:val="CC7832"/>
          <w:lang w:val="en-US"/>
        </w:rPr>
        <w:t xml:space="preserve">new </w:t>
      </w:r>
      <w:r w:rsidRPr="00291CC8">
        <w:rPr>
          <w:color w:val="A9B7C6"/>
          <w:lang w:val="en-US"/>
        </w:rPr>
        <w:t>User(appUser.getUsername()</w:t>
      </w:r>
      <w:r w:rsidRPr="00291CC8">
        <w:rPr>
          <w:color w:val="CC7832"/>
          <w:lang w:val="en-US"/>
        </w:rPr>
        <w:t>,</w:t>
      </w:r>
      <w:r w:rsidRPr="00291CC8">
        <w:rPr>
          <w:color w:val="A9B7C6"/>
          <w:lang w:val="en-US"/>
        </w:rPr>
        <w:t>appUser.getPassword()</w:t>
      </w:r>
      <w:r w:rsidRPr="00291CC8">
        <w:rPr>
          <w:color w:val="CC7832"/>
          <w:lang w:val="en-US"/>
        </w:rPr>
        <w:t>,</w:t>
      </w:r>
      <w:r w:rsidRPr="00291CC8">
        <w:rPr>
          <w:color w:val="A9B7C6"/>
          <w:lang w:val="en-US"/>
        </w:rPr>
        <w:t>authorities1)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return </w:t>
      </w:r>
      <w:r w:rsidRPr="00291CC8">
        <w:rPr>
          <w:color w:val="A9B7C6"/>
          <w:lang w:val="en-US"/>
        </w:rPr>
        <w:t>user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  <w:t>}</w:t>
      </w:r>
    </w:p>
    <w:p w14:paraId="5BA63D34" w14:textId="00CE12B1" w:rsidR="00291CC8" w:rsidRDefault="00291CC8" w:rsidP="00291CC8"/>
    <w:p w14:paraId="7CAFD36F" w14:textId="7C329F94" w:rsidR="00291CC8" w:rsidRDefault="00291CC8" w:rsidP="00291CC8">
      <w:pPr>
        <w:pStyle w:val="ListParagraph"/>
        <w:numPr>
          <w:ilvl w:val="1"/>
          <w:numId w:val="2"/>
        </w:numPr>
      </w:pPr>
      <w:r>
        <w:t>Security Configuration:</w:t>
      </w:r>
    </w:p>
    <w:p w14:paraId="3D20F6BD" w14:textId="24A6FDA7" w:rsidR="00291CC8" w:rsidRDefault="00291CC8" w:rsidP="00291CC8"/>
    <w:p w14:paraId="38D69740" w14:textId="4043ECF5" w:rsidR="00291CC8" w:rsidRDefault="00291CC8" w:rsidP="00291CC8">
      <w:pPr>
        <w:pStyle w:val="HTMLPreformatted"/>
        <w:shd w:val="clear" w:color="auto" w:fill="2B2B2B"/>
        <w:rPr>
          <w:color w:val="A9B7C6"/>
        </w:rPr>
      </w:pPr>
      <w:r w:rsidRPr="00291CC8">
        <w:rPr>
          <w:color w:val="CC7832"/>
          <w:lang w:val="en-US"/>
        </w:rPr>
        <w:t xml:space="preserve">package </w:t>
      </w:r>
      <w:r w:rsidRPr="00291CC8">
        <w:rPr>
          <w:color w:val="A9B7C6"/>
          <w:lang w:val="en-US"/>
        </w:rPr>
        <w:t>com.example.tp6.security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com.example.tp6.security.Services.UserDetailsServiceImpl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org.springframework.beans.factory.annotation.</w:t>
      </w:r>
      <w:r w:rsidRPr="00291CC8">
        <w:rPr>
          <w:color w:val="BBB529"/>
          <w:lang w:val="en-US"/>
        </w:rPr>
        <w:t>Autowired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org.springframework.context.annotation.</w:t>
      </w:r>
      <w:r w:rsidRPr="00291CC8">
        <w:rPr>
          <w:color w:val="BBB529"/>
          <w:lang w:val="en-US"/>
        </w:rPr>
        <w:t>Bean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org.springframework.context.annotation.</w:t>
      </w:r>
      <w:r w:rsidRPr="00291CC8">
        <w:rPr>
          <w:color w:val="BBB529"/>
          <w:lang w:val="en-US"/>
        </w:rPr>
        <w:t>Configuration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org.springframework.security.config.annotation.authentication.builders.AuthenticationManagerBuilder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org.springframework.security.config.annotation.web.builders.HttpSecurity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org.springframework.security.config.annotation.web.configuration.</w:t>
      </w:r>
      <w:r w:rsidRPr="00291CC8">
        <w:rPr>
          <w:color w:val="BBB529"/>
          <w:lang w:val="en-US"/>
        </w:rPr>
        <w:t>EnableWebSecurity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org.springframework.security.config.annotation.web.configuration.WebSecurityConfigurerAdapter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org.springframework.security.core.userdetails.UserDetails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org.springframework.security.core.userdetails.UserDetailsService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org.springframework.security.core.userdetails.UsernameNotFoundException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org.springframework.security.crypto.bcrypt.BCryptPasswordEncoder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org.springframework.security.crypto.password.PasswordEncoder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javax.sql.DataSource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</w:r>
      <w:r w:rsidRPr="00291CC8">
        <w:rPr>
          <w:color w:val="BBB529"/>
          <w:lang w:val="en-US"/>
        </w:rPr>
        <w:t>@Configuration</w:t>
      </w:r>
      <w:r w:rsidRPr="00291CC8">
        <w:rPr>
          <w:color w:val="BBB529"/>
          <w:lang w:val="en-US"/>
        </w:rPr>
        <w:br/>
        <w:t>@EnableWebSecurity</w:t>
      </w:r>
      <w:r w:rsidRPr="00291CC8">
        <w:rPr>
          <w:color w:val="BBB529"/>
          <w:lang w:val="en-US"/>
        </w:rPr>
        <w:br/>
      </w:r>
      <w:r w:rsidRPr="00291CC8">
        <w:rPr>
          <w:color w:val="CC7832"/>
          <w:lang w:val="en-US"/>
        </w:rPr>
        <w:t xml:space="preserve">public class </w:t>
      </w:r>
      <w:r w:rsidRPr="00291CC8">
        <w:rPr>
          <w:color w:val="A9B7C6"/>
          <w:lang w:val="en-US"/>
        </w:rPr>
        <w:t xml:space="preserve">securityConfig </w:t>
      </w:r>
      <w:r w:rsidRPr="00291CC8">
        <w:rPr>
          <w:color w:val="CC7832"/>
          <w:lang w:val="en-US"/>
        </w:rPr>
        <w:t xml:space="preserve">extends </w:t>
      </w:r>
      <w:r w:rsidRPr="00291CC8">
        <w:rPr>
          <w:color w:val="A9B7C6"/>
          <w:lang w:val="en-US"/>
        </w:rPr>
        <w:t>WebSecurityConfigurerAdapter {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BBB529"/>
          <w:lang w:val="en-US"/>
        </w:rPr>
        <w:t>@Autowired</w:t>
      </w:r>
      <w:r w:rsidRPr="00291CC8">
        <w:rPr>
          <w:color w:val="BBB529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private </w:t>
      </w:r>
      <w:r w:rsidRPr="00291CC8">
        <w:rPr>
          <w:color w:val="A9B7C6"/>
          <w:lang w:val="en-US"/>
        </w:rPr>
        <w:t xml:space="preserve">DataSource </w:t>
      </w:r>
      <w:r w:rsidRPr="00291CC8">
        <w:rPr>
          <w:color w:val="9876AA"/>
          <w:lang w:val="en-US"/>
        </w:rPr>
        <w:t>dataSource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BBB529"/>
          <w:lang w:val="en-US"/>
        </w:rPr>
        <w:t>@Autowired</w:t>
      </w:r>
      <w:r w:rsidRPr="00291CC8">
        <w:rPr>
          <w:color w:val="BBB529"/>
          <w:lang w:val="en-US"/>
        </w:rPr>
        <w:br/>
      </w:r>
      <w:r w:rsidRPr="00291CC8">
        <w:rPr>
          <w:color w:val="BBB529"/>
          <w:lang w:val="en-US"/>
        </w:rPr>
        <w:lastRenderedPageBreak/>
        <w:t xml:space="preserve">    </w:t>
      </w:r>
      <w:r w:rsidRPr="00291CC8">
        <w:rPr>
          <w:color w:val="CC7832"/>
          <w:lang w:val="en-US"/>
        </w:rPr>
        <w:t xml:space="preserve">private </w:t>
      </w:r>
      <w:r w:rsidRPr="00291CC8">
        <w:rPr>
          <w:color w:val="A9B7C6"/>
          <w:lang w:val="en-US"/>
        </w:rPr>
        <w:t xml:space="preserve">UserDetailsServiceImpl </w:t>
      </w:r>
      <w:r w:rsidRPr="00291CC8">
        <w:rPr>
          <w:color w:val="9876AA"/>
          <w:lang w:val="en-US"/>
        </w:rPr>
        <w:t>userDetailsService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BBB529"/>
          <w:lang w:val="en-US"/>
        </w:rPr>
        <w:t>@Autowired</w:t>
      </w:r>
      <w:r w:rsidRPr="00291CC8">
        <w:rPr>
          <w:color w:val="BBB529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private </w:t>
      </w:r>
      <w:r w:rsidRPr="00291CC8">
        <w:rPr>
          <w:color w:val="A9B7C6"/>
          <w:lang w:val="en-US"/>
        </w:rPr>
        <w:t xml:space="preserve">PasswordEncoder </w:t>
      </w:r>
      <w:r w:rsidRPr="00291CC8">
        <w:rPr>
          <w:color w:val="9876AA"/>
          <w:lang w:val="en-US"/>
        </w:rPr>
        <w:t>passwordEncoder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BBB529"/>
          <w:lang w:val="en-US"/>
        </w:rPr>
        <w:t>@Override</w:t>
      </w:r>
      <w:r w:rsidRPr="00291CC8">
        <w:rPr>
          <w:color w:val="BBB529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protected void </w:t>
      </w:r>
      <w:r w:rsidRPr="00291CC8">
        <w:rPr>
          <w:color w:val="FFC66D"/>
          <w:lang w:val="en-US"/>
        </w:rPr>
        <w:t>configure</w:t>
      </w:r>
      <w:r w:rsidRPr="00291CC8">
        <w:rPr>
          <w:color w:val="A9B7C6"/>
          <w:lang w:val="en-US"/>
        </w:rPr>
        <w:t xml:space="preserve">(AuthenticationManagerBuilder auth) </w:t>
      </w:r>
      <w:r w:rsidRPr="00291CC8">
        <w:rPr>
          <w:color w:val="CC7832"/>
          <w:lang w:val="en-US"/>
        </w:rPr>
        <w:t xml:space="preserve">throws </w:t>
      </w:r>
      <w:r w:rsidRPr="00291CC8">
        <w:rPr>
          <w:color w:val="A9B7C6"/>
          <w:lang w:val="en-US"/>
        </w:rPr>
        <w:t>Exception {</w:t>
      </w:r>
      <w:r w:rsidRPr="00291CC8">
        <w:rPr>
          <w:color w:val="A9B7C6"/>
          <w:lang w:val="en-US"/>
        </w:rPr>
        <w:br/>
        <w:t xml:space="preserve">        </w:t>
      </w:r>
      <w:r w:rsidRPr="00291CC8">
        <w:rPr>
          <w:color w:val="808080"/>
          <w:lang w:val="en-US"/>
        </w:rPr>
        <w:t>/*</w:t>
      </w:r>
      <w:r w:rsidRPr="00291CC8">
        <w:rPr>
          <w:color w:val="808080"/>
          <w:lang w:val="en-US"/>
        </w:rPr>
        <w:br/>
        <w:t xml:space="preserve">        String encodedPWD=passwordEncoder.encode("1234");</w:t>
      </w:r>
      <w:r w:rsidRPr="00291CC8">
        <w:rPr>
          <w:color w:val="808080"/>
          <w:lang w:val="en-US"/>
        </w:rPr>
        <w:br/>
        <w:t xml:space="preserve">        //stocker en mémoire les utilisateurs qui ont acces à l'application</w:t>
      </w:r>
      <w:r w:rsidRPr="00291CC8">
        <w:rPr>
          <w:color w:val="808080"/>
          <w:lang w:val="en-US"/>
        </w:rPr>
        <w:br/>
        <w:t xml:space="preserve">        auth.inMemoryAuthentication().withUser("user").password(encodedPWD).roles("USER");</w:t>
      </w:r>
      <w:r w:rsidRPr="00291CC8">
        <w:rPr>
          <w:color w:val="808080"/>
          <w:lang w:val="en-US"/>
        </w:rPr>
        <w:br/>
        <w:t xml:space="preserve">        auth.inMemoryAuthentication().withUser("admin").password(passwordEncoder.encode("5678")).roles("USER","ADMIN");</w:t>
      </w:r>
      <w:r w:rsidRPr="00291CC8">
        <w:rPr>
          <w:color w:val="808080"/>
          <w:lang w:val="en-US"/>
        </w:rPr>
        <w:br/>
        <w:t xml:space="preserve">        */</w:t>
      </w:r>
      <w:r w:rsidRPr="00291CC8">
        <w:rPr>
          <w:color w:val="808080"/>
          <w:lang w:val="en-US"/>
        </w:rPr>
        <w:br/>
      </w:r>
      <w:r w:rsidRPr="00291CC8">
        <w:rPr>
          <w:color w:val="808080"/>
          <w:lang w:val="en-US"/>
        </w:rPr>
        <w:br/>
        <w:t xml:space="preserve">        /*auth.userDetailsService(new UserDetailsService() {</w:t>
      </w:r>
      <w:r w:rsidRPr="00291CC8">
        <w:rPr>
          <w:color w:val="808080"/>
          <w:lang w:val="en-US"/>
        </w:rPr>
        <w:br/>
        <w:t xml:space="preserve">            @Override</w:t>
      </w:r>
      <w:r w:rsidRPr="00291CC8">
        <w:rPr>
          <w:color w:val="808080"/>
          <w:lang w:val="en-US"/>
        </w:rPr>
        <w:br/>
        <w:t xml:space="preserve">            public UserDetails loadUserByUsername(String username) throws UsernameNotFoundException {</w:t>
      </w:r>
      <w:r w:rsidRPr="00291CC8">
        <w:rPr>
          <w:color w:val="808080"/>
          <w:lang w:val="en-US"/>
        </w:rPr>
        <w:br/>
        <w:t xml:space="preserve">                return null;</w:t>
      </w:r>
      <w:r w:rsidRPr="00291CC8">
        <w:rPr>
          <w:color w:val="808080"/>
          <w:lang w:val="en-US"/>
        </w:rPr>
        <w:br/>
        <w:t xml:space="preserve">            }</w:t>
      </w:r>
      <w:r w:rsidRPr="00291CC8">
        <w:rPr>
          <w:color w:val="808080"/>
          <w:lang w:val="en-US"/>
        </w:rPr>
        <w:br/>
        <w:t xml:space="preserve">        });</w:t>
      </w:r>
      <w:r w:rsidRPr="00291CC8">
        <w:rPr>
          <w:color w:val="808080"/>
          <w:lang w:val="en-US"/>
        </w:rPr>
        <w:br/>
      </w:r>
      <w:r w:rsidRPr="00291CC8">
        <w:rPr>
          <w:color w:val="808080"/>
          <w:lang w:val="en-US"/>
        </w:rPr>
        <w:br/>
        <w:t xml:space="preserve">        auth.jdbcAuthentication()</w:t>
      </w:r>
      <w:r w:rsidRPr="00291CC8">
        <w:rPr>
          <w:color w:val="808080"/>
          <w:lang w:val="en-US"/>
        </w:rPr>
        <w:br/>
        <w:t xml:space="preserve">                .dataSource(dataSource)</w:t>
      </w:r>
      <w:r w:rsidRPr="00291CC8">
        <w:rPr>
          <w:color w:val="808080"/>
          <w:lang w:val="en-US"/>
        </w:rPr>
        <w:br/>
        <w:t xml:space="preserve">                .usersByUsernameQuery("select username as principal, password as credentials, active from users where username=?") // principal &lt;=&gt; username</w:t>
      </w:r>
      <w:r w:rsidRPr="00291CC8">
        <w:rPr>
          <w:color w:val="808080"/>
          <w:lang w:val="en-US"/>
        </w:rPr>
        <w:br/>
        <w:t xml:space="preserve">                .authoritiesByUsernameQuery("select username as principal, role as role from users_roles where username=?")</w:t>
      </w:r>
      <w:r w:rsidRPr="00291CC8">
        <w:rPr>
          <w:color w:val="808080"/>
          <w:lang w:val="en-US"/>
        </w:rPr>
        <w:br/>
        <w:t xml:space="preserve">                </w:t>
      </w:r>
      <w:r>
        <w:rPr>
          <w:color w:val="808080"/>
        </w:rPr>
        <w:t>.rolePrefix("Role_")</w:t>
      </w:r>
      <w:r>
        <w:rPr>
          <w:color w:val="808080"/>
        </w:rPr>
        <w:br/>
        <w:t xml:space="preserve">                .passwordEncoder((passwordEncoder));</w:t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  <w:t xml:space="preserve">        </w:t>
      </w:r>
      <w:r>
        <w:rPr>
          <w:color w:val="A9B7C6"/>
        </w:rPr>
        <w:t>auth.userDetailsService(</w:t>
      </w:r>
      <w:r>
        <w:rPr>
          <w:color w:val="9876AA"/>
        </w:rPr>
        <w:t>userDetailsService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configure</w:t>
      </w:r>
      <w:r>
        <w:rPr>
          <w:color w:val="A9B7C6"/>
        </w:rPr>
        <w:t xml:space="preserve">(HttpSecurity http)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808080"/>
        </w:rPr>
        <w:t>//damander à spring d'utiliser un formulaire d'authentification</w:t>
      </w:r>
      <w:r>
        <w:rPr>
          <w:color w:val="808080"/>
        </w:rPr>
        <w:br/>
        <w:t xml:space="preserve">        </w:t>
      </w:r>
      <w:r>
        <w:rPr>
          <w:color w:val="A9B7C6"/>
        </w:rPr>
        <w:t>http.formLogin()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cette page ne nécessite pas une permission</w:t>
      </w:r>
      <w:r>
        <w:rPr>
          <w:color w:val="808080"/>
        </w:rPr>
        <w:br/>
        <w:t xml:space="preserve">        </w:t>
      </w:r>
      <w:r>
        <w:rPr>
          <w:color w:val="A9B7C6"/>
        </w:rPr>
        <w:t>http.authorizeRequests().antMatchers(</w:t>
      </w:r>
      <w:r>
        <w:rPr>
          <w:color w:val="6A8759"/>
        </w:rPr>
        <w:t>"/"</w:t>
      </w:r>
      <w:r>
        <w:rPr>
          <w:color w:val="A9B7C6"/>
        </w:rPr>
        <w:t>).permitAll()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http.authorizeRequests().antMatchers(</w:t>
      </w:r>
      <w:r>
        <w:rPr>
          <w:color w:val="6A8759"/>
        </w:rPr>
        <w:t>"/webjars/**"</w:t>
      </w:r>
      <w:r>
        <w:rPr>
          <w:color w:val="A9B7C6"/>
        </w:rPr>
        <w:t>).permitAll()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//ces paths sont accessibles juste pour les utilisateurs qui ont role ADMIN</w:t>
      </w:r>
      <w:r>
        <w:rPr>
          <w:color w:val="808080"/>
        </w:rPr>
        <w:br/>
        <w:t xml:space="preserve">        //http.authorizeRequests().antMatchers("/admin/**").hasRole("ADMIN");</w:t>
      </w:r>
      <w:r>
        <w:rPr>
          <w:color w:val="808080"/>
        </w:rPr>
        <w:br/>
        <w:t xml:space="preserve">        </w:t>
      </w:r>
      <w:r>
        <w:rPr>
          <w:color w:val="A9B7C6"/>
        </w:rPr>
        <w:t>http.authorizeRequests().antMatchers(</w:t>
      </w:r>
      <w:r>
        <w:rPr>
          <w:color w:val="6A8759"/>
        </w:rPr>
        <w:t>"/admin/**"</w:t>
      </w:r>
      <w:r>
        <w:rPr>
          <w:color w:val="A9B7C6"/>
        </w:rPr>
        <w:t>).hasAuthority(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//ces paths sont accessibles juste pour les utilisateurs qui ont role USER</w:t>
      </w:r>
      <w:r>
        <w:rPr>
          <w:color w:val="808080"/>
        </w:rPr>
        <w:br/>
        <w:t xml:space="preserve">        //http.authorizeRequests().antMatchers("/user/**").hasRole("USER");</w:t>
      </w:r>
      <w:r>
        <w:rPr>
          <w:color w:val="808080"/>
        </w:rPr>
        <w:br/>
        <w:t xml:space="preserve">        </w:t>
      </w:r>
      <w:r>
        <w:rPr>
          <w:color w:val="A9B7C6"/>
        </w:rPr>
        <w:t>http.authorizeRequests().antMatchers(</w:t>
      </w:r>
      <w:r>
        <w:rPr>
          <w:color w:val="6A8759"/>
        </w:rPr>
        <w:t>"/user/**"</w:t>
      </w:r>
      <w:r>
        <w:rPr>
          <w:color w:val="A9B7C6"/>
        </w:rPr>
        <w:t>).hasAuthority(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//toute requete http nécessite une authentification</w:t>
      </w:r>
      <w:r>
        <w:rPr>
          <w:color w:val="808080"/>
        </w:rPr>
        <w:br/>
        <w:t xml:space="preserve">        </w:t>
      </w:r>
      <w:r>
        <w:rPr>
          <w:color w:val="A9B7C6"/>
        </w:rPr>
        <w:t>http.authorizeRequests().anyRequest().authenticated()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http.exceptionHandling().accessDeniedPage(</w:t>
      </w:r>
      <w:r>
        <w:rPr>
          <w:color w:val="6A8759"/>
        </w:rPr>
        <w:t>"/403"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55DAED5" w14:textId="5997F687" w:rsidR="00291CC8" w:rsidRDefault="00291CC8" w:rsidP="00291CC8">
      <w:pPr>
        <w:rPr>
          <w:lang w:val="fr-FR"/>
        </w:rPr>
      </w:pPr>
    </w:p>
    <w:p w14:paraId="35D96CF7" w14:textId="649ACA37" w:rsidR="00291CC8" w:rsidRDefault="00291CC8" w:rsidP="00291CC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Patient Controller :</w:t>
      </w:r>
    </w:p>
    <w:p w14:paraId="214C9C5D" w14:textId="63E71178" w:rsidR="00291CC8" w:rsidRDefault="00291CC8" w:rsidP="00291CC8">
      <w:pPr>
        <w:rPr>
          <w:lang w:val="fr-FR"/>
        </w:rPr>
      </w:pPr>
    </w:p>
    <w:p w14:paraId="71CA8B79" w14:textId="77777777" w:rsidR="00291CC8" w:rsidRPr="00291CC8" w:rsidRDefault="00291CC8" w:rsidP="00291CC8">
      <w:pPr>
        <w:pStyle w:val="HTMLPreformatted"/>
        <w:shd w:val="clear" w:color="auto" w:fill="2B2B2B"/>
        <w:rPr>
          <w:color w:val="A9B7C6"/>
          <w:lang w:val="en-US"/>
        </w:rPr>
      </w:pPr>
      <w:r w:rsidRPr="002873E6">
        <w:rPr>
          <w:color w:val="CC7832"/>
        </w:rPr>
        <w:t xml:space="preserve">package </w:t>
      </w:r>
      <w:r w:rsidRPr="002873E6">
        <w:rPr>
          <w:color w:val="A9B7C6"/>
        </w:rPr>
        <w:t>com.example.tp6.Web</w:t>
      </w:r>
      <w:r w:rsidRPr="002873E6">
        <w:rPr>
          <w:color w:val="CC7832"/>
        </w:rPr>
        <w:t>;</w:t>
      </w:r>
      <w:r w:rsidRPr="002873E6">
        <w:rPr>
          <w:color w:val="CC7832"/>
        </w:rPr>
        <w:br/>
      </w:r>
      <w:r w:rsidRPr="002873E6">
        <w:rPr>
          <w:color w:val="CC7832"/>
        </w:rPr>
        <w:br/>
        <w:t xml:space="preserve">import </w:t>
      </w:r>
      <w:r w:rsidRPr="002873E6">
        <w:rPr>
          <w:color w:val="A9B7C6"/>
        </w:rPr>
        <w:t>com.example.tp6.Entities.Patient</w:t>
      </w:r>
      <w:r w:rsidRPr="002873E6">
        <w:rPr>
          <w:color w:val="CC7832"/>
        </w:rPr>
        <w:t>;</w:t>
      </w:r>
      <w:r w:rsidRPr="002873E6">
        <w:rPr>
          <w:color w:val="CC7832"/>
        </w:rPr>
        <w:br/>
        <w:t xml:space="preserve">import </w:t>
      </w:r>
      <w:r w:rsidRPr="002873E6">
        <w:rPr>
          <w:color w:val="A9B7C6"/>
        </w:rPr>
        <w:t>com.example.tp6.Repositories.PatientRepository</w:t>
      </w:r>
      <w:r w:rsidRPr="002873E6">
        <w:rPr>
          <w:color w:val="CC7832"/>
        </w:rPr>
        <w:t>;</w:t>
      </w:r>
      <w:r w:rsidRPr="002873E6">
        <w:rPr>
          <w:color w:val="CC7832"/>
        </w:rPr>
        <w:br/>
        <w:t xml:space="preserve">import </w:t>
      </w:r>
      <w:r w:rsidRPr="002873E6">
        <w:rPr>
          <w:color w:val="A9B7C6"/>
        </w:rPr>
        <w:t>lombok.</w:t>
      </w:r>
      <w:r w:rsidRPr="002873E6">
        <w:rPr>
          <w:color w:val="BBB529"/>
        </w:rPr>
        <w:t>AllArgsConstructor</w:t>
      </w:r>
      <w:r w:rsidRPr="002873E6">
        <w:rPr>
          <w:color w:val="CC7832"/>
        </w:rPr>
        <w:t>;</w:t>
      </w:r>
      <w:r w:rsidRPr="002873E6">
        <w:rPr>
          <w:color w:val="CC7832"/>
        </w:rPr>
        <w:br/>
        <w:t xml:space="preserve">import </w:t>
      </w:r>
      <w:r w:rsidRPr="002873E6">
        <w:rPr>
          <w:color w:val="A9B7C6"/>
        </w:rPr>
        <w:t>org.springframework.data.domain.Page</w:t>
      </w:r>
      <w:r w:rsidRPr="002873E6">
        <w:rPr>
          <w:color w:val="CC7832"/>
        </w:rPr>
        <w:t>;</w:t>
      </w:r>
      <w:r w:rsidRPr="002873E6">
        <w:rPr>
          <w:color w:val="CC7832"/>
        </w:rPr>
        <w:br/>
        <w:t xml:space="preserve">import </w:t>
      </w:r>
      <w:r w:rsidRPr="002873E6">
        <w:rPr>
          <w:color w:val="A9B7C6"/>
        </w:rPr>
        <w:t>org.springframework.data.domain.PageRequest</w:t>
      </w:r>
      <w:r w:rsidRPr="002873E6">
        <w:rPr>
          <w:color w:val="CC7832"/>
        </w:rPr>
        <w:t>;</w:t>
      </w:r>
      <w:r w:rsidRPr="002873E6">
        <w:rPr>
          <w:color w:val="CC7832"/>
        </w:rPr>
        <w:br/>
        <w:t xml:space="preserve">import </w:t>
      </w:r>
      <w:r w:rsidRPr="002873E6">
        <w:rPr>
          <w:color w:val="A9B7C6"/>
        </w:rPr>
        <w:t>org.springframework.st</w:t>
      </w:r>
      <w:r w:rsidRPr="00291CC8">
        <w:rPr>
          <w:color w:val="A9B7C6"/>
          <w:lang w:val="en-US"/>
        </w:rPr>
        <w:t>ereotype.</w:t>
      </w:r>
      <w:r w:rsidRPr="00291CC8">
        <w:rPr>
          <w:color w:val="BBB529"/>
          <w:lang w:val="en-US"/>
        </w:rPr>
        <w:t>Controller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org.springframework.ui.Model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org.springframework.validation.BindingResult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org.springframework.web.bind.annotation.</w:t>
      </w:r>
      <w:r w:rsidRPr="00291CC8">
        <w:rPr>
          <w:color w:val="BBB529"/>
          <w:lang w:val="en-US"/>
        </w:rPr>
        <w:t>GetMapping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org.springframework.web.bind.annotation.</w:t>
      </w:r>
      <w:r w:rsidRPr="00291CC8">
        <w:rPr>
          <w:color w:val="BBB529"/>
          <w:lang w:val="en-US"/>
        </w:rPr>
        <w:t>PostMapping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org.springframework.web.bind.annotation.</w:t>
      </w:r>
      <w:r w:rsidRPr="00291CC8">
        <w:rPr>
          <w:color w:val="BBB529"/>
          <w:lang w:val="en-US"/>
        </w:rPr>
        <w:t>RequestParam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org.springframework.web.bind.annotation.</w:t>
      </w:r>
      <w:r w:rsidRPr="00291CC8">
        <w:rPr>
          <w:color w:val="BBB529"/>
          <w:lang w:val="en-US"/>
        </w:rPr>
        <w:t>ResponseBody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javax.validation.</w:t>
      </w:r>
      <w:r w:rsidRPr="00291CC8">
        <w:rPr>
          <w:color w:val="BBB529"/>
          <w:lang w:val="en-US"/>
        </w:rPr>
        <w:t>Valid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java.util.List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</w:r>
      <w:r w:rsidRPr="00291CC8">
        <w:rPr>
          <w:color w:val="BBB529"/>
          <w:lang w:val="en-US"/>
        </w:rPr>
        <w:t>@Controller</w:t>
      </w:r>
      <w:r w:rsidRPr="00291CC8">
        <w:rPr>
          <w:color w:val="BBB529"/>
          <w:lang w:val="en-US"/>
        </w:rPr>
        <w:br/>
        <w:t>@AllArgsConstructor</w:t>
      </w:r>
      <w:r w:rsidRPr="00291CC8">
        <w:rPr>
          <w:color w:val="BBB529"/>
          <w:lang w:val="en-US"/>
        </w:rPr>
        <w:br/>
      </w:r>
      <w:r w:rsidRPr="00291CC8">
        <w:rPr>
          <w:color w:val="CC7832"/>
          <w:lang w:val="en-US"/>
        </w:rPr>
        <w:t xml:space="preserve">public class </w:t>
      </w:r>
      <w:r w:rsidRPr="00291CC8">
        <w:rPr>
          <w:color w:val="A9B7C6"/>
          <w:lang w:val="en-US"/>
        </w:rPr>
        <w:t>PatientController {</w:t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private </w:t>
      </w:r>
      <w:r w:rsidRPr="00291CC8">
        <w:rPr>
          <w:color w:val="A9B7C6"/>
          <w:lang w:val="en-US"/>
        </w:rPr>
        <w:t xml:space="preserve">PatientRepository </w:t>
      </w:r>
      <w:r w:rsidRPr="00291CC8">
        <w:rPr>
          <w:color w:val="9876AA"/>
          <w:lang w:val="en-US"/>
        </w:rPr>
        <w:t>patientRepository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BBB529"/>
          <w:lang w:val="en-US"/>
        </w:rPr>
        <w:t>@GetMapping</w:t>
      </w:r>
      <w:r w:rsidRPr="00291CC8">
        <w:rPr>
          <w:color w:val="A9B7C6"/>
          <w:lang w:val="en-US"/>
        </w:rPr>
        <w:t xml:space="preserve">(path = </w:t>
      </w:r>
      <w:r w:rsidRPr="00291CC8">
        <w:rPr>
          <w:color w:val="6A8759"/>
          <w:lang w:val="en-US"/>
        </w:rPr>
        <w:t>"/user/index"</w:t>
      </w:r>
      <w:r w:rsidRPr="00291CC8">
        <w:rPr>
          <w:color w:val="A9B7C6"/>
          <w:lang w:val="en-US"/>
        </w:rPr>
        <w:t>)</w:t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public </w:t>
      </w:r>
      <w:r w:rsidRPr="00291CC8">
        <w:rPr>
          <w:color w:val="A9B7C6"/>
          <w:lang w:val="en-US"/>
        </w:rPr>
        <w:t xml:space="preserve">String </w:t>
      </w:r>
      <w:r w:rsidRPr="00291CC8">
        <w:rPr>
          <w:color w:val="FFC66D"/>
          <w:lang w:val="en-US"/>
        </w:rPr>
        <w:t>patients</w:t>
      </w:r>
      <w:r w:rsidRPr="00291CC8">
        <w:rPr>
          <w:color w:val="A9B7C6"/>
          <w:lang w:val="en-US"/>
        </w:rPr>
        <w:t>(Model model</w:t>
      </w:r>
      <w:r w:rsidRPr="00291CC8">
        <w:rPr>
          <w:color w:val="CC7832"/>
          <w:lang w:val="en-US"/>
        </w:rPr>
        <w:t>,</w:t>
      </w:r>
      <w:r w:rsidRPr="00291CC8">
        <w:rPr>
          <w:color w:val="CC7832"/>
          <w:lang w:val="en-US"/>
        </w:rPr>
        <w:br/>
        <w:t xml:space="preserve">                           </w:t>
      </w:r>
      <w:r w:rsidRPr="00291CC8">
        <w:rPr>
          <w:color w:val="BBB529"/>
          <w:lang w:val="en-US"/>
        </w:rPr>
        <w:t>@RequestParam</w:t>
      </w:r>
      <w:r w:rsidRPr="00291CC8">
        <w:rPr>
          <w:color w:val="A9B7C6"/>
          <w:lang w:val="en-US"/>
        </w:rPr>
        <w:t xml:space="preserve">(name = </w:t>
      </w:r>
      <w:r w:rsidRPr="00291CC8">
        <w:rPr>
          <w:color w:val="6A8759"/>
          <w:lang w:val="en-US"/>
        </w:rPr>
        <w:t>"page"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 xml:space="preserve">defaultValue = </w:t>
      </w:r>
      <w:r w:rsidRPr="00291CC8">
        <w:rPr>
          <w:color w:val="6A8759"/>
          <w:lang w:val="en-US"/>
        </w:rPr>
        <w:t>"0"</w:t>
      </w:r>
      <w:r w:rsidRPr="00291CC8">
        <w:rPr>
          <w:color w:val="A9B7C6"/>
          <w:lang w:val="en-US"/>
        </w:rPr>
        <w:t xml:space="preserve">) </w:t>
      </w:r>
      <w:r w:rsidRPr="00291CC8">
        <w:rPr>
          <w:color w:val="CC7832"/>
          <w:lang w:val="en-US"/>
        </w:rPr>
        <w:t xml:space="preserve">int </w:t>
      </w:r>
      <w:r w:rsidRPr="00291CC8">
        <w:rPr>
          <w:color w:val="A9B7C6"/>
          <w:lang w:val="en-US"/>
        </w:rPr>
        <w:t>page</w:t>
      </w:r>
      <w:r w:rsidRPr="00291CC8">
        <w:rPr>
          <w:color w:val="CC7832"/>
          <w:lang w:val="en-US"/>
        </w:rPr>
        <w:t>,</w:t>
      </w:r>
      <w:r w:rsidRPr="00291CC8">
        <w:rPr>
          <w:color w:val="CC7832"/>
          <w:lang w:val="en-US"/>
        </w:rPr>
        <w:br/>
        <w:t xml:space="preserve">                           </w:t>
      </w:r>
      <w:r w:rsidRPr="00291CC8">
        <w:rPr>
          <w:color w:val="BBB529"/>
          <w:lang w:val="en-US"/>
        </w:rPr>
        <w:t>@RequestParam</w:t>
      </w:r>
      <w:r w:rsidRPr="00291CC8">
        <w:rPr>
          <w:color w:val="A9B7C6"/>
          <w:lang w:val="en-US"/>
        </w:rPr>
        <w:t xml:space="preserve">(name = </w:t>
      </w:r>
      <w:r w:rsidRPr="00291CC8">
        <w:rPr>
          <w:color w:val="6A8759"/>
          <w:lang w:val="en-US"/>
        </w:rPr>
        <w:t>"size"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 xml:space="preserve">defaultValue = </w:t>
      </w:r>
      <w:r w:rsidRPr="00291CC8">
        <w:rPr>
          <w:color w:val="6A8759"/>
          <w:lang w:val="en-US"/>
        </w:rPr>
        <w:t>"5"</w:t>
      </w:r>
      <w:r w:rsidRPr="00291CC8">
        <w:rPr>
          <w:color w:val="A9B7C6"/>
          <w:lang w:val="en-US"/>
        </w:rPr>
        <w:t xml:space="preserve">) </w:t>
      </w:r>
      <w:r w:rsidRPr="00291CC8">
        <w:rPr>
          <w:color w:val="CC7832"/>
          <w:lang w:val="en-US"/>
        </w:rPr>
        <w:t xml:space="preserve">int </w:t>
      </w:r>
      <w:r w:rsidRPr="00291CC8">
        <w:rPr>
          <w:color w:val="A9B7C6"/>
          <w:lang w:val="en-US"/>
        </w:rPr>
        <w:t>size</w:t>
      </w:r>
      <w:r w:rsidRPr="00291CC8">
        <w:rPr>
          <w:color w:val="CC7832"/>
          <w:lang w:val="en-US"/>
        </w:rPr>
        <w:t>,</w:t>
      </w:r>
      <w:r w:rsidRPr="00291CC8">
        <w:rPr>
          <w:color w:val="CC7832"/>
          <w:lang w:val="en-US"/>
        </w:rPr>
        <w:br/>
        <w:t xml:space="preserve">                           </w:t>
      </w:r>
      <w:r w:rsidRPr="00291CC8">
        <w:rPr>
          <w:color w:val="BBB529"/>
          <w:lang w:val="en-US"/>
        </w:rPr>
        <w:t>@RequestParam</w:t>
      </w:r>
      <w:r w:rsidRPr="00291CC8">
        <w:rPr>
          <w:color w:val="A9B7C6"/>
          <w:lang w:val="en-US"/>
        </w:rPr>
        <w:t xml:space="preserve">(name = </w:t>
      </w:r>
      <w:r w:rsidRPr="00291CC8">
        <w:rPr>
          <w:color w:val="6A8759"/>
          <w:lang w:val="en-US"/>
        </w:rPr>
        <w:t>"keyword"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 xml:space="preserve">defaultValue = </w:t>
      </w:r>
      <w:r w:rsidRPr="00291CC8">
        <w:rPr>
          <w:color w:val="6A8759"/>
          <w:lang w:val="en-US"/>
        </w:rPr>
        <w:t>""</w:t>
      </w:r>
      <w:r w:rsidRPr="00291CC8">
        <w:rPr>
          <w:color w:val="A9B7C6"/>
          <w:lang w:val="en-US"/>
        </w:rPr>
        <w:t>) String keyword ){</w:t>
      </w:r>
      <w:r w:rsidRPr="00291CC8">
        <w:rPr>
          <w:color w:val="A9B7C6"/>
          <w:lang w:val="en-US"/>
        </w:rPr>
        <w:br/>
        <w:t xml:space="preserve">        Page&lt;Patient&gt; pagePatients=</w:t>
      </w:r>
      <w:r w:rsidRPr="00291CC8">
        <w:rPr>
          <w:color w:val="9876AA"/>
          <w:lang w:val="en-US"/>
        </w:rPr>
        <w:t>patientRepository</w:t>
      </w:r>
      <w:r w:rsidRPr="00291CC8">
        <w:rPr>
          <w:color w:val="A9B7C6"/>
          <w:lang w:val="en-US"/>
        </w:rPr>
        <w:t>.findByNomContains(keyword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PageRequest.</w:t>
      </w:r>
      <w:r w:rsidRPr="00291CC8">
        <w:rPr>
          <w:i/>
          <w:iCs/>
          <w:color w:val="A9B7C6"/>
          <w:lang w:val="en-US"/>
        </w:rPr>
        <w:t>of</w:t>
      </w:r>
      <w:r w:rsidRPr="00291CC8">
        <w:rPr>
          <w:color w:val="A9B7C6"/>
          <w:lang w:val="en-US"/>
        </w:rPr>
        <w:t>(page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size))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model.addAttribute(</w:t>
      </w:r>
      <w:r w:rsidRPr="00291CC8">
        <w:rPr>
          <w:color w:val="6A8759"/>
          <w:lang w:val="en-US"/>
        </w:rPr>
        <w:t>"listPatients"</w:t>
      </w:r>
      <w:r w:rsidRPr="00291CC8">
        <w:rPr>
          <w:color w:val="CC7832"/>
          <w:lang w:val="en-US"/>
        </w:rPr>
        <w:t>,</w:t>
      </w:r>
      <w:r w:rsidRPr="00291CC8">
        <w:rPr>
          <w:color w:val="A9B7C6"/>
          <w:lang w:val="en-US"/>
        </w:rPr>
        <w:t>pagePatients.getContent())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model.addAttribute(</w:t>
      </w:r>
      <w:r w:rsidRPr="00291CC8">
        <w:rPr>
          <w:color w:val="6A8759"/>
          <w:lang w:val="en-US"/>
        </w:rPr>
        <w:t>"pages"</w:t>
      </w:r>
      <w:r w:rsidRPr="00291CC8">
        <w:rPr>
          <w:color w:val="CC7832"/>
          <w:lang w:val="en-US"/>
        </w:rPr>
        <w:t>, new int</w:t>
      </w:r>
      <w:r w:rsidRPr="00291CC8">
        <w:rPr>
          <w:color w:val="A9B7C6"/>
          <w:lang w:val="en-US"/>
        </w:rPr>
        <w:t>[pagePatients.getTotalPages()])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model.addAttribute(</w:t>
      </w:r>
      <w:r w:rsidRPr="00291CC8">
        <w:rPr>
          <w:color w:val="6A8759"/>
          <w:lang w:val="en-US"/>
        </w:rPr>
        <w:t>"currentPage"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page)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model.addAttribute(</w:t>
      </w:r>
      <w:r w:rsidRPr="00291CC8">
        <w:rPr>
          <w:color w:val="6A8759"/>
          <w:lang w:val="en-US"/>
        </w:rPr>
        <w:t>"keyword"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keyword)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return </w:t>
      </w:r>
      <w:r w:rsidRPr="00291CC8">
        <w:rPr>
          <w:color w:val="6A8759"/>
          <w:lang w:val="en-US"/>
        </w:rPr>
        <w:t>"patients"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BBB529"/>
          <w:lang w:val="en-US"/>
        </w:rPr>
        <w:t>@GetMapping</w:t>
      </w:r>
      <w:r w:rsidRPr="00291CC8">
        <w:rPr>
          <w:color w:val="A9B7C6"/>
          <w:lang w:val="en-US"/>
        </w:rPr>
        <w:t>(</w:t>
      </w:r>
      <w:r w:rsidRPr="00291CC8">
        <w:rPr>
          <w:color w:val="6A8759"/>
          <w:lang w:val="en-US"/>
        </w:rPr>
        <w:t>"/admin/delete"</w:t>
      </w:r>
      <w:r w:rsidRPr="00291CC8">
        <w:rPr>
          <w:color w:val="A9B7C6"/>
          <w:lang w:val="en-US"/>
        </w:rPr>
        <w:t>)</w:t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public </w:t>
      </w:r>
      <w:r w:rsidRPr="00291CC8">
        <w:rPr>
          <w:color w:val="A9B7C6"/>
          <w:lang w:val="en-US"/>
        </w:rPr>
        <w:t xml:space="preserve">String </w:t>
      </w:r>
      <w:r w:rsidRPr="00291CC8">
        <w:rPr>
          <w:color w:val="FFC66D"/>
          <w:lang w:val="en-US"/>
        </w:rPr>
        <w:t>delete</w:t>
      </w:r>
      <w:r w:rsidRPr="00291CC8">
        <w:rPr>
          <w:color w:val="A9B7C6"/>
          <w:lang w:val="en-US"/>
        </w:rPr>
        <w:t>(Long id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String keyword</w:t>
      </w:r>
      <w:r w:rsidRPr="00291CC8">
        <w:rPr>
          <w:color w:val="CC7832"/>
          <w:lang w:val="en-US"/>
        </w:rPr>
        <w:t xml:space="preserve">, int </w:t>
      </w:r>
      <w:r w:rsidRPr="00291CC8">
        <w:rPr>
          <w:color w:val="A9B7C6"/>
          <w:lang w:val="en-US"/>
        </w:rPr>
        <w:t>page) {</w:t>
      </w:r>
      <w:r w:rsidRPr="00291CC8">
        <w:rPr>
          <w:color w:val="A9B7C6"/>
          <w:lang w:val="en-US"/>
        </w:rPr>
        <w:br/>
        <w:t xml:space="preserve">        </w:t>
      </w:r>
      <w:r w:rsidRPr="00291CC8">
        <w:rPr>
          <w:color w:val="9876AA"/>
          <w:lang w:val="en-US"/>
        </w:rPr>
        <w:t>patientRepository</w:t>
      </w:r>
      <w:r w:rsidRPr="00291CC8">
        <w:rPr>
          <w:color w:val="A9B7C6"/>
          <w:lang w:val="en-US"/>
        </w:rPr>
        <w:t>.deleteById(id)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return </w:t>
      </w:r>
      <w:r w:rsidRPr="00291CC8">
        <w:rPr>
          <w:color w:val="6A8759"/>
          <w:lang w:val="en-US"/>
        </w:rPr>
        <w:t>"redirect:/user/index?page="</w:t>
      </w:r>
      <w:r w:rsidRPr="00291CC8">
        <w:rPr>
          <w:color w:val="A9B7C6"/>
          <w:lang w:val="en-US"/>
        </w:rPr>
        <w:t>+page+</w:t>
      </w:r>
      <w:r w:rsidRPr="00291CC8">
        <w:rPr>
          <w:color w:val="6A8759"/>
          <w:lang w:val="en-US"/>
        </w:rPr>
        <w:t>"&amp;keyword="</w:t>
      </w:r>
      <w:r w:rsidRPr="00291CC8">
        <w:rPr>
          <w:color w:val="A9B7C6"/>
          <w:lang w:val="en-US"/>
        </w:rPr>
        <w:t>+keyword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@GetMapping(</w:t>
      </w:r>
      <w:r w:rsidRPr="00291CC8">
        <w:rPr>
          <w:color w:val="6A8759"/>
          <w:lang w:val="en-US"/>
        </w:rPr>
        <w:t>"/"</w:t>
      </w:r>
      <w:r w:rsidRPr="00291CC8">
        <w:rPr>
          <w:color w:val="A9B7C6"/>
          <w:lang w:val="en-US"/>
        </w:rPr>
        <w:t>)</w:t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public </w:t>
      </w:r>
      <w:r w:rsidRPr="00291CC8">
        <w:rPr>
          <w:color w:val="A9B7C6"/>
          <w:lang w:val="en-US"/>
        </w:rPr>
        <w:t>String home() {</w:t>
      </w:r>
      <w:r w:rsidRPr="00291CC8">
        <w:rPr>
          <w:color w:val="A9B7C6"/>
          <w:lang w:val="en-US"/>
        </w:rPr>
        <w:br/>
        <w:t xml:space="preserve">        </w:t>
      </w:r>
      <w:r w:rsidRPr="00291CC8">
        <w:rPr>
          <w:color w:val="CC7832"/>
          <w:lang w:val="en-US"/>
        </w:rPr>
        <w:t xml:space="preserve">return </w:t>
      </w:r>
      <w:r w:rsidRPr="00291CC8">
        <w:rPr>
          <w:color w:val="6A8759"/>
          <w:lang w:val="en-US"/>
        </w:rPr>
        <w:t>"home"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@GetMapping(</w:t>
      </w:r>
      <w:r w:rsidRPr="00291CC8">
        <w:rPr>
          <w:color w:val="6A8759"/>
          <w:lang w:val="en-US"/>
        </w:rPr>
        <w:t>"/user/patients"</w:t>
      </w:r>
      <w:r w:rsidRPr="00291CC8">
        <w:rPr>
          <w:color w:val="A9B7C6"/>
          <w:lang w:val="en-US"/>
        </w:rPr>
        <w:t>)</w:t>
      </w:r>
      <w:r w:rsidRPr="00291CC8">
        <w:rPr>
          <w:color w:val="A9B7C6"/>
          <w:lang w:val="en-US"/>
        </w:rPr>
        <w:br/>
        <w:t xml:space="preserve">    @ResponseBody</w:t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public </w:t>
      </w:r>
      <w:r w:rsidRPr="00291CC8">
        <w:rPr>
          <w:color w:val="A9B7C6"/>
          <w:lang w:val="en-US"/>
        </w:rPr>
        <w:t>List&lt;Patient&gt; listPatients(){</w:t>
      </w:r>
      <w:r w:rsidRPr="00291CC8">
        <w:rPr>
          <w:color w:val="A9B7C6"/>
          <w:lang w:val="en-US"/>
        </w:rPr>
        <w:br/>
        <w:t xml:space="preserve">        </w:t>
      </w:r>
      <w:r w:rsidRPr="00291CC8">
        <w:rPr>
          <w:color w:val="CC7832"/>
          <w:lang w:val="en-US"/>
        </w:rPr>
        <w:t xml:space="preserve">return </w:t>
      </w:r>
      <w:r w:rsidRPr="00291CC8">
        <w:rPr>
          <w:color w:val="A9B7C6"/>
          <w:lang w:val="en-US"/>
        </w:rPr>
        <w:t>patientRepository.findAll()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@GetMapping(</w:t>
      </w:r>
      <w:r w:rsidRPr="00291CC8">
        <w:rPr>
          <w:color w:val="6A8759"/>
          <w:lang w:val="en-US"/>
        </w:rPr>
        <w:t>"/admin/formPatient"</w:t>
      </w:r>
      <w:r w:rsidRPr="00291CC8">
        <w:rPr>
          <w:color w:val="A9B7C6"/>
          <w:lang w:val="en-US"/>
        </w:rPr>
        <w:t>)</w:t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public </w:t>
      </w:r>
      <w:r w:rsidRPr="00291CC8">
        <w:rPr>
          <w:color w:val="A9B7C6"/>
          <w:lang w:val="en-US"/>
        </w:rPr>
        <w:t>String formPatient(Model model) {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lastRenderedPageBreak/>
        <w:t xml:space="preserve">        model.addAttribute(</w:t>
      </w:r>
      <w:r w:rsidRPr="00291CC8">
        <w:rPr>
          <w:color w:val="6A8759"/>
          <w:lang w:val="en-US"/>
        </w:rPr>
        <w:t>"patient"</w:t>
      </w:r>
      <w:r w:rsidRPr="00291CC8">
        <w:rPr>
          <w:color w:val="CC7832"/>
          <w:lang w:val="en-US"/>
        </w:rPr>
        <w:t xml:space="preserve">,new </w:t>
      </w:r>
      <w:r w:rsidRPr="00291CC8">
        <w:rPr>
          <w:color w:val="A9B7C6"/>
          <w:lang w:val="en-US"/>
        </w:rPr>
        <w:t>Patient())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return </w:t>
      </w:r>
      <w:r w:rsidRPr="00291CC8">
        <w:rPr>
          <w:color w:val="6A8759"/>
          <w:lang w:val="en-US"/>
        </w:rPr>
        <w:t>"formPatient"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@PostMapping(path = </w:t>
      </w:r>
      <w:r w:rsidRPr="00291CC8">
        <w:rPr>
          <w:color w:val="6A8759"/>
          <w:lang w:val="en-US"/>
        </w:rPr>
        <w:t>"/admin/save"</w:t>
      </w:r>
      <w:r w:rsidRPr="00291CC8">
        <w:rPr>
          <w:color w:val="A9B7C6"/>
          <w:lang w:val="en-US"/>
        </w:rPr>
        <w:t>)</w:t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public </w:t>
      </w:r>
      <w:r w:rsidRPr="00291CC8">
        <w:rPr>
          <w:color w:val="A9B7C6"/>
          <w:lang w:val="en-US"/>
        </w:rPr>
        <w:t>String save(Model model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@Valid Patient patient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BindingResult bindingResult</w:t>
      </w:r>
      <w:r w:rsidRPr="00291CC8">
        <w:rPr>
          <w:color w:val="CC7832"/>
          <w:lang w:val="en-US"/>
        </w:rPr>
        <w:t>,</w:t>
      </w:r>
      <w:r w:rsidRPr="00291CC8">
        <w:rPr>
          <w:color w:val="CC7832"/>
          <w:lang w:val="en-US"/>
        </w:rPr>
        <w:br/>
        <w:t xml:space="preserve">                       </w:t>
      </w:r>
      <w:r w:rsidRPr="00291CC8">
        <w:rPr>
          <w:color w:val="A9B7C6"/>
          <w:lang w:val="en-US"/>
        </w:rPr>
        <w:t xml:space="preserve">@RequestParam(name = </w:t>
      </w:r>
      <w:r w:rsidRPr="00291CC8">
        <w:rPr>
          <w:color w:val="6A8759"/>
          <w:lang w:val="en-US"/>
        </w:rPr>
        <w:t>"page"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 xml:space="preserve">defaultValue = </w:t>
      </w:r>
      <w:r w:rsidRPr="00291CC8">
        <w:rPr>
          <w:color w:val="6A8759"/>
          <w:lang w:val="en-US"/>
        </w:rPr>
        <w:t>"0"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 xml:space="preserve">int </w:t>
      </w:r>
      <w:r w:rsidRPr="00291CC8">
        <w:rPr>
          <w:color w:val="A9B7C6"/>
          <w:lang w:val="en-US"/>
        </w:rPr>
        <w:t>page</w:t>
      </w:r>
      <w:r w:rsidRPr="00291CC8">
        <w:rPr>
          <w:color w:val="CC7832"/>
          <w:lang w:val="en-US"/>
        </w:rPr>
        <w:t>,</w:t>
      </w:r>
      <w:r w:rsidRPr="00291CC8">
        <w:rPr>
          <w:color w:val="CC7832"/>
          <w:lang w:val="en-US"/>
        </w:rPr>
        <w:br/>
        <w:t xml:space="preserve">                       </w:t>
      </w:r>
      <w:r w:rsidRPr="00291CC8">
        <w:rPr>
          <w:color w:val="A9B7C6"/>
          <w:lang w:val="en-US"/>
        </w:rPr>
        <w:t xml:space="preserve">@RequestParam(name = </w:t>
      </w:r>
      <w:r w:rsidRPr="00291CC8">
        <w:rPr>
          <w:color w:val="6A8759"/>
          <w:lang w:val="en-US"/>
        </w:rPr>
        <w:t>"keyword"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 xml:space="preserve">defaultValue = </w:t>
      </w:r>
      <w:r w:rsidRPr="00291CC8">
        <w:rPr>
          <w:color w:val="6A8759"/>
          <w:lang w:val="en-US"/>
        </w:rPr>
        <w:t>""</w:t>
      </w:r>
      <w:r w:rsidRPr="00291CC8">
        <w:rPr>
          <w:color w:val="A9B7C6"/>
          <w:lang w:val="en-US"/>
        </w:rPr>
        <w:t>)String keyword ) {</w:t>
      </w:r>
      <w:r w:rsidRPr="00291CC8">
        <w:rPr>
          <w:color w:val="A9B7C6"/>
          <w:lang w:val="en-US"/>
        </w:rPr>
        <w:br/>
        <w:t xml:space="preserve">        </w:t>
      </w:r>
      <w:r w:rsidRPr="00291CC8">
        <w:rPr>
          <w:color w:val="CC7832"/>
          <w:lang w:val="en-US"/>
        </w:rPr>
        <w:t>if</w:t>
      </w:r>
      <w:r w:rsidRPr="00291CC8">
        <w:rPr>
          <w:color w:val="A9B7C6"/>
          <w:lang w:val="en-US"/>
        </w:rPr>
        <w:t xml:space="preserve">(bindingResult.hasErrors()) </w:t>
      </w:r>
      <w:r w:rsidRPr="00291CC8">
        <w:rPr>
          <w:color w:val="CC7832"/>
          <w:lang w:val="en-US"/>
        </w:rPr>
        <w:t xml:space="preserve">return </w:t>
      </w:r>
      <w:r w:rsidRPr="00291CC8">
        <w:rPr>
          <w:color w:val="6A8759"/>
          <w:lang w:val="en-US"/>
        </w:rPr>
        <w:t>"formPatient"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patientRepository.save(patient)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return </w:t>
      </w:r>
      <w:r w:rsidRPr="00291CC8">
        <w:rPr>
          <w:color w:val="6A8759"/>
          <w:lang w:val="en-US"/>
        </w:rPr>
        <w:t>"redirect:/user/index?page="</w:t>
      </w:r>
      <w:r w:rsidRPr="00291CC8">
        <w:rPr>
          <w:color w:val="A9B7C6"/>
          <w:lang w:val="en-US"/>
        </w:rPr>
        <w:t>+page+</w:t>
      </w:r>
      <w:r w:rsidRPr="00291CC8">
        <w:rPr>
          <w:color w:val="6A8759"/>
          <w:lang w:val="en-US"/>
        </w:rPr>
        <w:t>"&amp;keyword="</w:t>
      </w:r>
      <w:r w:rsidRPr="00291CC8">
        <w:rPr>
          <w:color w:val="A9B7C6"/>
          <w:lang w:val="en-US"/>
        </w:rPr>
        <w:t>+keyword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@GetMapping( </w:t>
      </w:r>
      <w:r w:rsidRPr="00291CC8">
        <w:rPr>
          <w:color w:val="6A8759"/>
          <w:lang w:val="en-US"/>
        </w:rPr>
        <w:t>"/admin/edit"</w:t>
      </w:r>
      <w:r w:rsidRPr="00291CC8">
        <w:rPr>
          <w:color w:val="A9B7C6"/>
          <w:lang w:val="en-US"/>
        </w:rPr>
        <w:t>)</w:t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public </w:t>
      </w:r>
      <w:r w:rsidRPr="00291CC8">
        <w:rPr>
          <w:color w:val="A9B7C6"/>
          <w:lang w:val="en-US"/>
        </w:rPr>
        <w:t>String editpatient(Model model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A9B7C6"/>
          <w:lang w:val="en-US"/>
        </w:rPr>
        <w:t>Long id</w:t>
      </w:r>
      <w:r w:rsidRPr="00291CC8">
        <w:rPr>
          <w:color w:val="CC7832"/>
          <w:lang w:val="en-US"/>
        </w:rPr>
        <w:t xml:space="preserve">, int </w:t>
      </w:r>
      <w:r w:rsidRPr="00291CC8">
        <w:rPr>
          <w:color w:val="A9B7C6"/>
          <w:lang w:val="en-US"/>
        </w:rPr>
        <w:t>page</w:t>
      </w:r>
      <w:r w:rsidRPr="00291CC8">
        <w:rPr>
          <w:color w:val="CC7832"/>
          <w:lang w:val="en-US"/>
        </w:rPr>
        <w:t>,</w:t>
      </w:r>
      <w:r w:rsidRPr="00291CC8">
        <w:rPr>
          <w:color w:val="A9B7C6"/>
          <w:lang w:val="en-US"/>
        </w:rPr>
        <w:t>String keyword ) {</w:t>
      </w:r>
      <w:r w:rsidRPr="00291CC8">
        <w:rPr>
          <w:color w:val="A9B7C6"/>
          <w:lang w:val="en-US"/>
        </w:rPr>
        <w:br/>
        <w:t xml:space="preserve">        Patient patient=patientRepository.findById(id).orElse(</w:t>
      </w:r>
      <w:r w:rsidRPr="00291CC8">
        <w:rPr>
          <w:color w:val="CC7832"/>
          <w:lang w:val="en-US"/>
        </w:rPr>
        <w:t>null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if</w:t>
      </w:r>
      <w:r w:rsidRPr="00291CC8">
        <w:rPr>
          <w:color w:val="A9B7C6"/>
          <w:lang w:val="en-US"/>
        </w:rPr>
        <w:t>(patient==</w:t>
      </w:r>
      <w:r w:rsidRPr="00291CC8">
        <w:rPr>
          <w:color w:val="CC7832"/>
          <w:lang w:val="en-US"/>
        </w:rPr>
        <w:t>null</w:t>
      </w:r>
      <w:r w:rsidRPr="00291CC8">
        <w:rPr>
          <w:color w:val="A9B7C6"/>
          <w:lang w:val="en-US"/>
        </w:rPr>
        <w:t xml:space="preserve">) </w:t>
      </w:r>
      <w:r w:rsidRPr="00291CC8">
        <w:rPr>
          <w:color w:val="CC7832"/>
          <w:lang w:val="en-US"/>
        </w:rPr>
        <w:t xml:space="preserve">throw new </w:t>
      </w:r>
      <w:r w:rsidRPr="00291CC8">
        <w:rPr>
          <w:color w:val="A9B7C6"/>
          <w:lang w:val="en-US"/>
        </w:rPr>
        <w:t>RuntimeException(</w:t>
      </w:r>
      <w:r w:rsidRPr="00291CC8">
        <w:rPr>
          <w:color w:val="6A8759"/>
          <w:lang w:val="en-US"/>
        </w:rPr>
        <w:t>"patient introuvable"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model.addAttribute(</w:t>
      </w:r>
      <w:r w:rsidRPr="00291CC8">
        <w:rPr>
          <w:color w:val="6A8759"/>
          <w:lang w:val="en-US"/>
        </w:rPr>
        <w:t>"patient"</w:t>
      </w:r>
      <w:r w:rsidRPr="00291CC8">
        <w:rPr>
          <w:color w:val="CC7832"/>
          <w:lang w:val="en-US"/>
        </w:rPr>
        <w:t>,</w:t>
      </w:r>
      <w:r w:rsidRPr="00291CC8">
        <w:rPr>
          <w:color w:val="A9B7C6"/>
          <w:lang w:val="en-US"/>
        </w:rPr>
        <w:t>patient)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model.addAttribute(</w:t>
      </w:r>
      <w:r w:rsidRPr="00291CC8">
        <w:rPr>
          <w:color w:val="6A8759"/>
          <w:lang w:val="en-US"/>
        </w:rPr>
        <w:t>"page"</w:t>
      </w:r>
      <w:r w:rsidRPr="00291CC8">
        <w:rPr>
          <w:color w:val="CC7832"/>
          <w:lang w:val="en-US"/>
        </w:rPr>
        <w:t>,</w:t>
      </w:r>
      <w:r w:rsidRPr="00291CC8">
        <w:rPr>
          <w:color w:val="A9B7C6"/>
          <w:lang w:val="en-US"/>
        </w:rPr>
        <w:t>page)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model.addAttribute(</w:t>
      </w:r>
      <w:r w:rsidRPr="00291CC8">
        <w:rPr>
          <w:color w:val="6A8759"/>
          <w:lang w:val="en-US"/>
        </w:rPr>
        <w:t>"keyword"</w:t>
      </w:r>
      <w:r w:rsidRPr="00291CC8">
        <w:rPr>
          <w:color w:val="CC7832"/>
          <w:lang w:val="en-US"/>
        </w:rPr>
        <w:t>,</w:t>
      </w:r>
      <w:r w:rsidRPr="00291CC8">
        <w:rPr>
          <w:color w:val="A9B7C6"/>
          <w:lang w:val="en-US"/>
        </w:rPr>
        <w:t>keyword)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return </w:t>
      </w:r>
      <w:r w:rsidRPr="00291CC8">
        <w:rPr>
          <w:color w:val="6A8759"/>
          <w:lang w:val="en-US"/>
        </w:rPr>
        <w:t>"editPatient"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>}</w:t>
      </w:r>
    </w:p>
    <w:p w14:paraId="32960D39" w14:textId="6F3B8E34" w:rsidR="00291CC8" w:rsidRDefault="00291CC8" w:rsidP="00291CC8"/>
    <w:p w14:paraId="5ACB5F4B" w14:textId="32808F20" w:rsidR="00291CC8" w:rsidRDefault="00291CC8" w:rsidP="00291CC8">
      <w:pPr>
        <w:pStyle w:val="ListParagraph"/>
        <w:numPr>
          <w:ilvl w:val="0"/>
          <w:numId w:val="2"/>
        </w:numPr>
      </w:pPr>
      <w:r>
        <w:t>Security Controller:</w:t>
      </w:r>
    </w:p>
    <w:p w14:paraId="08FF935F" w14:textId="69A55E19" w:rsidR="00291CC8" w:rsidRDefault="00291CC8" w:rsidP="00291CC8"/>
    <w:p w14:paraId="1F9AF466" w14:textId="77777777" w:rsidR="00291CC8" w:rsidRPr="00291CC8" w:rsidRDefault="00291CC8" w:rsidP="00291CC8">
      <w:pPr>
        <w:pStyle w:val="HTMLPreformatted"/>
        <w:shd w:val="clear" w:color="auto" w:fill="2B2B2B"/>
        <w:rPr>
          <w:color w:val="A9B7C6"/>
          <w:lang w:val="en-US"/>
        </w:rPr>
      </w:pPr>
      <w:r w:rsidRPr="00291CC8">
        <w:rPr>
          <w:color w:val="CC7832"/>
          <w:lang w:val="en-US"/>
        </w:rPr>
        <w:t xml:space="preserve">package </w:t>
      </w:r>
      <w:r w:rsidRPr="00291CC8">
        <w:rPr>
          <w:color w:val="A9B7C6"/>
          <w:lang w:val="en-US"/>
        </w:rPr>
        <w:t>com.example.tp6.Web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org.springframework.stereotype.</w:t>
      </w:r>
      <w:r w:rsidRPr="00291CC8">
        <w:rPr>
          <w:color w:val="BBB529"/>
          <w:lang w:val="en-US"/>
        </w:rPr>
        <w:t>Controller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org.springframework.web.bind.annotation.</w:t>
      </w:r>
      <w:r w:rsidRPr="00291CC8">
        <w:rPr>
          <w:color w:val="BBB529"/>
          <w:lang w:val="en-US"/>
        </w:rPr>
        <w:t>GetMapping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</w:r>
      <w:r w:rsidRPr="00291CC8">
        <w:rPr>
          <w:color w:val="BBB529"/>
          <w:lang w:val="en-US"/>
        </w:rPr>
        <w:t>@Controller</w:t>
      </w:r>
      <w:r w:rsidRPr="00291CC8">
        <w:rPr>
          <w:color w:val="BBB529"/>
          <w:lang w:val="en-US"/>
        </w:rPr>
        <w:br/>
      </w:r>
      <w:r w:rsidRPr="00291CC8">
        <w:rPr>
          <w:color w:val="CC7832"/>
          <w:lang w:val="en-US"/>
        </w:rPr>
        <w:t xml:space="preserve">public class </w:t>
      </w:r>
      <w:r w:rsidRPr="00291CC8">
        <w:rPr>
          <w:color w:val="A9B7C6"/>
          <w:lang w:val="en-US"/>
        </w:rPr>
        <w:t>securityController {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BBB529"/>
          <w:lang w:val="en-US"/>
        </w:rPr>
        <w:t>@GetMapping</w:t>
      </w:r>
      <w:r w:rsidRPr="00291CC8">
        <w:rPr>
          <w:color w:val="A9B7C6"/>
          <w:lang w:val="en-US"/>
        </w:rPr>
        <w:t>(</w:t>
      </w:r>
      <w:r w:rsidRPr="00291CC8">
        <w:rPr>
          <w:color w:val="6A8759"/>
          <w:lang w:val="en-US"/>
        </w:rPr>
        <w:t>"/403"</w:t>
      </w:r>
      <w:r w:rsidRPr="00291CC8">
        <w:rPr>
          <w:color w:val="A9B7C6"/>
          <w:lang w:val="en-US"/>
        </w:rPr>
        <w:t>)</w:t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public </w:t>
      </w:r>
      <w:r w:rsidRPr="00291CC8">
        <w:rPr>
          <w:color w:val="A9B7C6"/>
          <w:lang w:val="en-US"/>
        </w:rPr>
        <w:t xml:space="preserve">String </w:t>
      </w:r>
      <w:r w:rsidRPr="00291CC8">
        <w:rPr>
          <w:color w:val="FFC66D"/>
          <w:lang w:val="en-US"/>
        </w:rPr>
        <w:t>notAuthorized</w:t>
      </w:r>
      <w:r w:rsidRPr="00291CC8">
        <w:rPr>
          <w:color w:val="A9B7C6"/>
          <w:lang w:val="en-US"/>
        </w:rPr>
        <w:t>(){</w:t>
      </w:r>
      <w:r w:rsidRPr="00291CC8">
        <w:rPr>
          <w:color w:val="A9B7C6"/>
          <w:lang w:val="en-US"/>
        </w:rPr>
        <w:br/>
        <w:t xml:space="preserve">        </w:t>
      </w:r>
      <w:r w:rsidRPr="00291CC8">
        <w:rPr>
          <w:color w:val="CC7832"/>
          <w:lang w:val="en-US"/>
        </w:rPr>
        <w:t xml:space="preserve">return </w:t>
      </w:r>
      <w:r w:rsidRPr="00291CC8">
        <w:rPr>
          <w:color w:val="6A8759"/>
          <w:lang w:val="en-US"/>
        </w:rPr>
        <w:t>"403"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  <w:t>}</w:t>
      </w:r>
    </w:p>
    <w:p w14:paraId="0817C25F" w14:textId="26FFE6C7" w:rsidR="00291CC8" w:rsidRDefault="00291CC8" w:rsidP="00291CC8"/>
    <w:p w14:paraId="424519C3" w14:textId="07A7440E" w:rsidR="00291CC8" w:rsidRDefault="00291CC8" w:rsidP="00291CC8">
      <w:pPr>
        <w:pStyle w:val="ListParagraph"/>
        <w:numPr>
          <w:ilvl w:val="0"/>
          <w:numId w:val="2"/>
        </w:numPr>
      </w:pPr>
      <w:r>
        <w:t>Application:</w:t>
      </w:r>
    </w:p>
    <w:p w14:paraId="36EA7699" w14:textId="5AC5893A" w:rsidR="00291CC8" w:rsidRDefault="00291CC8" w:rsidP="00291CC8"/>
    <w:p w14:paraId="004502DF" w14:textId="77777777" w:rsidR="00291CC8" w:rsidRPr="00291CC8" w:rsidRDefault="00291CC8" w:rsidP="00291CC8">
      <w:pPr>
        <w:pStyle w:val="HTMLPreformatted"/>
        <w:shd w:val="clear" w:color="auto" w:fill="2B2B2B"/>
        <w:rPr>
          <w:color w:val="A9B7C6"/>
          <w:lang w:val="en-US"/>
        </w:rPr>
      </w:pPr>
      <w:r w:rsidRPr="00291CC8">
        <w:rPr>
          <w:color w:val="CC7832"/>
          <w:lang w:val="en-US"/>
        </w:rPr>
        <w:t xml:space="preserve">package </w:t>
      </w:r>
      <w:r w:rsidRPr="00291CC8">
        <w:rPr>
          <w:color w:val="A9B7C6"/>
          <w:lang w:val="en-US"/>
        </w:rPr>
        <w:t>com.example.tp6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com.example.tp6.Entities.Patient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com.example.tp6.Repositories.PatientRepository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com.example.tp6.security.Services.SecurityService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org.springframework.boot.CommandLineRunner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org.springframework.boot.SpringApplication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org.springframework.boot.autoconfigure.</w:t>
      </w:r>
      <w:r w:rsidRPr="00291CC8">
        <w:rPr>
          <w:color w:val="BBB529"/>
          <w:lang w:val="en-US"/>
        </w:rPr>
        <w:t>SpringBootApplication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org.springframework.context.annotation.</w:t>
      </w:r>
      <w:r w:rsidRPr="00291CC8">
        <w:rPr>
          <w:color w:val="BBB529"/>
          <w:lang w:val="en-US"/>
        </w:rPr>
        <w:t>Bean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org.springframework.security.crypto.bcrypt.BCryptPasswordEncoder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org.springframework.security.crypto.password.PasswordEncoder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import </w:t>
      </w:r>
      <w:r w:rsidRPr="00291CC8">
        <w:rPr>
          <w:color w:val="A9B7C6"/>
          <w:lang w:val="en-US"/>
        </w:rPr>
        <w:t>java.util.Date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</w:r>
      <w:r w:rsidRPr="00291CC8">
        <w:rPr>
          <w:color w:val="BBB529"/>
          <w:lang w:val="en-US"/>
        </w:rPr>
        <w:t>@SpringBootApplication</w:t>
      </w:r>
      <w:r w:rsidRPr="00291CC8">
        <w:rPr>
          <w:color w:val="BBB529"/>
          <w:lang w:val="en-US"/>
        </w:rPr>
        <w:br/>
      </w:r>
      <w:r w:rsidRPr="00291CC8">
        <w:rPr>
          <w:color w:val="CC7832"/>
          <w:lang w:val="en-US"/>
        </w:rPr>
        <w:lastRenderedPageBreak/>
        <w:t xml:space="preserve">public class </w:t>
      </w:r>
      <w:r w:rsidRPr="00291CC8">
        <w:rPr>
          <w:color w:val="A9B7C6"/>
          <w:lang w:val="en-US"/>
        </w:rPr>
        <w:t>Tp6Application {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CC7832"/>
          <w:lang w:val="en-US"/>
        </w:rPr>
        <w:t xml:space="preserve">public static void </w:t>
      </w:r>
      <w:r w:rsidRPr="00291CC8">
        <w:rPr>
          <w:color w:val="FFC66D"/>
          <w:lang w:val="en-US"/>
        </w:rPr>
        <w:t>main</w:t>
      </w:r>
      <w:r w:rsidRPr="00291CC8">
        <w:rPr>
          <w:color w:val="A9B7C6"/>
          <w:lang w:val="en-US"/>
        </w:rPr>
        <w:t>(String[] args) {</w:t>
      </w:r>
      <w:r w:rsidRPr="00291CC8">
        <w:rPr>
          <w:color w:val="A9B7C6"/>
          <w:lang w:val="en-US"/>
        </w:rPr>
        <w:br/>
        <w:t xml:space="preserve">        SpringApplication.</w:t>
      </w:r>
      <w:r w:rsidRPr="00291CC8">
        <w:rPr>
          <w:i/>
          <w:iCs/>
          <w:color w:val="A9B7C6"/>
          <w:lang w:val="en-US"/>
        </w:rPr>
        <w:t>run</w:t>
      </w:r>
      <w:r w:rsidRPr="00291CC8">
        <w:rPr>
          <w:color w:val="A9B7C6"/>
          <w:lang w:val="en-US"/>
        </w:rPr>
        <w:t>(Tp6Application.</w:t>
      </w:r>
      <w:r w:rsidRPr="00291CC8">
        <w:rPr>
          <w:color w:val="CC7832"/>
          <w:lang w:val="en-US"/>
        </w:rPr>
        <w:t xml:space="preserve">class, </w:t>
      </w:r>
      <w:r w:rsidRPr="00291CC8">
        <w:rPr>
          <w:color w:val="A9B7C6"/>
          <w:lang w:val="en-US"/>
        </w:rPr>
        <w:t>args)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BBB529"/>
          <w:lang w:val="en-US"/>
        </w:rPr>
        <w:t xml:space="preserve">@Bean </w:t>
      </w:r>
      <w:r w:rsidRPr="00291CC8">
        <w:rPr>
          <w:color w:val="808080"/>
          <w:lang w:val="en-US"/>
        </w:rPr>
        <w:t>// au demarrage crée un objet de type PasswordEncoder</w:t>
      </w:r>
      <w:r w:rsidRPr="00291CC8">
        <w:rPr>
          <w:color w:val="808080"/>
          <w:lang w:val="en-US"/>
        </w:rPr>
        <w:br/>
        <w:t xml:space="preserve">    </w:t>
      </w:r>
      <w:r w:rsidRPr="00291CC8">
        <w:rPr>
          <w:color w:val="A9B7C6"/>
          <w:lang w:val="en-US"/>
        </w:rPr>
        <w:t xml:space="preserve">PasswordEncoder </w:t>
      </w:r>
      <w:r w:rsidRPr="00291CC8">
        <w:rPr>
          <w:color w:val="FFC66D"/>
          <w:lang w:val="en-US"/>
        </w:rPr>
        <w:t>passwordEncoder</w:t>
      </w:r>
      <w:r w:rsidRPr="00291CC8">
        <w:rPr>
          <w:color w:val="A9B7C6"/>
          <w:lang w:val="en-US"/>
        </w:rPr>
        <w:t>(){</w:t>
      </w:r>
      <w:r w:rsidRPr="00291CC8">
        <w:rPr>
          <w:color w:val="A9B7C6"/>
          <w:lang w:val="en-US"/>
        </w:rPr>
        <w:br/>
        <w:t xml:space="preserve">        </w:t>
      </w:r>
      <w:r w:rsidRPr="00291CC8">
        <w:rPr>
          <w:color w:val="CC7832"/>
          <w:lang w:val="en-US"/>
        </w:rPr>
        <w:t xml:space="preserve">return new </w:t>
      </w:r>
      <w:r w:rsidRPr="00291CC8">
        <w:rPr>
          <w:color w:val="A9B7C6"/>
          <w:lang w:val="en-US"/>
        </w:rPr>
        <w:t>BCryptPasswordEncoder()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808080"/>
          <w:lang w:val="en-US"/>
        </w:rPr>
        <w:t>//@Bean</w:t>
      </w:r>
      <w:r w:rsidRPr="00291CC8">
        <w:rPr>
          <w:color w:val="808080"/>
          <w:lang w:val="en-US"/>
        </w:rPr>
        <w:br/>
        <w:t xml:space="preserve">    </w:t>
      </w:r>
      <w:r w:rsidRPr="00291CC8">
        <w:rPr>
          <w:color w:val="A9B7C6"/>
          <w:lang w:val="en-US"/>
        </w:rPr>
        <w:t xml:space="preserve">CommandLineRunner </w:t>
      </w:r>
      <w:r w:rsidRPr="00291CC8">
        <w:rPr>
          <w:color w:val="FFC66D"/>
          <w:lang w:val="en-US"/>
        </w:rPr>
        <w:t>commandLineRunner</w:t>
      </w:r>
      <w:r w:rsidRPr="00291CC8">
        <w:rPr>
          <w:color w:val="A9B7C6"/>
          <w:lang w:val="en-US"/>
        </w:rPr>
        <w:t>(PatientRepository patientRepository){</w:t>
      </w:r>
      <w:r w:rsidRPr="00291CC8">
        <w:rPr>
          <w:color w:val="A9B7C6"/>
          <w:lang w:val="en-US"/>
        </w:rPr>
        <w:br/>
        <w:t xml:space="preserve">        </w:t>
      </w:r>
      <w:r w:rsidRPr="00291CC8">
        <w:rPr>
          <w:color w:val="CC7832"/>
          <w:lang w:val="en-US"/>
        </w:rPr>
        <w:t xml:space="preserve">return </w:t>
      </w:r>
      <w:r w:rsidRPr="00291CC8">
        <w:rPr>
          <w:color w:val="A9B7C6"/>
          <w:lang w:val="en-US"/>
        </w:rPr>
        <w:t>args -&gt; {</w:t>
      </w:r>
      <w:r w:rsidRPr="00291CC8">
        <w:rPr>
          <w:color w:val="A9B7C6"/>
          <w:lang w:val="en-US"/>
        </w:rPr>
        <w:br/>
        <w:t xml:space="preserve">            </w:t>
      </w:r>
      <w:r w:rsidRPr="00291CC8">
        <w:rPr>
          <w:color w:val="B389C5"/>
          <w:lang w:val="en-US"/>
        </w:rPr>
        <w:t>patientRepository</w:t>
      </w:r>
      <w:r w:rsidRPr="00291CC8">
        <w:rPr>
          <w:color w:val="A9B7C6"/>
          <w:lang w:val="en-US"/>
        </w:rPr>
        <w:t>.save(</w:t>
      </w:r>
      <w:r w:rsidRPr="00291CC8">
        <w:rPr>
          <w:color w:val="A9B7C6"/>
          <w:lang w:val="en-US"/>
        </w:rPr>
        <w:br/>
        <w:t xml:space="preserve">                    </w:t>
      </w:r>
      <w:r w:rsidRPr="00291CC8">
        <w:rPr>
          <w:color w:val="CC7832"/>
          <w:lang w:val="en-US"/>
        </w:rPr>
        <w:t xml:space="preserve">new </w:t>
      </w:r>
      <w:r w:rsidRPr="00291CC8">
        <w:rPr>
          <w:color w:val="A9B7C6"/>
          <w:lang w:val="en-US"/>
        </w:rPr>
        <w:t>Patient(</w:t>
      </w:r>
      <w:r w:rsidRPr="00291CC8">
        <w:rPr>
          <w:color w:val="CC7832"/>
          <w:lang w:val="en-US"/>
        </w:rPr>
        <w:t xml:space="preserve">null, </w:t>
      </w:r>
      <w:r w:rsidRPr="00291CC8">
        <w:rPr>
          <w:color w:val="6A8759"/>
          <w:lang w:val="en-US"/>
        </w:rPr>
        <w:t>"soukaina"</w:t>
      </w:r>
      <w:r w:rsidRPr="00291CC8">
        <w:rPr>
          <w:color w:val="CC7832"/>
          <w:lang w:val="en-US"/>
        </w:rPr>
        <w:t xml:space="preserve">, new </w:t>
      </w:r>
      <w:r w:rsidRPr="00291CC8">
        <w:rPr>
          <w:color w:val="A9B7C6"/>
          <w:lang w:val="en-US"/>
        </w:rPr>
        <w:t>Date()</w:t>
      </w:r>
      <w:r w:rsidRPr="00291CC8">
        <w:rPr>
          <w:color w:val="CC7832"/>
          <w:lang w:val="en-US"/>
        </w:rPr>
        <w:t xml:space="preserve">, false, </w:t>
      </w:r>
      <w:r w:rsidRPr="00291CC8">
        <w:rPr>
          <w:color w:val="6897BB"/>
          <w:lang w:val="en-US"/>
        </w:rPr>
        <w:t>120</w:t>
      </w:r>
      <w:r w:rsidRPr="00291CC8">
        <w:rPr>
          <w:color w:val="A9B7C6"/>
          <w:lang w:val="en-US"/>
        </w:rPr>
        <w:t>)</w:t>
      </w:r>
      <w:r w:rsidRPr="00291CC8">
        <w:rPr>
          <w:color w:val="A9B7C6"/>
          <w:lang w:val="en-US"/>
        </w:rPr>
        <w:br/>
        <w:t xml:space="preserve">            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    </w:t>
      </w:r>
      <w:r w:rsidRPr="00291CC8">
        <w:rPr>
          <w:color w:val="B389C5"/>
          <w:lang w:val="en-US"/>
        </w:rPr>
        <w:t>patientRepository</w:t>
      </w:r>
      <w:r w:rsidRPr="00291CC8">
        <w:rPr>
          <w:color w:val="A9B7C6"/>
          <w:lang w:val="en-US"/>
        </w:rPr>
        <w:t>.save(</w:t>
      </w:r>
      <w:r w:rsidRPr="00291CC8">
        <w:rPr>
          <w:color w:val="A9B7C6"/>
          <w:lang w:val="en-US"/>
        </w:rPr>
        <w:br/>
        <w:t xml:space="preserve">                    </w:t>
      </w:r>
      <w:r w:rsidRPr="00291CC8">
        <w:rPr>
          <w:color w:val="CC7832"/>
          <w:lang w:val="en-US"/>
        </w:rPr>
        <w:t xml:space="preserve">new </w:t>
      </w:r>
      <w:r w:rsidRPr="00291CC8">
        <w:rPr>
          <w:color w:val="A9B7C6"/>
          <w:lang w:val="en-US"/>
        </w:rPr>
        <w:t>Patient(</w:t>
      </w:r>
      <w:r w:rsidRPr="00291CC8">
        <w:rPr>
          <w:color w:val="CC7832"/>
          <w:lang w:val="en-US"/>
        </w:rPr>
        <w:t xml:space="preserve">null, </w:t>
      </w:r>
      <w:r w:rsidRPr="00291CC8">
        <w:rPr>
          <w:color w:val="6A8759"/>
          <w:lang w:val="en-US"/>
        </w:rPr>
        <w:t>"salma"</w:t>
      </w:r>
      <w:r w:rsidRPr="00291CC8">
        <w:rPr>
          <w:color w:val="CC7832"/>
          <w:lang w:val="en-US"/>
        </w:rPr>
        <w:t xml:space="preserve">, new </w:t>
      </w:r>
      <w:r w:rsidRPr="00291CC8">
        <w:rPr>
          <w:color w:val="A9B7C6"/>
          <w:lang w:val="en-US"/>
        </w:rPr>
        <w:t>Date()</w:t>
      </w:r>
      <w:r w:rsidRPr="00291CC8">
        <w:rPr>
          <w:color w:val="CC7832"/>
          <w:lang w:val="en-US"/>
        </w:rPr>
        <w:t xml:space="preserve">, false, </w:t>
      </w:r>
      <w:r w:rsidRPr="00291CC8">
        <w:rPr>
          <w:color w:val="6897BB"/>
          <w:lang w:val="en-US"/>
        </w:rPr>
        <w:t>120</w:t>
      </w:r>
      <w:r w:rsidRPr="00291CC8">
        <w:rPr>
          <w:color w:val="A9B7C6"/>
          <w:lang w:val="en-US"/>
        </w:rPr>
        <w:t>)</w:t>
      </w:r>
      <w:r w:rsidRPr="00291CC8">
        <w:rPr>
          <w:color w:val="A9B7C6"/>
          <w:lang w:val="en-US"/>
        </w:rPr>
        <w:br/>
        <w:t xml:space="preserve">            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    </w:t>
      </w:r>
      <w:r w:rsidRPr="00291CC8">
        <w:rPr>
          <w:color w:val="B389C5"/>
          <w:lang w:val="en-US"/>
        </w:rPr>
        <w:t>patientRepository</w:t>
      </w:r>
      <w:r w:rsidRPr="00291CC8">
        <w:rPr>
          <w:color w:val="A9B7C6"/>
          <w:lang w:val="en-US"/>
        </w:rPr>
        <w:t>.findAll().forEach(p -&gt;{</w:t>
      </w:r>
      <w:r w:rsidRPr="00291CC8">
        <w:rPr>
          <w:color w:val="A9B7C6"/>
          <w:lang w:val="en-US"/>
        </w:rPr>
        <w:br/>
        <w:t xml:space="preserve">                System.</w:t>
      </w:r>
      <w:r w:rsidRPr="00291CC8">
        <w:rPr>
          <w:i/>
          <w:iCs/>
          <w:color w:val="9876AA"/>
          <w:lang w:val="en-US"/>
        </w:rPr>
        <w:t>out</w:t>
      </w:r>
      <w:r w:rsidRPr="00291CC8">
        <w:rPr>
          <w:color w:val="A9B7C6"/>
          <w:lang w:val="en-US"/>
        </w:rPr>
        <w:t>.println(p.getNom())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    </w:t>
      </w:r>
      <w:r w:rsidRPr="00291CC8">
        <w:rPr>
          <w:color w:val="A9B7C6"/>
          <w:lang w:val="en-US"/>
        </w:rPr>
        <w:t>})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}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</w:r>
      <w:r w:rsidRPr="00291CC8">
        <w:rPr>
          <w:color w:val="A9B7C6"/>
          <w:lang w:val="en-US"/>
        </w:rPr>
        <w:br/>
        <w:t xml:space="preserve">    </w:t>
      </w:r>
      <w:r w:rsidRPr="00291CC8">
        <w:rPr>
          <w:color w:val="808080"/>
          <w:lang w:val="en-US"/>
        </w:rPr>
        <w:t>//@Bean</w:t>
      </w:r>
      <w:r w:rsidRPr="00291CC8">
        <w:rPr>
          <w:color w:val="808080"/>
          <w:lang w:val="en-US"/>
        </w:rPr>
        <w:br/>
        <w:t xml:space="preserve">    </w:t>
      </w:r>
      <w:r w:rsidRPr="00291CC8">
        <w:rPr>
          <w:color w:val="A9B7C6"/>
          <w:lang w:val="en-US"/>
        </w:rPr>
        <w:t xml:space="preserve">CommandLineRunner </w:t>
      </w:r>
      <w:r w:rsidRPr="00291CC8">
        <w:rPr>
          <w:color w:val="FFC66D"/>
          <w:lang w:val="en-US"/>
        </w:rPr>
        <w:t>saveUsers</w:t>
      </w:r>
      <w:r w:rsidRPr="00291CC8">
        <w:rPr>
          <w:color w:val="A9B7C6"/>
          <w:lang w:val="en-US"/>
        </w:rPr>
        <w:t>(SecurityService securityService){</w:t>
      </w:r>
      <w:r w:rsidRPr="00291CC8">
        <w:rPr>
          <w:color w:val="A9B7C6"/>
          <w:lang w:val="en-US"/>
        </w:rPr>
        <w:br/>
        <w:t xml:space="preserve">        </w:t>
      </w:r>
      <w:r w:rsidRPr="00291CC8">
        <w:rPr>
          <w:color w:val="CC7832"/>
          <w:lang w:val="en-US"/>
        </w:rPr>
        <w:t xml:space="preserve">return </w:t>
      </w:r>
      <w:r w:rsidRPr="00291CC8">
        <w:rPr>
          <w:color w:val="A9B7C6"/>
          <w:lang w:val="en-US"/>
        </w:rPr>
        <w:t>args -&gt; {</w:t>
      </w:r>
      <w:r w:rsidRPr="00291CC8">
        <w:rPr>
          <w:color w:val="A9B7C6"/>
          <w:lang w:val="en-US"/>
        </w:rPr>
        <w:br/>
        <w:t xml:space="preserve">            </w:t>
      </w:r>
      <w:r w:rsidRPr="00291CC8">
        <w:rPr>
          <w:color w:val="B389C5"/>
          <w:lang w:val="en-US"/>
        </w:rPr>
        <w:t>securityService</w:t>
      </w:r>
      <w:r w:rsidRPr="00291CC8">
        <w:rPr>
          <w:color w:val="A9B7C6"/>
          <w:lang w:val="en-US"/>
        </w:rPr>
        <w:t>.saveNewUser(</w:t>
      </w:r>
      <w:r w:rsidRPr="00291CC8">
        <w:rPr>
          <w:color w:val="6A8759"/>
          <w:lang w:val="en-US"/>
        </w:rPr>
        <w:t>"Mohamed"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6A8759"/>
          <w:lang w:val="en-US"/>
        </w:rPr>
        <w:t>"1234"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6A8759"/>
          <w:lang w:val="en-US"/>
        </w:rPr>
        <w:t>"1234"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    </w:t>
      </w:r>
      <w:r w:rsidRPr="00291CC8">
        <w:rPr>
          <w:color w:val="B389C5"/>
          <w:lang w:val="en-US"/>
        </w:rPr>
        <w:t>securityService</w:t>
      </w:r>
      <w:r w:rsidRPr="00291CC8">
        <w:rPr>
          <w:color w:val="A9B7C6"/>
          <w:lang w:val="en-US"/>
        </w:rPr>
        <w:t>.saveNewUser(</w:t>
      </w:r>
      <w:r w:rsidRPr="00291CC8">
        <w:rPr>
          <w:color w:val="6A8759"/>
          <w:lang w:val="en-US"/>
        </w:rPr>
        <w:t>"Yassamine"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6A8759"/>
          <w:lang w:val="en-US"/>
        </w:rPr>
        <w:t>"1234"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6A8759"/>
          <w:lang w:val="en-US"/>
        </w:rPr>
        <w:t>"1234"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    </w:t>
      </w:r>
      <w:r w:rsidRPr="00291CC8">
        <w:rPr>
          <w:color w:val="B389C5"/>
          <w:lang w:val="en-US"/>
        </w:rPr>
        <w:t>securityService</w:t>
      </w:r>
      <w:r w:rsidRPr="00291CC8">
        <w:rPr>
          <w:color w:val="A9B7C6"/>
          <w:lang w:val="en-US"/>
        </w:rPr>
        <w:t>.saveNewUser(</w:t>
      </w:r>
      <w:r w:rsidRPr="00291CC8">
        <w:rPr>
          <w:color w:val="6A8759"/>
          <w:lang w:val="en-US"/>
        </w:rPr>
        <w:t>"Hassan"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6A8759"/>
          <w:lang w:val="en-US"/>
        </w:rPr>
        <w:t>"1234"</w:t>
      </w:r>
      <w:r w:rsidRPr="00291CC8">
        <w:rPr>
          <w:color w:val="CC7832"/>
          <w:lang w:val="en-US"/>
        </w:rPr>
        <w:t xml:space="preserve">, </w:t>
      </w:r>
      <w:r w:rsidRPr="00291CC8">
        <w:rPr>
          <w:color w:val="6A8759"/>
          <w:lang w:val="en-US"/>
        </w:rPr>
        <w:t>"1234"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            </w:t>
      </w:r>
      <w:r w:rsidRPr="00291CC8">
        <w:rPr>
          <w:color w:val="B389C5"/>
          <w:lang w:val="en-US"/>
        </w:rPr>
        <w:t>securityService</w:t>
      </w:r>
      <w:r w:rsidRPr="00291CC8">
        <w:rPr>
          <w:color w:val="A9B7C6"/>
          <w:lang w:val="en-US"/>
        </w:rPr>
        <w:t>.saveNewRole(</w:t>
      </w:r>
      <w:r w:rsidRPr="00291CC8">
        <w:rPr>
          <w:color w:val="6A8759"/>
          <w:lang w:val="en-US"/>
        </w:rPr>
        <w:t>"USER"</w:t>
      </w:r>
      <w:r w:rsidRPr="00291CC8">
        <w:rPr>
          <w:color w:val="CC7832"/>
          <w:lang w:val="en-US"/>
        </w:rPr>
        <w:t>,</w:t>
      </w:r>
      <w:r w:rsidRPr="00291CC8">
        <w:rPr>
          <w:color w:val="6A8759"/>
          <w:lang w:val="en-US"/>
        </w:rPr>
        <w:t>""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    </w:t>
      </w:r>
      <w:r w:rsidRPr="00291CC8">
        <w:rPr>
          <w:color w:val="B389C5"/>
          <w:lang w:val="en-US"/>
        </w:rPr>
        <w:t>securityService</w:t>
      </w:r>
      <w:r w:rsidRPr="00291CC8">
        <w:rPr>
          <w:color w:val="A9B7C6"/>
          <w:lang w:val="en-US"/>
        </w:rPr>
        <w:t>.saveNewRole(</w:t>
      </w:r>
      <w:r w:rsidRPr="00291CC8">
        <w:rPr>
          <w:color w:val="6A8759"/>
          <w:lang w:val="en-US"/>
        </w:rPr>
        <w:t>"ADMIN"</w:t>
      </w:r>
      <w:r w:rsidRPr="00291CC8">
        <w:rPr>
          <w:color w:val="CC7832"/>
          <w:lang w:val="en-US"/>
        </w:rPr>
        <w:t>,</w:t>
      </w:r>
      <w:r w:rsidRPr="00291CC8">
        <w:rPr>
          <w:color w:val="6A8759"/>
          <w:lang w:val="en-US"/>
        </w:rPr>
        <w:t>""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            </w:t>
      </w:r>
      <w:r w:rsidRPr="00291CC8">
        <w:rPr>
          <w:color w:val="B389C5"/>
          <w:lang w:val="en-US"/>
        </w:rPr>
        <w:t>securityService</w:t>
      </w:r>
      <w:r w:rsidRPr="00291CC8">
        <w:rPr>
          <w:color w:val="A9B7C6"/>
          <w:lang w:val="en-US"/>
        </w:rPr>
        <w:t>.addRoleToUser(</w:t>
      </w:r>
      <w:r w:rsidRPr="00291CC8">
        <w:rPr>
          <w:color w:val="6A8759"/>
          <w:lang w:val="en-US"/>
        </w:rPr>
        <w:t>"Mohamed"</w:t>
      </w:r>
      <w:r w:rsidRPr="00291CC8">
        <w:rPr>
          <w:color w:val="CC7832"/>
          <w:lang w:val="en-US"/>
        </w:rPr>
        <w:t>,</w:t>
      </w:r>
      <w:r w:rsidRPr="00291CC8">
        <w:rPr>
          <w:color w:val="6A8759"/>
          <w:lang w:val="en-US"/>
        </w:rPr>
        <w:t>"USER"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    </w:t>
      </w:r>
      <w:r w:rsidRPr="00291CC8">
        <w:rPr>
          <w:color w:val="B389C5"/>
          <w:lang w:val="en-US"/>
        </w:rPr>
        <w:t>securityService</w:t>
      </w:r>
      <w:r w:rsidRPr="00291CC8">
        <w:rPr>
          <w:color w:val="A9B7C6"/>
          <w:lang w:val="en-US"/>
        </w:rPr>
        <w:t>.addRoleToUser(</w:t>
      </w:r>
      <w:r w:rsidRPr="00291CC8">
        <w:rPr>
          <w:color w:val="6A8759"/>
          <w:lang w:val="en-US"/>
        </w:rPr>
        <w:t>"Mohamed"</w:t>
      </w:r>
      <w:r w:rsidRPr="00291CC8">
        <w:rPr>
          <w:color w:val="CC7832"/>
          <w:lang w:val="en-US"/>
        </w:rPr>
        <w:t>,</w:t>
      </w:r>
      <w:r w:rsidRPr="00291CC8">
        <w:rPr>
          <w:color w:val="6A8759"/>
          <w:lang w:val="en-US"/>
        </w:rPr>
        <w:t>"ADMIN"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    </w:t>
      </w:r>
      <w:r w:rsidRPr="00291CC8">
        <w:rPr>
          <w:color w:val="B389C5"/>
          <w:lang w:val="en-US"/>
        </w:rPr>
        <w:t>securityService</w:t>
      </w:r>
      <w:r w:rsidRPr="00291CC8">
        <w:rPr>
          <w:color w:val="A9B7C6"/>
          <w:lang w:val="en-US"/>
        </w:rPr>
        <w:t>.addRoleToUser(</w:t>
      </w:r>
      <w:r w:rsidRPr="00291CC8">
        <w:rPr>
          <w:color w:val="6A8759"/>
          <w:lang w:val="en-US"/>
        </w:rPr>
        <w:t>"Yassamine"</w:t>
      </w:r>
      <w:r w:rsidRPr="00291CC8">
        <w:rPr>
          <w:color w:val="CC7832"/>
          <w:lang w:val="en-US"/>
        </w:rPr>
        <w:t>,</w:t>
      </w:r>
      <w:r w:rsidRPr="00291CC8">
        <w:rPr>
          <w:color w:val="6A8759"/>
          <w:lang w:val="en-US"/>
        </w:rPr>
        <w:t>"USER"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        </w:t>
      </w:r>
      <w:r w:rsidRPr="00291CC8">
        <w:rPr>
          <w:color w:val="B389C5"/>
          <w:lang w:val="en-US"/>
        </w:rPr>
        <w:t>securityService</w:t>
      </w:r>
      <w:r w:rsidRPr="00291CC8">
        <w:rPr>
          <w:color w:val="A9B7C6"/>
          <w:lang w:val="en-US"/>
        </w:rPr>
        <w:t>.addRoleToUser(</w:t>
      </w:r>
      <w:r w:rsidRPr="00291CC8">
        <w:rPr>
          <w:color w:val="6A8759"/>
          <w:lang w:val="en-US"/>
        </w:rPr>
        <w:t>"Hassan"</w:t>
      </w:r>
      <w:r w:rsidRPr="00291CC8">
        <w:rPr>
          <w:color w:val="CC7832"/>
          <w:lang w:val="en-US"/>
        </w:rPr>
        <w:t>,</w:t>
      </w:r>
      <w:r w:rsidRPr="00291CC8">
        <w:rPr>
          <w:color w:val="6A8759"/>
          <w:lang w:val="en-US"/>
        </w:rPr>
        <w:t>"USER"</w:t>
      </w:r>
      <w:r w:rsidRPr="00291CC8">
        <w:rPr>
          <w:color w:val="A9B7C6"/>
          <w:lang w:val="en-US"/>
        </w:rPr>
        <w:t>)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</w:r>
      <w:r w:rsidRPr="00291CC8">
        <w:rPr>
          <w:color w:val="CC7832"/>
          <w:lang w:val="en-US"/>
        </w:rPr>
        <w:br/>
        <w:t xml:space="preserve">        </w:t>
      </w:r>
      <w:r w:rsidRPr="00291CC8">
        <w:rPr>
          <w:color w:val="A9B7C6"/>
          <w:lang w:val="en-US"/>
        </w:rPr>
        <w:t>}</w:t>
      </w:r>
      <w:r w:rsidRPr="00291CC8">
        <w:rPr>
          <w:color w:val="CC7832"/>
          <w:lang w:val="en-US"/>
        </w:rPr>
        <w:t>;</w:t>
      </w:r>
      <w:r w:rsidRPr="00291CC8">
        <w:rPr>
          <w:color w:val="CC7832"/>
          <w:lang w:val="en-US"/>
        </w:rPr>
        <w:br/>
        <w:t xml:space="preserve">    </w:t>
      </w:r>
      <w:r w:rsidRPr="00291CC8">
        <w:rPr>
          <w:color w:val="A9B7C6"/>
          <w:lang w:val="en-US"/>
        </w:rPr>
        <w:t>}</w:t>
      </w:r>
      <w:r w:rsidRPr="00291CC8">
        <w:rPr>
          <w:color w:val="A9B7C6"/>
          <w:lang w:val="en-US"/>
        </w:rPr>
        <w:br/>
        <w:t>}</w:t>
      </w:r>
    </w:p>
    <w:p w14:paraId="672E560D" w14:textId="4110D60F" w:rsidR="00291CC8" w:rsidRDefault="00291CC8" w:rsidP="00291CC8"/>
    <w:p w14:paraId="688503E8" w14:textId="02D5076A" w:rsidR="00291CC8" w:rsidRDefault="00291CC8" w:rsidP="00291CC8">
      <w:pPr>
        <w:pStyle w:val="ListParagraph"/>
        <w:numPr>
          <w:ilvl w:val="0"/>
          <w:numId w:val="2"/>
        </w:numPr>
      </w:pPr>
      <w:r>
        <w:t>Templates:</w:t>
      </w:r>
    </w:p>
    <w:p w14:paraId="418A1332" w14:textId="3717C7D8" w:rsidR="00291CC8" w:rsidRDefault="00291CC8" w:rsidP="00291CC8">
      <w:pPr>
        <w:pStyle w:val="ListParagraph"/>
        <w:numPr>
          <w:ilvl w:val="1"/>
          <w:numId w:val="2"/>
        </w:numPr>
      </w:pPr>
      <w:r>
        <w:t>403.html</w:t>
      </w:r>
    </w:p>
    <w:p w14:paraId="265A785F" w14:textId="04792388" w:rsidR="00291CC8" w:rsidRDefault="00291CC8" w:rsidP="00291CC8"/>
    <w:p w14:paraId="669CC164" w14:textId="77777777" w:rsidR="00291CC8" w:rsidRPr="00291CC8" w:rsidRDefault="00291CC8" w:rsidP="00291CC8">
      <w:pPr>
        <w:pStyle w:val="HTMLPreformatted"/>
        <w:shd w:val="clear" w:color="auto" w:fill="2B2B2B"/>
        <w:rPr>
          <w:color w:val="A9B7C6"/>
          <w:lang w:val="en-US"/>
        </w:rPr>
      </w:pPr>
      <w:r w:rsidRPr="00291CC8">
        <w:rPr>
          <w:color w:val="E8BF6A"/>
          <w:lang w:val="en-US"/>
        </w:rPr>
        <w:t xml:space="preserve">&lt;!DOCTYPE </w:t>
      </w:r>
      <w:r w:rsidRPr="00291CC8">
        <w:rPr>
          <w:color w:val="BABABA"/>
          <w:lang w:val="en-US"/>
        </w:rPr>
        <w:t>html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&lt;html </w:t>
      </w:r>
      <w:r w:rsidRPr="00291CC8">
        <w:rPr>
          <w:color w:val="BABABA"/>
          <w:lang w:val="en-US"/>
        </w:rPr>
        <w:t>lang</w:t>
      </w:r>
      <w:r w:rsidRPr="00291CC8">
        <w:rPr>
          <w:color w:val="A5C261"/>
          <w:lang w:val="en-US"/>
        </w:rPr>
        <w:t xml:space="preserve">="en" </w:t>
      </w:r>
      <w:r w:rsidRPr="00291CC8">
        <w:rPr>
          <w:color w:val="BABABA"/>
          <w:lang w:val="en-US"/>
        </w:rPr>
        <w:t>xmlns:</w:t>
      </w:r>
      <w:r w:rsidRPr="00291CC8">
        <w:rPr>
          <w:color w:val="9876AA"/>
          <w:lang w:val="en-US"/>
        </w:rPr>
        <w:t>th</w:t>
      </w:r>
      <w:r w:rsidRPr="00291CC8">
        <w:rPr>
          <w:color w:val="A5C261"/>
          <w:lang w:val="en-US"/>
        </w:rPr>
        <w:t>="http://www.thymeleaf.org"</w:t>
      </w:r>
      <w:r w:rsidRPr="00291CC8">
        <w:rPr>
          <w:color w:val="A5C261"/>
          <w:lang w:val="en-US"/>
        </w:rPr>
        <w:br/>
        <w:t xml:space="preserve">                </w:t>
      </w:r>
      <w:r w:rsidRPr="00291CC8">
        <w:rPr>
          <w:color w:val="BABABA"/>
          <w:lang w:val="en-US"/>
        </w:rPr>
        <w:t>xmlns:</w:t>
      </w:r>
      <w:r w:rsidRPr="00291CC8">
        <w:rPr>
          <w:color w:val="9876AA"/>
          <w:lang w:val="en-US"/>
        </w:rPr>
        <w:t>layout</w:t>
      </w:r>
      <w:r w:rsidRPr="00291CC8">
        <w:rPr>
          <w:color w:val="A5C261"/>
          <w:lang w:val="en-US"/>
        </w:rPr>
        <w:t>="http://www.ultraq.net.nz/thymeleaf/layout"</w:t>
      </w:r>
      <w:r w:rsidRPr="00291CC8">
        <w:rPr>
          <w:color w:val="A5C261"/>
          <w:lang w:val="en-US"/>
        </w:rPr>
        <w:br/>
        <w:t xml:space="preserve">                </w:t>
      </w:r>
      <w:r w:rsidRPr="00291CC8">
        <w:rPr>
          <w:color w:val="9876AA"/>
          <w:lang w:val="en-US"/>
        </w:rPr>
        <w:t>layout</w:t>
      </w:r>
      <w:r w:rsidRPr="00291CC8">
        <w:rPr>
          <w:color w:val="BABABA"/>
          <w:lang w:val="en-US"/>
        </w:rPr>
        <w:t>:decorate</w:t>
      </w:r>
      <w:r w:rsidRPr="00291CC8">
        <w:rPr>
          <w:color w:val="A5C261"/>
          <w:lang w:val="en-US"/>
        </w:rPr>
        <w:t>="</w:t>
      </w:r>
      <w:r w:rsidRPr="00291CC8">
        <w:rPr>
          <w:color w:val="A5C261"/>
          <w:shd w:val="clear" w:color="auto" w:fill="364135"/>
          <w:lang w:val="en-US"/>
        </w:rPr>
        <w:t>template1</w:t>
      </w:r>
      <w:r w:rsidRPr="00291CC8">
        <w:rPr>
          <w:color w:val="A5C261"/>
          <w:lang w:val="en-US"/>
        </w:rPr>
        <w:t>"</w:t>
      </w:r>
      <w:r w:rsidRPr="00291CC8">
        <w:rPr>
          <w:color w:val="A5C261"/>
          <w:lang w:val="en-US"/>
        </w:rPr>
        <w:br/>
        <w:t xml:space="preserve">                </w:t>
      </w:r>
      <w:r w:rsidRPr="00291CC8">
        <w:rPr>
          <w:color w:val="BABABA"/>
          <w:lang w:val="en-US"/>
        </w:rPr>
        <w:t>xmlns:</w:t>
      </w:r>
      <w:r w:rsidRPr="00291CC8">
        <w:rPr>
          <w:color w:val="9876AA"/>
          <w:lang w:val="en-US"/>
        </w:rPr>
        <w:t>sec</w:t>
      </w:r>
      <w:r w:rsidRPr="00291CC8">
        <w:rPr>
          <w:color w:val="A5C261"/>
          <w:lang w:val="en-US"/>
        </w:rPr>
        <w:t xml:space="preserve">="http://www.thymeleaf.org/extras/spring-security" 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>&lt;head&gt;</w:t>
      </w:r>
      <w:r w:rsidRPr="00291CC8">
        <w:rPr>
          <w:color w:val="E8BF6A"/>
          <w:lang w:val="en-US"/>
        </w:rPr>
        <w:br/>
        <w:t xml:space="preserve">    &lt;meta </w:t>
      </w:r>
      <w:r w:rsidRPr="00291CC8">
        <w:rPr>
          <w:color w:val="BABABA"/>
          <w:lang w:val="en-US"/>
        </w:rPr>
        <w:t>charset</w:t>
      </w:r>
      <w:r w:rsidRPr="00291CC8">
        <w:rPr>
          <w:color w:val="A5C261"/>
          <w:lang w:val="en-US"/>
        </w:rPr>
        <w:t>="UTF-8"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&lt;title&gt;</w:t>
      </w:r>
      <w:r w:rsidRPr="00291CC8">
        <w:rPr>
          <w:color w:val="A9B7C6"/>
          <w:lang w:val="en-US"/>
        </w:rPr>
        <w:t>Accueil</w:t>
      </w:r>
      <w:r w:rsidRPr="00291CC8">
        <w:rPr>
          <w:color w:val="E8BF6A"/>
          <w:lang w:val="en-US"/>
        </w:rPr>
        <w:t>&lt;/title&gt;</w:t>
      </w:r>
      <w:r w:rsidRPr="00291CC8">
        <w:rPr>
          <w:color w:val="E8BF6A"/>
          <w:lang w:val="en-US"/>
        </w:rPr>
        <w:br/>
        <w:t>&lt;/head&gt;</w:t>
      </w:r>
      <w:r w:rsidRPr="00291CC8">
        <w:rPr>
          <w:color w:val="E8BF6A"/>
          <w:lang w:val="en-US"/>
        </w:rPr>
        <w:br/>
        <w:t>&lt;body&gt;</w:t>
      </w:r>
      <w:r w:rsidRPr="00291CC8">
        <w:rPr>
          <w:color w:val="E8BF6A"/>
          <w:lang w:val="en-US"/>
        </w:rPr>
        <w:br/>
        <w:t xml:space="preserve">&lt;div </w:t>
      </w:r>
      <w:r w:rsidRPr="00291CC8">
        <w:rPr>
          <w:color w:val="9876AA"/>
          <w:lang w:val="en-US"/>
        </w:rPr>
        <w:t>layout</w:t>
      </w:r>
      <w:r w:rsidRPr="00291CC8">
        <w:rPr>
          <w:color w:val="BABABA"/>
          <w:lang w:val="en-US"/>
        </w:rPr>
        <w:t>:fragment</w:t>
      </w:r>
      <w:r w:rsidRPr="00291CC8">
        <w:rPr>
          <w:color w:val="A5C261"/>
          <w:lang w:val="en-US"/>
        </w:rPr>
        <w:t>="</w:t>
      </w:r>
      <w:r w:rsidRPr="00291CC8">
        <w:rPr>
          <w:color w:val="A5C261"/>
          <w:shd w:val="clear" w:color="auto" w:fill="364135"/>
          <w:lang w:val="en-US"/>
        </w:rPr>
        <w:t>content1</w:t>
      </w:r>
      <w:r w:rsidRPr="00291CC8">
        <w:rPr>
          <w:color w:val="A5C261"/>
          <w:lang w:val="en-US"/>
        </w:rPr>
        <w:t>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&lt;div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>="container"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   &lt;h2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>="text-danger"</w:t>
      </w:r>
      <w:r w:rsidRPr="00291CC8">
        <w:rPr>
          <w:color w:val="E8BF6A"/>
          <w:lang w:val="en-US"/>
        </w:rPr>
        <w:t>&gt;</w:t>
      </w:r>
      <w:r w:rsidRPr="00291CC8">
        <w:rPr>
          <w:color w:val="A9B7C6"/>
          <w:lang w:val="en-US"/>
        </w:rPr>
        <w:t>vous n'etes pas autorisés à accéder à cette page</w:t>
      </w:r>
      <w:r w:rsidRPr="00291CC8">
        <w:rPr>
          <w:color w:val="E8BF6A"/>
          <w:lang w:val="en-US"/>
        </w:rPr>
        <w:t>&lt;/h2&gt;</w:t>
      </w:r>
      <w:r w:rsidRPr="00291CC8">
        <w:rPr>
          <w:color w:val="E8BF6A"/>
          <w:lang w:val="en-US"/>
        </w:rPr>
        <w:br/>
      </w:r>
      <w:r w:rsidRPr="00291CC8">
        <w:rPr>
          <w:color w:val="E8BF6A"/>
          <w:lang w:val="en-US"/>
        </w:rPr>
        <w:lastRenderedPageBreak/>
        <w:t xml:space="preserve">   &lt;/div&gt;</w:t>
      </w:r>
      <w:r w:rsidRPr="00291CC8">
        <w:rPr>
          <w:color w:val="E8BF6A"/>
          <w:lang w:val="en-US"/>
        </w:rPr>
        <w:br/>
        <w:t>&lt;/div&gt;</w:t>
      </w:r>
      <w:r w:rsidRPr="00291CC8">
        <w:rPr>
          <w:color w:val="E8BF6A"/>
          <w:lang w:val="en-US"/>
        </w:rPr>
        <w:br/>
        <w:t>&lt;/body&gt;</w:t>
      </w:r>
      <w:r w:rsidRPr="00291CC8">
        <w:rPr>
          <w:color w:val="E8BF6A"/>
          <w:lang w:val="en-US"/>
        </w:rPr>
        <w:br/>
        <w:t>&lt;/html&gt;</w:t>
      </w:r>
    </w:p>
    <w:p w14:paraId="3654BC4C" w14:textId="32FA3DAC" w:rsidR="00291CC8" w:rsidRDefault="00291CC8" w:rsidP="00291CC8"/>
    <w:p w14:paraId="451CBC70" w14:textId="3AF75FD5" w:rsidR="00291CC8" w:rsidRDefault="00291CC8" w:rsidP="00291CC8">
      <w:pPr>
        <w:pStyle w:val="ListParagraph"/>
        <w:numPr>
          <w:ilvl w:val="1"/>
          <w:numId w:val="2"/>
        </w:numPr>
      </w:pPr>
      <w:r>
        <w:t>Edit Patient:</w:t>
      </w:r>
    </w:p>
    <w:p w14:paraId="3F243569" w14:textId="7AE7E81E" w:rsidR="00291CC8" w:rsidRDefault="00291CC8" w:rsidP="00291CC8"/>
    <w:p w14:paraId="2AC8562D" w14:textId="77777777" w:rsidR="00291CC8" w:rsidRPr="00291CC8" w:rsidRDefault="00291CC8" w:rsidP="00291CC8">
      <w:pPr>
        <w:pStyle w:val="HTMLPreformatted"/>
        <w:shd w:val="clear" w:color="auto" w:fill="2B2B2B"/>
        <w:rPr>
          <w:color w:val="A9B7C6"/>
          <w:lang w:val="en-US"/>
        </w:rPr>
      </w:pPr>
      <w:r w:rsidRPr="00291CC8">
        <w:rPr>
          <w:color w:val="E8BF6A"/>
          <w:lang w:val="en-US"/>
        </w:rPr>
        <w:t xml:space="preserve">&lt;!DOCTYPE </w:t>
      </w:r>
      <w:r w:rsidRPr="00291CC8">
        <w:rPr>
          <w:color w:val="BABABA"/>
          <w:lang w:val="en-US"/>
        </w:rPr>
        <w:t>html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&lt;html </w:t>
      </w:r>
      <w:r w:rsidRPr="00291CC8">
        <w:rPr>
          <w:color w:val="BABABA"/>
          <w:lang w:val="en-US"/>
        </w:rPr>
        <w:t>lang</w:t>
      </w:r>
      <w:r w:rsidRPr="00291CC8">
        <w:rPr>
          <w:color w:val="A5C261"/>
          <w:lang w:val="en-US"/>
        </w:rPr>
        <w:t xml:space="preserve">="en" </w:t>
      </w:r>
      <w:r w:rsidRPr="00291CC8">
        <w:rPr>
          <w:color w:val="BABABA"/>
          <w:lang w:val="en-US"/>
        </w:rPr>
        <w:t>xmlns:</w:t>
      </w:r>
      <w:r w:rsidRPr="00291CC8">
        <w:rPr>
          <w:color w:val="9876AA"/>
          <w:lang w:val="en-US"/>
        </w:rPr>
        <w:t>th</w:t>
      </w:r>
      <w:r w:rsidRPr="00291CC8">
        <w:rPr>
          <w:color w:val="A5C261"/>
          <w:lang w:val="en-US"/>
        </w:rPr>
        <w:t>="http://www.thymeleaf.org"</w:t>
      </w:r>
      <w:r w:rsidRPr="00291CC8">
        <w:rPr>
          <w:color w:val="A5C261"/>
          <w:lang w:val="en-US"/>
        </w:rPr>
        <w:br/>
        <w:t xml:space="preserve">      </w:t>
      </w:r>
      <w:r w:rsidRPr="00291CC8">
        <w:rPr>
          <w:color w:val="BABABA"/>
          <w:lang w:val="en-US"/>
        </w:rPr>
        <w:t>xmlns:</w:t>
      </w:r>
      <w:r w:rsidRPr="00291CC8">
        <w:rPr>
          <w:color w:val="9876AA"/>
          <w:lang w:val="en-US"/>
        </w:rPr>
        <w:t>layout</w:t>
      </w:r>
      <w:r w:rsidRPr="00291CC8">
        <w:rPr>
          <w:color w:val="A5C261"/>
          <w:lang w:val="en-US"/>
        </w:rPr>
        <w:t>="http://www.ultraq.net.nz/thymeleaf/layout"</w:t>
      </w:r>
      <w:r w:rsidRPr="00291CC8">
        <w:rPr>
          <w:color w:val="A5C261"/>
          <w:lang w:val="en-US"/>
        </w:rPr>
        <w:br/>
        <w:t xml:space="preserve">      </w:t>
      </w:r>
      <w:r w:rsidRPr="00291CC8">
        <w:rPr>
          <w:color w:val="9876AA"/>
          <w:lang w:val="en-US"/>
        </w:rPr>
        <w:t>layout</w:t>
      </w:r>
      <w:r w:rsidRPr="00291CC8">
        <w:rPr>
          <w:color w:val="BABABA"/>
          <w:lang w:val="en-US"/>
        </w:rPr>
        <w:t>:decorate</w:t>
      </w:r>
      <w:r w:rsidRPr="00291CC8">
        <w:rPr>
          <w:color w:val="A5C261"/>
          <w:lang w:val="en-US"/>
        </w:rPr>
        <w:t>="</w:t>
      </w:r>
      <w:r w:rsidRPr="00291CC8">
        <w:rPr>
          <w:color w:val="A5C261"/>
          <w:shd w:val="clear" w:color="auto" w:fill="364135"/>
          <w:lang w:val="en-US"/>
        </w:rPr>
        <w:t>template1</w:t>
      </w:r>
      <w:r w:rsidRPr="00291CC8">
        <w:rPr>
          <w:color w:val="A5C261"/>
          <w:lang w:val="en-US"/>
        </w:rPr>
        <w:t>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>&lt;head&gt;</w:t>
      </w:r>
      <w:r w:rsidRPr="00291CC8">
        <w:rPr>
          <w:color w:val="E8BF6A"/>
          <w:lang w:val="en-US"/>
        </w:rPr>
        <w:br/>
        <w:t xml:space="preserve">    &lt;meta </w:t>
      </w:r>
      <w:r w:rsidRPr="00291CC8">
        <w:rPr>
          <w:color w:val="BABABA"/>
          <w:lang w:val="en-US"/>
        </w:rPr>
        <w:t>charset</w:t>
      </w:r>
      <w:r w:rsidRPr="00291CC8">
        <w:rPr>
          <w:color w:val="A5C261"/>
          <w:lang w:val="en-US"/>
        </w:rPr>
        <w:t>="UTF-8"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&lt;title&gt;</w:t>
      </w:r>
      <w:r w:rsidRPr="00291CC8">
        <w:rPr>
          <w:color w:val="A9B7C6"/>
          <w:lang w:val="en-US"/>
        </w:rPr>
        <w:t>Nouveau patient</w:t>
      </w:r>
      <w:r w:rsidRPr="00291CC8">
        <w:rPr>
          <w:color w:val="E8BF6A"/>
          <w:lang w:val="en-US"/>
        </w:rPr>
        <w:t>&lt;/title&gt;</w:t>
      </w:r>
      <w:r w:rsidRPr="00291CC8">
        <w:rPr>
          <w:color w:val="E8BF6A"/>
          <w:lang w:val="en-US"/>
        </w:rPr>
        <w:br/>
        <w:t>&lt;/head&gt;</w:t>
      </w:r>
      <w:r w:rsidRPr="00291CC8">
        <w:rPr>
          <w:color w:val="E8BF6A"/>
          <w:lang w:val="en-US"/>
        </w:rPr>
        <w:br/>
        <w:t>&lt;body&gt;</w:t>
      </w:r>
      <w:r w:rsidRPr="00291CC8">
        <w:rPr>
          <w:color w:val="E8BF6A"/>
          <w:lang w:val="en-US"/>
        </w:rPr>
        <w:br/>
        <w:t xml:space="preserve">    &lt;div </w:t>
      </w:r>
      <w:r w:rsidRPr="00291CC8">
        <w:rPr>
          <w:color w:val="9876AA"/>
          <w:lang w:val="en-US"/>
        </w:rPr>
        <w:t>layout</w:t>
      </w:r>
      <w:r w:rsidRPr="00291CC8">
        <w:rPr>
          <w:color w:val="BABABA"/>
          <w:lang w:val="en-US"/>
        </w:rPr>
        <w:t>:fragment</w:t>
      </w:r>
      <w:r w:rsidRPr="00291CC8">
        <w:rPr>
          <w:color w:val="A5C261"/>
          <w:lang w:val="en-US"/>
        </w:rPr>
        <w:t>="</w:t>
      </w:r>
      <w:r w:rsidRPr="00291CC8">
        <w:rPr>
          <w:color w:val="A5C261"/>
          <w:shd w:val="clear" w:color="auto" w:fill="364135"/>
          <w:lang w:val="en-US"/>
        </w:rPr>
        <w:t>content1</w:t>
      </w:r>
      <w:r w:rsidRPr="00291CC8">
        <w:rPr>
          <w:color w:val="A5C261"/>
          <w:lang w:val="en-US"/>
        </w:rPr>
        <w:t>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    &lt;div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>="col-md-6 offset-3"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    &lt;form </w:t>
      </w:r>
      <w:r w:rsidRPr="00291CC8">
        <w:rPr>
          <w:color w:val="BABABA"/>
          <w:lang w:val="en-US"/>
        </w:rPr>
        <w:t>method</w:t>
      </w:r>
      <w:r w:rsidRPr="00291CC8">
        <w:rPr>
          <w:color w:val="A5C261"/>
          <w:lang w:val="en-US"/>
        </w:rPr>
        <w:t xml:space="preserve">="post" </w:t>
      </w:r>
      <w:r w:rsidRPr="00291CC8">
        <w:rPr>
          <w:color w:val="9876AA"/>
          <w:lang w:val="en-US"/>
        </w:rPr>
        <w:t>th</w:t>
      </w:r>
      <w:r w:rsidRPr="00291CC8">
        <w:rPr>
          <w:color w:val="BABABA"/>
          <w:lang w:val="en-US"/>
        </w:rPr>
        <w:t>:action</w:t>
      </w:r>
      <w:r w:rsidRPr="00291CC8">
        <w:rPr>
          <w:color w:val="A5C261"/>
          <w:lang w:val="en-US"/>
        </w:rPr>
        <w:t>="</w:t>
      </w:r>
      <w:r w:rsidRPr="00291CC8">
        <w:rPr>
          <w:color w:val="A5C261"/>
          <w:shd w:val="clear" w:color="auto" w:fill="364135"/>
          <w:lang w:val="en-US"/>
        </w:rPr>
        <w:t>@{ /admin/save(page=${page},keyword=${keyword}) }</w:t>
      </w:r>
      <w:r w:rsidRPr="00291CC8">
        <w:rPr>
          <w:color w:val="A5C261"/>
          <w:lang w:val="en-US"/>
        </w:rPr>
        <w:t>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        &lt;div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>="mb-3"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            &lt;label </w:t>
      </w:r>
      <w:r w:rsidRPr="00291CC8">
        <w:rPr>
          <w:color w:val="BABABA"/>
          <w:lang w:val="en-US"/>
        </w:rPr>
        <w:t>for</w:t>
      </w:r>
      <w:r w:rsidRPr="00291CC8">
        <w:rPr>
          <w:color w:val="A5C261"/>
          <w:lang w:val="en-US"/>
        </w:rPr>
        <w:t xml:space="preserve">="exampleId"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>="form-label"</w:t>
      </w:r>
      <w:r w:rsidRPr="00291CC8">
        <w:rPr>
          <w:color w:val="E8BF6A"/>
          <w:lang w:val="en-US"/>
        </w:rPr>
        <w:t>&gt;</w:t>
      </w:r>
      <w:r w:rsidRPr="00291CC8">
        <w:rPr>
          <w:color w:val="A9B7C6"/>
          <w:lang w:val="en-US"/>
        </w:rPr>
        <w:t>ID</w:t>
      </w:r>
      <w:r w:rsidRPr="00291CC8">
        <w:rPr>
          <w:color w:val="E8BF6A"/>
          <w:lang w:val="en-US"/>
        </w:rPr>
        <w:t>&lt;/label&gt;</w:t>
      </w:r>
      <w:r w:rsidRPr="00291CC8">
        <w:rPr>
          <w:color w:val="E8BF6A"/>
          <w:lang w:val="en-US"/>
        </w:rPr>
        <w:br/>
        <w:t xml:space="preserve">                &lt;input </w:t>
      </w:r>
      <w:r w:rsidRPr="00291CC8">
        <w:rPr>
          <w:color w:val="BABABA"/>
          <w:lang w:val="en-US"/>
        </w:rPr>
        <w:t>type</w:t>
      </w:r>
      <w:r w:rsidRPr="00291CC8">
        <w:rPr>
          <w:color w:val="A5C261"/>
          <w:lang w:val="en-US"/>
        </w:rPr>
        <w:t xml:space="preserve">="text"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 xml:space="preserve">="form-control" </w:t>
      </w:r>
      <w:r w:rsidRPr="00291CC8">
        <w:rPr>
          <w:color w:val="BABABA"/>
          <w:lang w:val="en-US"/>
        </w:rPr>
        <w:t>id</w:t>
      </w:r>
      <w:r w:rsidRPr="00291CC8">
        <w:rPr>
          <w:color w:val="A5C261"/>
          <w:lang w:val="en-US"/>
        </w:rPr>
        <w:t xml:space="preserve">="exampleId" </w:t>
      </w:r>
      <w:r w:rsidRPr="00291CC8">
        <w:rPr>
          <w:color w:val="BABABA"/>
          <w:lang w:val="en-US"/>
        </w:rPr>
        <w:t>name</w:t>
      </w:r>
      <w:r w:rsidRPr="00291CC8">
        <w:rPr>
          <w:color w:val="A5C261"/>
          <w:lang w:val="en-US"/>
        </w:rPr>
        <w:t xml:space="preserve">="id" </w:t>
      </w:r>
      <w:r w:rsidRPr="00291CC8">
        <w:rPr>
          <w:color w:val="9876AA"/>
          <w:lang w:val="en-US"/>
        </w:rPr>
        <w:t>th</w:t>
      </w:r>
      <w:r w:rsidRPr="00291CC8">
        <w:rPr>
          <w:color w:val="BABABA"/>
          <w:lang w:val="en-US"/>
        </w:rPr>
        <w:t>:value</w:t>
      </w:r>
      <w:r w:rsidRPr="00291CC8">
        <w:rPr>
          <w:color w:val="A5C261"/>
          <w:lang w:val="en-US"/>
        </w:rPr>
        <w:t>="</w:t>
      </w:r>
      <w:r w:rsidRPr="00291CC8">
        <w:rPr>
          <w:color w:val="A5C261"/>
          <w:shd w:val="clear" w:color="auto" w:fill="364135"/>
          <w:lang w:val="en-US"/>
        </w:rPr>
        <w:t>${patient.id}</w:t>
      </w:r>
      <w:r w:rsidRPr="00291CC8">
        <w:rPr>
          <w:color w:val="A5C261"/>
          <w:lang w:val="en-US"/>
        </w:rPr>
        <w:t>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        &lt;/div&gt;</w:t>
      </w:r>
      <w:r w:rsidRPr="00291CC8">
        <w:rPr>
          <w:color w:val="E8BF6A"/>
          <w:lang w:val="en-US"/>
        </w:rPr>
        <w:br/>
        <w:t xml:space="preserve">            &lt;div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>="mb-3"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        &lt;label </w:t>
      </w:r>
      <w:r w:rsidRPr="00291CC8">
        <w:rPr>
          <w:color w:val="BABABA"/>
          <w:lang w:val="en-US"/>
        </w:rPr>
        <w:t>for</w:t>
      </w:r>
      <w:r w:rsidRPr="00291CC8">
        <w:rPr>
          <w:color w:val="A5C261"/>
          <w:lang w:val="en-US"/>
        </w:rPr>
        <w:t xml:space="preserve">="exampleNom"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>="form-label"</w:t>
      </w:r>
      <w:r w:rsidRPr="00291CC8">
        <w:rPr>
          <w:color w:val="E8BF6A"/>
          <w:lang w:val="en-US"/>
        </w:rPr>
        <w:t>&gt;</w:t>
      </w:r>
      <w:r w:rsidRPr="00291CC8">
        <w:rPr>
          <w:color w:val="A9B7C6"/>
          <w:lang w:val="en-US"/>
        </w:rPr>
        <w:t>Nom</w:t>
      </w:r>
      <w:r w:rsidRPr="00291CC8">
        <w:rPr>
          <w:color w:val="E8BF6A"/>
          <w:lang w:val="en-US"/>
        </w:rPr>
        <w:t>&lt;/label&gt;</w:t>
      </w:r>
      <w:r w:rsidRPr="00291CC8">
        <w:rPr>
          <w:color w:val="E8BF6A"/>
          <w:lang w:val="en-US"/>
        </w:rPr>
        <w:br/>
        <w:t xml:space="preserve">            &lt;input </w:t>
      </w:r>
      <w:r w:rsidRPr="00291CC8">
        <w:rPr>
          <w:color w:val="BABABA"/>
          <w:lang w:val="en-US"/>
        </w:rPr>
        <w:t>type</w:t>
      </w:r>
      <w:r w:rsidRPr="00291CC8">
        <w:rPr>
          <w:color w:val="A5C261"/>
          <w:lang w:val="en-US"/>
        </w:rPr>
        <w:t xml:space="preserve">="text"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 xml:space="preserve">="form-control" </w:t>
      </w:r>
      <w:r w:rsidRPr="00291CC8">
        <w:rPr>
          <w:color w:val="BABABA"/>
          <w:lang w:val="en-US"/>
        </w:rPr>
        <w:t>id</w:t>
      </w:r>
      <w:r w:rsidRPr="00291CC8">
        <w:rPr>
          <w:color w:val="A5C261"/>
          <w:lang w:val="en-US"/>
        </w:rPr>
        <w:t xml:space="preserve">="exampleNom" </w:t>
      </w:r>
      <w:r w:rsidRPr="00291CC8">
        <w:rPr>
          <w:color w:val="BABABA"/>
          <w:lang w:val="en-US"/>
        </w:rPr>
        <w:t>name</w:t>
      </w:r>
      <w:r w:rsidRPr="00291CC8">
        <w:rPr>
          <w:color w:val="A5C261"/>
          <w:lang w:val="en-US"/>
        </w:rPr>
        <w:t xml:space="preserve">="nom" </w:t>
      </w:r>
      <w:r w:rsidRPr="00291CC8">
        <w:rPr>
          <w:color w:val="9876AA"/>
          <w:lang w:val="en-US"/>
        </w:rPr>
        <w:t>th</w:t>
      </w:r>
      <w:r w:rsidRPr="00291CC8">
        <w:rPr>
          <w:color w:val="BABABA"/>
          <w:lang w:val="en-US"/>
        </w:rPr>
        <w:t>:value</w:t>
      </w:r>
      <w:r w:rsidRPr="00291CC8">
        <w:rPr>
          <w:color w:val="A5C261"/>
          <w:lang w:val="en-US"/>
        </w:rPr>
        <w:t>="</w:t>
      </w:r>
      <w:r w:rsidRPr="00291CC8">
        <w:rPr>
          <w:color w:val="A5C261"/>
          <w:shd w:val="clear" w:color="auto" w:fill="364135"/>
          <w:lang w:val="en-US"/>
        </w:rPr>
        <w:t>${patient.nom}</w:t>
      </w:r>
      <w:r w:rsidRPr="00291CC8">
        <w:rPr>
          <w:color w:val="A5C261"/>
          <w:lang w:val="en-US"/>
        </w:rPr>
        <w:t>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        &lt;span </w:t>
      </w:r>
      <w:r w:rsidRPr="00291CC8">
        <w:rPr>
          <w:color w:val="9876AA"/>
          <w:lang w:val="en-US"/>
        </w:rPr>
        <w:t>th</w:t>
      </w:r>
      <w:r w:rsidRPr="00291CC8">
        <w:rPr>
          <w:color w:val="BABABA"/>
          <w:lang w:val="en-US"/>
        </w:rPr>
        <w:t>:errors</w:t>
      </w:r>
      <w:r w:rsidRPr="00291CC8">
        <w:rPr>
          <w:color w:val="A5C261"/>
          <w:lang w:val="en-US"/>
        </w:rPr>
        <w:t>="</w:t>
      </w:r>
      <w:r w:rsidRPr="00291CC8">
        <w:rPr>
          <w:color w:val="A5C261"/>
          <w:shd w:val="clear" w:color="auto" w:fill="364135"/>
          <w:lang w:val="en-US"/>
        </w:rPr>
        <w:t>${patient.nom}</w:t>
      </w:r>
      <w:r w:rsidRPr="00291CC8">
        <w:rPr>
          <w:color w:val="A5C261"/>
          <w:lang w:val="en-US"/>
        </w:rPr>
        <w:t>"</w:t>
      </w:r>
      <w:r w:rsidRPr="00291CC8">
        <w:rPr>
          <w:color w:val="E8BF6A"/>
          <w:lang w:val="en-US"/>
        </w:rPr>
        <w:t>&gt;&lt;/span&gt;</w:t>
      </w:r>
      <w:r w:rsidRPr="00291CC8">
        <w:rPr>
          <w:color w:val="E8BF6A"/>
          <w:lang w:val="en-US"/>
        </w:rPr>
        <w:br/>
        <w:t xml:space="preserve">            &lt;/div&gt;</w:t>
      </w:r>
      <w:r w:rsidRPr="00291CC8">
        <w:rPr>
          <w:color w:val="E8BF6A"/>
          <w:lang w:val="en-US"/>
        </w:rPr>
        <w:br/>
        <w:t xml:space="preserve">            &lt;div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>="mb-3"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            &lt;label </w:t>
      </w:r>
      <w:r w:rsidRPr="00291CC8">
        <w:rPr>
          <w:color w:val="BABABA"/>
          <w:lang w:val="en-US"/>
        </w:rPr>
        <w:t>for</w:t>
      </w:r>
      <w:r w:rsidRPr="00291CC8">
        <w:rPr>
          <w:color w:val="A5C261"/>
          <w:lang w:val="en-US"/>
        </w:rPr>
        <w:t xml:space="preserve">="exampleDate"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>="form-label"</w:t>
      </w:r>
      <w:r w:rsidRPr="00291CC8">
        <w:rPr>
          <w:color w:val="E8BF6A"/>
          <w:lang w:val="en-US"/>
        </w:rPr>
        <w:t>&gt;</w:t>
      </w:r>
      <w:r w:rsidRPr="00291CC8">
        <w:rPr>
          <w:color w:val="A9B7C6"/>
          <w:lang w:val="en-US"/>
        </w:rPr>
        <w:t>Date de naissance</w:t>
      </w:r>
      <w:r w:rsidRPr="00291CC8">
        <w:rPr>
          <w:color w:val="E8BF6A"/>
          <w:lang w:val="en-US"/>
        </w:rPr>
        <w:t>&lt;/label&gt;</w:t>
      </w:r>
      <w:r w:rsidRPr="00291CC8">
        <w:rPr>
          <w:color w:val="E8BF6A"/>
          <w:lang w:val="en-US"/>
        </w:rPr>
        <w:br/>
        <w:t xml:space="preserve">                &lt;input </w:t>
      </w:r>
      <w:r w:rsidRPr="00291CC8">
        <w:rPr>
          <w:color w:val="BABABA"/>
          <w:lang w:val="en-US"/>
        </w:rPr>
        <w:t>type</w:t>
      </w:r>
      <w:r w:rsidRPr="00291CC8">
        <w:rPr>
          <w:color w:val="A5C261"/>
          <w:lang w:val="en-US"/>
        </w:rPr>
        <w:t xml:space="preserve">="date"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 xml:space="preserve">="form-control" </w:t>
      </w:r>
      <w:r w:rsidRPr="00291CC8">
        <w:rPr>
          <w:color w:val="BABABA"/>
          <w:lang w:val="en-US"/>
        </w:rPr>
        <w:t>id</w:t>
      </w:r>
      <w:r w:rsidRPr="00291CC8">
        <w:rPr>
          <w:color w:val="A5C261"/>
          <w:lang w:val="en-US"/>
        </w:rPr>
        <w:t xml:space="preserve">="exampleDate" </w:t>
      </w:r>
      <w:r w:rsidRPr="00291CC8">
        <w:rPr>
          <w:color w:val="BABABA"/>
          <w:lang w:val="en-US"/>
        </w:rPr>
        <w:t>name</w:t>
      </w:r>
      <w:r w:rsidRPr="00291CC8">
        <w:rPr>
          <w:color w:val="A5C261"/>
          <w:lang w:val="en-US"/>
        </w:rPr>
        <w:t xml:space="preserve">="datenaissance" </w:t>
      </w:r>
      <w:r w:rsidRPr="00291CC8">
        <w:rPr>
          <w:color w:val="9876AA"/>
          <w:lang w:val="en-US"/>
        </w:rPr>
        <w:t>th</w:t>
      </w:r>
      <w:r w:rsidRPr="00291CC8">
        <w:rPr>
          <w:color w:val="BABABA"/>
          <w:lang w:val="en-US"/>
        </w:rPr>
        <w:t>:value</w:t>
      </w:r>
      <w:r w:rsidRPr="00291CC8">
        <w:rPr>
          <w:color w:val="A5C261"/>
          <w:lang w:val="en-US"/>
        </w:rPr>
        <w:t>="</w:t>
      </w:r>
      <w:r w:rsidRPr="00291CC8">
        <w:rPr>
          <w:color w:val="A5C261"/>
          <w:shd w:val="clear" w:color="auto" w:fill="364135"/>
          <w:lang w:val="en-US"/>
        </w:rPr>
        <w:t>${patient.datenaissance}</w:t>
      </w:r>
      <w:r w:rsidRPr="00291CC8">
        <w:rPr>
          <w:color w:val="A5C261"/>
          <w:lang w:val="en-US"/>
        </w:rPr>
        <w:t>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            &lt;span </w:t>
      </w:r>
      <w:r w:rsidRPr="00291CC8">
        <w:rPr>
          <w:color w:val="9876AA"/>
          <w:lang w:val="en-US"/>
        </w:rPr>
        <w:t>th</w:t>
      </w:r>
      <w:r w:rsidRPr="00291CC8">
        <w:rPr>
          <w:color w:val="BABABA"/>
          <w:lang w:val="en-US"/>
        </w:rPr>
        <w:t>:errors</w:t>
      </w:r>
      <w:r w:rsidRPr="00291CC8">
        <w:rPr>
          <w:color w:val="A5C261"/>
          <w:lang w:val="en-US"/>
        </w:rPr>
        <w:t>="</w:t>
      </w:r>
      <w:r w:rsidRPr="00291CC8">
        <w:rPr>
          <w:color w:val="A5C261"/>
          <w:shd w:val="clear" w:color="auto" w:fill="364135"/>
          <w:lang w:val="en-US"/>
        </w:rPr>
        <w:t>${patient.datenaissance}</w:t>
      </w:r>
      <w:r w:rsidRPr="00291CC8">
        <w:rPr>
          <w:color w:val="A5C261"/>
          <w:lang w:val="en-US"/>
        </w:rPr>
        <w:t>"</w:t>
      </w:r>
      <w:r w:rsidRPr="00291CC8">
        <w:rPr>
          <w:color w:val="E8BF6A"/>
          <w:lang w:val="en-US"/>
        </w:rPr>
        <w:t>&gt;&lt;/span&gt;</w:t>
      </w:r>
      <w:r w:rsidRPr="00291CC8">
        <w:rPr>
          <w:color w:val="E8BF6A"/>
          <w:lang w:val="en-US"/>
        </w:rPr>
        <w:br/>
        <w:t xml:space="preserve">            &lt;/div&gt;</w:t>
      </w:r>
      <w:r w:rsidRPr="00291CC8">
        <w:rPr>
          <w:color w:val="E8BF6A"/>
          <w:lang w:val="en-US"/>
        </w:rPr>
        <w:br/>
        <w:t xml:space="preserve">            &lt;div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>="mb-3 form-check"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            &lt;input </w:t>
      </w:r>
      <w:r w:rsidRPr="00291CC8">
        <w:rPr>
          <w:color w:val="BABABA"/>
          <w:lang w:val="en-US"/>
        </w:rPr>
        <w:t>type</w:t>
      </w:r>
      <w:r w:rsidRPr="00291CC8">
        <w:rPr>
          <w:color w:val="A5C261"/>
          <w:lang w:val="en-US"/>
        </w:rPr>
        <w:t xml:space="preserve">="checkbox"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 xml:space="preserve">="form-check-input" </w:t>
      </w:r>
      <w:r w:rsidRPr="00291CC8">
        <w:rPr>
          <w:color w:val="BABABA"/>
          <w:lang w:val="en-US"/>
        </w:rPr>
        <w:t>id</w:t>
      </w:r>
      <w:r w:rsidRPr="00291CC8">
        <w:rPr>
          <w:color w:val="A5C261"/>
          <w:lang w:val="en-US"/>
        </w:rPr>
        <w:t xml:space="preserve">="exampleCheck1" </w:t>
      </w:r>
      <w:r w:rsidRPr="00291CC8">
        <w:rPr>
          <w:color w:val="BABABA"/>
          <w:lang w:val="en-US"/>
        </w:rPr>
        <w:t>name</w:t>
      </w:r>
      <w:r w:rsidRPr="00291CC8">
        <w:rPr>
          <w:color w:val="A5C261"/>
          <w:lang w:val="en-US"/>
        </w:rPr>
        <w:t>="malade"</w:t>
      </w:r>
      <w:r w:rsidRPr="00291CC8">
        <w:rPr>
          <w:color w:val="9876AA"/>
          <w:lang w:val="en-US"/>
        </w:rPr>
        <w:t>th</w:t>
      </w:r>
      <w:r w:rsidRPr="00291CC8">
        <w:rPr>
          <w:color w:val="BABABA"/>
          <w:lang w:val="en-US"/>
        </w:rPr>
        <w:t>:checked</w:t>
      </w:r>
      <w:r w:rsidRPr="00291CC8">
        <w:rPr>
          <w:color w:val="A5C261"/>
          <w:lang w:val="en-US"/>
        </w:rPr>
        <w:t>="</w:t>
      </w:r>
      <w:r w:rsidRPr="00291CC8">
        <w:rPr>
          <w:color w:val="A5C261"/>
          <w:shd w:val="clear" w:color="auto" w:fill="364135"/>
          <w:lang w:val="en-US"/>
        </w:rPr>
        <w:t>${patient.malade}</w:t>
      </w:r>
      <w:r w:rsidRPr="00291CC8">
        <w:rPr>
          <w:color w:val="A5C261"/>
          <w:lang w:val="en-US"/>
        </w:rPr>
        <w:t>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            &lt;label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 xml:space="preserve">="form-check-label" </w:t>
      </w:r>
      <w:r w:rsidRPr="00291CC8">
        <w:rPr>
          <w:color w:val="BABABA"/>
          <w:lang w:val="en-US"/>
        </w:rPr>
        <w:t>for</w:t>
      </w:r>
      <w:r w:rsidRPr="00291CC8">
        <w:rPr>
          <w:color w:val="A5C261"/>
          <w:lang w:val="en-US"/>
        </w:rPr>
        <w:t>="exampleCheck1"</w:t>
      </w:r>
      <w:r w:rsidRPr="00291CC8">
        <w:rPr>
          <w:color w:val="E8BF6A"/>
          <w:lang w:val="en-US"/>
        </w:rPr>
        <w:t>&gt;</w:t>
      </w:r>
      <w:r w:rsidRPr="00291CC8">
        <w:rPr>
          <w:color w:val="A9B7C6"/>
          <w:lang w:val="en-US"/>
        </w:rPr>
        <w:t>Malade</w:t>
      </w:r>
      <w:r w:rsidRPr="00291CC8">
        <w:rPr>
          <w:color w:val="E8BF6A"/>
          <w:lang w:val="en-US"/>
        </w:rPr>
        <w:t>&lt;/label&gt;</w:t>
      </w:r>
      <w:r w:rsidRPr="00291CC8">
        <w:rPr>
          <w:color w:val="E8BF6A"/>
          <w:lang w:val="en-US"/>
        </w:rPr>
        <w:br/>
        <w:t xml:space="preserve">                &lt;span </w:t>
      </w:r>
      <w:r w:rsidRPr="00291CC8">
        <w:rPr>
          <w:color w:val="9876AA"/>
          <w:lang w:val="en-US"/>
        </w:rPr>
        <w:t>th</w:t>
      </w:r>
      <w:r w:rsidRPr="00291CC8">
        <w:rPr>
          <w:color w:val="BABABA"/>
          <w:lang w:val="en-US"/>
        </w:rPr>
        <w:t>:errors</w:t>
      </w:r>
      <w:r w:rsidRPr="00291CC8">
        <w:rPr>
          <w:color w:val="A5C261"/>
          <w:lang w:val="en-US"/>
        </w:rPr>
        <w:t>="</w:t>
      </w:r>
      <w:r w:rsidRPr="00291CC8">
        <w:rPr>
          <w:color w:val="A5C261"/>
          <w:shd w:val="clear" w:color="auto" w:fill="364135"/>
          <w:lang w:val="en-US"/>
        </w:rPr>
        <w:t>${patient.malade}</w:t>
      </w:r>
      <w:r w:rsidRPr="00291CC8">
        <w:rPr>
          <w:color w:val="A5C261"/>
          <w:lang w:val="en-US"/>
        </w:rPr>
        <w:t>"</w:t>
      </w:r>
      <w:r w:rsidRPr="00291CC8">
        <w:rPr>
          <w:color w:val="E8BF6A"/>
          <w:lang w:val="en-US"/>
        </w:rPr>
        <w:t>&gt;&lt;/span&gt;</w:t>
      </w:r>
      <w:r w:rsidRPr="00291CC8">
        <w:rPr>
          <w:color w:val="E8BF6A"/>
          <w:lang w:val="en-US"/>
        </w:rPr>
        <w:br/>
        <w:t xml:space="preserve">            &lt;/div&gt;</w:t>
      </w:r>
      <w:r w:rsidRPr="00291CC8">
        <w:rPr>
          <w:color w:val="E8BF6A"/>
          <w:lang w:val="en-US"/>
        </w:rPr>
        <w:br/>
        <w:t xml:space="preserve">            &lt;div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>="mb-3"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            &lt;label </w:t>
      </w:r>
      <w:r w:rsidRPr="00291CC8">
        <w:rPr>
          <w:color w:val="BABABA"/>
          <w:lang w:val="en-US"/>
        </w:rPr>
        <w:t>for</w:t>
      </w:r>
      <w:r w:rsidRPr="00291CC8">
        <w:rPr>
          <w:color w:val="A5C261"/>
          <w:lang w:val="en-US"/>
        </w:rPr>
        <w:t xml:space="preserve">="exampleScore"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>="form-label"</w:t>
      </w:r>
      <w:r w:rsidRPr="00291CC8">
        <w:rPr>
          <w:color w:val="E8BF6A"/>
          <w:lang w:val="en-US"/>
        </w:rPr>
        <w:t>&gt;</w:t>
      </w:r>
      <w:r w:rsidRPr="00291CC8">
        <w:rPr>
          <w:color w:val="A9B7C6"/>
          <w:lang w:val="en-US"/>
        </w:rPr>
        <w:t>Score</w:t>
      </w:r>
      <w:r w:rsidRPr="00291CC8">
        <w:rPr>
          <w:color w:val="E8BF6A"/>
          <w:lang w:val="en-US"/>
        </w:rPr>
        <w:t>&lt;/label&gt;</w:t>
      </w:r>
      <w:r w:rsidRPr="00291CC8">
        <w:rPr>
          <w:color w:val="E8BF6A"/>
          <w:lang w:val="en-US"/>
        </w:rPr>
        <w:br/>
        <w:t xml:space="preserve">                &lt;input </w:t>
      </w:r>
      <w:r w:rsidRPr="00291CC8">
        <w:rPr>
          <w:color w:val="BABABA"/>
          <w:lang w:val="en-US"/>
        </w:rPr>
        <w:t>type</w:t>
      </w:r>
      <w:r w:rsidRPr="00291CC8">
        <w:rPr>
          <w:color w:val="A5C261"/>
          <w:lang w:val="en-US"/>
        </w:rPr>
        <w:t xml:space="preserve">="text"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 xml:space="preserve">="form-control" </w:t>
      </w:r>
      <w:r w:rsidRPr="00291CC8">
        <w:rPr>
          <w:color w:val="BABABA"/>
          <w:lang w:val="en-US"/>
        </w:rPr>
        <w:t>id</w:t>
      </w:r>
      <w:r w:rsidRPr="00291CC8">
        <w:rPr>
          <w:color w:val="A5C261"/>
          <w:lang w:val="en-US"/>
        </w:rPr>
        <w:t xml:space="preserve">="exampleScore"  </w:t>
      </w:r>
      <w:r w:rsidRPr="00291CC8">
        <w:rPr>
          <w:color w:val="BABABA"/>
          <w:lang w:val="en-US"/>
        </w:rPr>
        <w:t>name</w:t>
      </w:r>
      <w:r w:rsidRPr="00291CC8">
        <w:rPr>
          <w:color w:val="A5C261"/>
          <w:lang w:val="en-US"/>
        </w:rPr>
        <w:t>="score"</w:t>
      </w:r>
      <w:r w:rsidRPr="00291CC8">
        <w:rPr>
          <w:color w:val="9876AA"/>
          <w:lang w:val="en-US"/>
        </w:rPr>
        <w:t>th</w:t>
      </w:r>
      <w:r w:rsidRPr="00291CC8">
        <w:rPr>
          <w:color w:val="BABABA"/>
          <w:lang w:val="en-US"/>
        </w:rPr>
        <w:t>:value</w:t>
      </w:r>
      <w:r w:rsidRPr="00291CC8">
        <w:rPr>
          <w:color w:val="A5C261"/>
          <w:lang w:val="en-US"/>
        </w:rPr>
        <w:t>="</w:t>
      </w:r>
      <w:r w:rsidRPr="00291CC8">
        <w:rPr>
          <w:color w:val="A5C261"/>
          <w:shd w:val="clear" w:color="auto" w:fill="364135"/>
          <w:lang w:val="en-US"/>
        </w:rPr>
        <w:t>${patient.score}</w:t>
      </w:r>
      <w:r w:rsidRPr="00291CC8">
        <w:rPr>
          <w:color w:val="A5C261"/>
          <w:lang w:val="en-US"/>
        </w:rPr>
        <w:t>"</w:t>
      </w:r>
      <w:r w:rsidRPr="00291CC8">
        <w:rPr>
          <w:color w:val="E8BF6A"/>
          <w:lang w:val="en-US"/>
        </w:rPr>
        <w:t>&gt;</w:t>
      </w:r>
      <w:r w:rsidRPr="00291CC8">
        <w:rPr>
          <w:color w:val="E8BF6A"/>
          <w:lang w:val="en-US"/>
        </w:rPr>
        <w:br/>
        <w:t xml:space="preserve">                &lt;span </w:t>
      </w:r>
      <w:r w:rsidRPr="00291CC8">
        <w:rPr>
          <w:color w:val="9876AA"/>
          <w:lang w:val="en-US"/>
        </w:rPr>
        <w:t>th</w:t>
      </w:r>
      <w:r w:rsidRPr="00291CC8">
        <w:rPr>
          <w:color w:val="BABABA"/>
          <w:lang w:val="en-US"/>
        </w:rPr>
        <w:t>:errors</w:t>
      </w:r>
      <w:r w:rsidRPr="00291CC8">
        <w:rPr>
          <w:color w:val="A5C261"/>
          <w:lang w:val="en-US"/>
        </w:rPr>
        <w:t>="</w:t>
      </w:r>
      <w:r w:rsidRPr="00291CC8">
        <w:rPr>
          <w:color w:val="A5C261"/>
          <w:shd w:val="clear" w:color="auto" w:fill="364135"/>
          <w:lang w:val="en-US"/>
        </w:rPr>
        <w:t>${patient.score}</w:t>
      </w:r>
      <w:r w:rsidRPr="00291CC8">
        <w:rPr>
          <w:color w:val="A5C261"/>
          <w:lang w:val="en-US"/>
        </w:rPr>
        <w:t>"</w:t>
      </w:r>
      <w:r w:rsidRPr="00291CC8">
        <w:rPr>
          <w:color w:val="E8BF6A"/>
          <w:lang w:val="en-US"/>
        </w:rPr>
        <w:t>&gt;&lt;/span&gt;</w:t>
      </w:r>
      <w:r w:rsidRPr="00291CC8">
        <w:rPr>
          <w:color w:val="E8BF6A"/>
          <w:lang w:val="en-US"/>
        </w:rPr>
        <w:br/>
        <w:t xml:space="preserve">            &lt;/div&gt;</w:t>
      </w:r>
      <w:r w:rsidRPr="00291CC8">
        <w:rPr>
          <w:color w:val="E8BF6A"/>
          <w:lang w:val="en-US"/>
        </w:rPr>
        <w:br/>
        <w:t xml:space="preserve">           &lt;button </w:t>
      </w:r>
      <w:r w:rsidRPr="00291CC8">
        <w:rPr>
          <w:color w:val="BABABA"/>
          <w:lang w:val="en-US"/>
        </w:rPr>
        <w:t>type</w:t>
      </w:r>
      <w:r w:rsidRPr="00291CC8">
        <w:rPr>
          <w:color w:val="A5C261"/>
          <w:lang w:val="en-US"/>
        </w:rPr>
        <w:t xml:space="preserve">="submit" </w:t>
      </w:r>
      <w:r w:rsidRPr="00291CC8">
        <w:rPr>
          <w:color w:val="BABABA"/>
          <w:lang w:val="en-US"/>
        </w:rPr>
        <w:t>class</w:t>
      </w:r>
      <w:r w:rsidRPr="00291CC8">
        <w:rPr>
          <w:color w:val="A5C261"/>
          <w:lang w:val="en-US"/>
        </w:rPr>
        <w:t>="btn btn-primary"</w:t>
      </w:r>
      <w:r w:rsidRPr="00291CC8">
        <w:rPr>
          <w:color w:val="E8BF6A"/>
          <w:lang w:val="en-US"/>
        </w:rPr>
        <w:t>&gt;</w:t>
      </w:r>
      <w:r w:rsidRPr="00291CC8">
        <w:rPr>
          <w:color w:val="A9B7C6"/>
          <w:lang w:val="en-US"/>
        </w:rPr>
        <w:t>Submit</w:t>
      </w:r>
      <w:r w:rsidRPr="00291CC8">
        <w:rPr>
          <w:color w:val="E8BF6A"/>
          <w:lang w:val="en-US"/>
        </w:rPr>
        <w:t>&lt;/button&gt;</w:t>
      </w:r>
      <w:r w:rsidRPr="00291CC8">
        <w:rPr>
          <w:color w:val="E8BF6A"/>
          <w:lang w:val="en-US"/>
        </w:rPr>
        <w:br/>
        <w:t xml:space="preserve">       &lt;/form&gt;</w:t>
      </w:r>
      <w:r w:rsidRPr="00291CC8">
        <w:rPr>
          <w:color w:val="E8BF6A"/>
          <w:lang w:val="en-US"/>
        </w:rPr>
        <w:br/>
        <w:t xml:space="preserve">       &lt;/div&gt;</w:t>
      </w:r>
      <w:r w:rsidRPr="00291CC8">
        <w:rPr>
          <w:color w:val="E8BF6A"/>
          <w:lang w:val="en-US"/>
        </w:rPr>
        <w:br/>
        <w:t xml:space="preserve">    &lt;/div&gt;</w:t>
      </w:r>
      <w:r w:rsidRPr="00291CC8">
        <w:rPr>
          <w:color w:val="E8BF6A"/>
          <w:lang w:val="en-US"/>
        </w:rPr>
        <w:br/>
        <w:t>&lt;/body&gt;</w:t>
      </w:r>
      <w:r w:rsidRPr="00291CC8">
        <w:rPr>
          <w:color w:val="E8BF6A"/>
          <w:lang w:val="en-US"/>
        </w:rPr>
        <w:br/>
        <w:t>&lt;/html&gt;</w:t>
      </w:r>
    </w:p>
    <w:p w14:paraId="2DC0C288" w14:textId="57BA6D5E" w:rsidR="00291CC8" w:rsidRDefault="00291CC8" w:rsidP="00291CC8"/>
    <w:p w14:paraId="260292CE" w14:textId="262214BB" w:rsidR="00291CC8" w:rsidRDefault="00291CC8" w:rsidP="00291CC8">
      <w:pPr>
        <w:pStyle w:val="ListParagraph"/>
        <w:numPr>
          <w:ilvl w:val="1"/>
          <w:numId w:val="2"/>
        </w:numPr>
      </w:pPr>
      <w:r>
        <w:t xml:space="preserve">From </w:t>
      </w:r>
      <w:r w:rsidR="00A53501">
        <w:t>Patient:</w:t>
      </w:r>
    </w:p>
    <w:p w14:paraId="04820A27" w14:textId="0C52D64B" w:rsidR="00A53501" w:rsidRDefault="00A53501" w:rsidP="00A53501"/>
    <w:p w14:paraId="75CE9B2E" w14:textId="77777777" w:rsidR="00A53501" w:rsidRPr="00A53501" w:rsidRDefault="00A53501" w:rsidP="00A53501">
      <w:pPr>
        <w:pStyle w:val="HTMLPreformatted"/>
        <w:shd w:val="clear" w:color="auto" w:fill="2B2B2B"/>
        <w:rPr>
          <w:color w:val="A9B7C6"/>
          <w:lang w:val="en-US"/>
        </w:rPr>
      </w:pPr>
      <w:r w:rsidRPr="00A53501">
        <w:rPr>
          <w:color w:val="E8BF6A"/>
          <w:lang w:val="en-US"/>
        </w:rPr>
        <w:t xml:space="preserve">&lt;!DOCTYPE </w:t>
      </w:r>
      <w:r w:rsidRPr="00A53501">
        <w:rPr>
          <w:color w:val="BABABA"/>
          <w:lang w:val="en-US"/>
        </w:rPr>
        <w:t>html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&lt;html </w:t>
      </w:r>
      <w:r w:rsidRPr="00A53501">
        <w:rPr>
          <w:color w:val="BABABA"/>
          <w:lang w:val="en-US"/>
        </w:rPr>
        <w:t>lang</w:t>
      </w:r>
      <w:r w:rsidRPr="00A53501">
        <w:rPr>
          <w:color w:val="A5C261"/>
          <w:lang w:val="en-US"/>
        </w:rPr>
        <w:t xml:space="preserve">="en" </w:t>
      </w:r>
      <w:r w:rsidRPr="00A53501">
        <w:rPr>
          <w:color w:val="BABABA"/>
          <w:lang w:val="en-US"/>
        </w:rPr>
        <w:t>xmlns:</w:t>
      </w:r>
      <w:r w:rsidRPr="00A53501">
        <w:rPr>
          <w:color w:val="9876AA"/>
          <w:lang w:val="en-US"/>
        </w:rPr>
        <w:t>th</w:t>
      </w:r>
      <w:r w:rsidRPr="00A53501">
        <w:rPr>
          <w:color w:val="A5C261"/>
          <w:lang w:val="en-US"/>
        </w:rPr>
        <w:t>="http://www.thymeleaf.org"</w:t>
      </w:r>
      <w:r w:rsidRPr="00A53501">
        <w:rPr>
          <w:color w:val="A5C261"/>
          <w:lang w:val="en-US"/>
        </w:rPr>
        <w:br/>
      </w:r>
      <w:r w:rsidRPr="00A53501">
        <w:rPr>
          <w:color w:val="A5C261"/>
          <w:lang w:val="en-US"/>
        </w:rPr>
        <w:lastRenderedPageBreak/>
        <w:t xml:space="preserve">      </w:t>
      </w:r>
      <w:r w:rsidRPr="00A53501">
        <w:rPr>
          <w:color w:val="BABABA"/>
          <w:lang w:val="en-US"/>
        </w:rPr>
        <w:t>xmlns:</w:t>
      </w:r>
      <w:r w:rsidRPr="00A53501">
        <w:rPr>
          <w:color w:val="9876AA"/>
          <w:lang w:val="en-US"/>
        </w:rPr>
        <w:t>layout</w:t>
      </w:r>
      <w:r w:rsidRPr="00A53501">
        <w:rPr>
          <w:color w:val="A5C261"/>
          <w:lang w:val="en-US"/>
        </w:rPr>
        <w:t>="http://www.ultraq.net.nz/thymeleaf/layout"</w:t>
      </w:r>
      <w:r w:rsidRPr="00A53501">
        <w:rPr>
          <w:color w:val="A5C261"/>
          <w:lang w:val="en-US"/>
        </w:rPr>
        <w:br/>
        <w:t xml:space="preserve">      </w:t>
      </w:r>
      <w:r w:rsidRPr="00A53501">
        <w:rPr>
          <w:color w:val="9876AA"/>
          <w:lang w:val="en-US"/>
        </w:rPr>
        <w:t>layout</w:t>
      </w:r>
      <w:r w:rsidRPr="00A53501">
        <w:rPr>
          <w:color w:val="BABABA"/>
          <w:lang w:val="en-US"/>
        </w:rPr>
        <w:t>:decorate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template1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>&lt;head&gt;</w:t>
      </w:r>
      <w:r w:rsidRPr="00A53501">
        <w:rPr>
          <w:color w:val="E8BF6A"/>
          <w:lang w:val="en-US"/>
        </w:rPr>
        <w:br/>
        <w:t xml:space="preserve">    &lt;meta </w:t>
      </w:r>
      <w:r w:rsidRPr="00A53501">
        <w:rPr>
          <w:color w:val="BABABA"/>
          <w:lang w:val="en-US"/>
        </w:rPr>
        <w:t>charset</w:t>
      </w:r>
      <w:r w:rsidRPr="00A53501">
        <w:rPr>
          <w:color w:val="A5C261"/>
          <w:lang w:val="en-US"/>
        </w:rPr>
        <w:t>="UTF-8"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&lt;title&gt;</w:t>
      </w:r>
      <w:r w:rsidRPr="00A53501">
        <w:rPr>
          <w:color w:val="A9B7C6"/>
          <w:lang w:val="en-US"/>
        </w:rPr>
        <w:t>Nouveau patient</w:t>
      </w:r>
      <w:r w:rsidRPr="00A53501">
        <w:rPr>
          <w:color w:val="E8BF6A"/>
          <w:lang w:val="en-US"/>
        </w:rPr>
        <w:t>&lt;/title&gt;</w:t>
      </w:r>
      <w:r w:rsidRPr="00A53501">
        <w:rPr>
          <w:color w:val="E8BF6A"/>
          <w:lang w:val="en-US"/>
        </w:rPr>
        <w:br/>
        <w:t>&lt;/head&gt;</w:t>
      </w:r>
      <w:r w:rsidRPr="00A53501">
        <w:rPr>
          <w:color w:val="E8BF6A"/>
          <w:lang w:val="en-US"/>
        </w:rPr>
        <w:br/>
        <w:t>&lt;body&gt;</w:t>
      </w:r>
      <w:r w:rsidRPr="00A53501">
        <w:rPr>
          <w:color w:val="E8BF6A"/>
          <w:lang w:val="en-US"/>
        </w:rPr>
        <w:br/>
        <w:t xml:space="preserve">    &lt;div </w:t>
      </w:r>
      <w:r w:rsidRPr="00A53501">
        <w:rPr>
          <w:color w:val="9876AA"/>
          <w:lang w:val="en-US"/>
        </w:rPr>
        <w:t>layout</w:t>
      </w:r>
      <w:r w:rsidRPr="00A53501">
        <w:rPr>
          <w:color w:val="BABABA"/>
          <w:lang w:val="en-US"/>
        </w:rPr>
        <w:t>:fragment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content1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&lt;div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="col-md-6 offset-3"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&lt;form </w:t>
      </w:r>
      <w:r w:rsidRPr="00A53501">
        <w:rPr>
          <w:color w:val="BABABA"/>
          <w:lang w:val="en-US"/>
        </w:rPr>
        <w:t>method</w:t>
      </w:r>
      <w:r w:rsidRPr="00A53501">
        <w:rPr>
          <w:color w:val="A5C261"/>
          <w:lang w:val="en-US"/>
        </w:rPr>
        <w:t xml:space="preserve">="post"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:action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@{/admin/save}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&lt;div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="mb-3"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&lt;label </w:t>
      </w:r>
      <w:r w:rsidRPr="00A53501">
        <w:rPr>
          <w:color w:val="BABABA"/>
          <w:lang w:val="en-US"/>
        </w:rPr>
        <w:t>for</w:t>
      </w:r>
      <w:r w:rsidRPr="00A53501">
        <w:rPr>
          <w:color w:val="A5C261"/>
          <w:lang w:val="en-US"/>
        </w:rPr>
        <w:t xml:space="preserve">="exampleNom"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="form-label"</w:t>
      </w:r>
      <w:r w:rsidRPr="00A53501">
        <w:rPr>
          <w:color w:val="E8BF6A"/>
          <w:lang w:val="en-US"/>
        </w:rPr>
        <w:t>&gt;</w:t>
      </w:r>
      <w:r w:rsidRPr="00A53501">
        <w:rPr>
          <w:color w:val="A9B7C6"/>
          <w:lang w:val="en-US"/>
        </w:rPr>
        <w:t>Nom</w:t>
      </w:r>
      <w:r w:rsidRPr="00A53501">
        <w:rPr>
          <w:color w:val="E8BF6A"/>
          <w:lang w:val="en-US"/>
        </w:rPr>
        <w:t>&lt;/label&gt;</w:t>
      </w:r>
      <w:r w:rsidRPr="00A53501">
        <w:rPr>
          <w:color w:val="E8BF6A"/>
          <w:lang w:val="en-US"/>
        </w:rPr>
        <w:br/>
        <w:t xml:space="preserve">               &lt;input </w:t>
      </w:r>
      <w:r w:rsidRPr="00A53501">
        <w:rPr>
          <w:color w:val="BABABA"/>
          <w:lang w:val="en-US"/>
        </w:rPr>
        <w:t>type</w:t>
      </w:r>
      <w:r w:rsidRPr="00A53501">
        <w:rPr>
          <w:color w:val="A5C261"/>
          <w:lang w:val="en-US"/>
        </w:rPr>
        <w:t xml:space="preserve">="text"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="form-control" </w:t>
      </w:r>
      <w:r w:rsidRPr="00A53501">
        <w:rPr>
          <w:color w:val="BABABA"/>
          <w:lang w:val="en-US"/>
        </w:rPr>
        <w:t>id</w:t>
      </w:r>
      <w:r w:rsidRPr="00A53501">
        <w:rPr>
          <w:color w:val="A5C261"/>
          <w:lang w:val="en-US"/>
        </w:rPr>
        <w:t xml:space="preserve">="exampleNom" </w:t>
      </w:r>
      <w:r w:rsidRPr="00A53501">
        <w:rPr>
          <w:color w:val="BABABA"/>
          <w:lang w:val="en-US"/>
        </w:rPr>
        <w:t>name</w:t>
      </w:r>
      <w:r w:rsidRPr="00A53501">
        <w:rPr>
          <w:color w:val="A5C261"/>
          <w:lang w:val="en-US"/>
        </w:rPr>
        <w:t xml:space="preserve">="nom"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:value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${patient.nom}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&lt;span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:errors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${patient.nom}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&gt;&lt;/span&gt;</w:t>
      </w:r>
      <w:r w:rsidRPr="00A53501">
        <w:rPr>
          <w:color w:val="E8BF6A"/>
          <w:lang w:val="en-US"/>
        </w:rPr>
        <w:br/>
        <w:t xml:space="preserve">           &lt;/div&gt;</w:t>
      </w:r>
      <w:r w:rsidRPr="00A53501">
        <w:rPr>
          <w:color w:val="E8BF6A"/>
          <w:lang w:val="en-US"/>
        </w:rPr>
        <w:br/>
        <w:t xml:space="preserve">           &lt;div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="mb-3"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&lt;label </w:t>
      </w:r>
      <w:r w:rsidRPr="00A53501">
        <w:rPr>
          <w:color w:val="BABABA"/>
          <w:lang w:val="en-US"/>
        </w:rPr>
        <w:t>for</w:t>
      </w:r>
      <w:r w:rsidRPr="00A53501">
        <w:rPr>
          <w:color w:val="A5C261"/>
          <w:lang w:val="en-US"/>
        </w:rPr>
        <w:t xml:space="preserve">="exampleDate"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="form-label"</w:t>
      </w:r>
      <w:r w:rsidRPr="00A53501">
        <w:rPr>
          <w:color w:val="E8BF6A"/>
          <w:lang w:val="en-US"/>
        </w:rPr>
        <w:t>&gt;</w:t>
      </w:r>
      <w:r w:rsidRPr="00A53501">
        <w:rPr>
          <w:color w:val="A9B7C6"/>
          <w:lang w:val="en-US"/>
        </w:rPr>
        <w:t>Date de naissance</w:t>
      </w:r>
      <w:r w:rsidRPr="00A53501">
        <w:rPr>
          <w:color w:val="E8BF6A"/>
          <w:lang w:val="en-US"/>
        </w:rPr>
        <w:t>&lt;/label&gt;</w:t>
      </w:r>
      <w:r w:rsidRPr="00A53501">
        <w:rPr>
          <w:color w:val="E8BF6A"/>
          <w:lang w:val="en-US"/>
        </w:rPr>
        <w:br/>
        <w:t xml:space="preserve">               &lt;input </w:t>
      </w:r>
      <w:r w:rsidRPr="00A53501">
        <w:rPr>
          <w:color w:val="BABABA"/>
          <w:lang w:val="en-US"/>
        </w:rPr>
        <w:t>type</w:t>
      </w:r>
      <w:r w:rsidRPr="00A53501">
        <w:rPr>
          <w:color w:val="A5C261"/>
          <w:lang w:val="en-US"/>
        </w:rPr>
        <w:t xml:space="preserve">="date"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="form-control" </w:t>
      </w:r>
      <w:r w:rsidRPr="00A53501">
        <w:rPr>
          <w:color w:val="BABABA"/>
          <w:lang w:val="en-US"/>
        </w:rPr>
        <w:t>id</w:t>
      </w:r>
      <w:r w:rsidRPr="00A53501">
        <w:rPr>
          <w:color w:val="A5C261"/>
          <w:lang w:val="en-US"/>
        </w:rPr>
        <w:t xml:space="preserve">="exampleDate" </w:t>
      </w:r>
      <w:r w:rsidRPr="00A53501">
        <w:rPr>
          <w:color w:val="BABABA"/>
          <w:lang w:val="en-US"/>
        </w:rPr>
        <w:t>name</w:t>
      </w:r>
      <w:r w:rsidRPr="00A53501">
        <w:rPr>
          <w:color w:val="A5C261"/>
          <w:lang w:val="en-US"/>
        </w:rPr>
        <w:t xml:space="preserve">="datenaissance"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:value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${patient.datenaissance}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&lt;span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:errors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${patient.datenaissance}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&gt;&lt;/span&gt;</w:t>
      </w:r>
      <w:r w:rsidRPr="00A53501">
        <w:rPr>
          <w:color w:val="E8BF6A"/>
          <w:lang w:val="en-US"/>
        </w:rPr>
        <w:br/>
        <w:t xml:space="preserve">           &lt;/div&gt;</w:t>
      </w:r>
      <w:r w:rsidRPr="00A53501">
        <w:rPr>
          <w:color w:val="E8BF6A"/>
          <w:lang w:val="en-US"/>
        </w:rPr>
        <w:br/>
        <w:t xml:space="preserve">           &lt;div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="mb-3 form-check"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&lt;input </w:t>
      </w:r>
      <w:r w:rsidRPr="00A53501">
        <w:rPr>
          <w:color w:val="BABABA"/>
          <w:lang w:val="en-US"/>
        </w:rPr>
        <w:t>type</w:t>
      </w:r>
      <w:r w:rsidRPr="00A53501">
        <w:rPr>
          <w:color w:val="A5C261"/>
          <w:lang w:val="en-US"/>
        </w:rPr>
        <w:t xml:space="preserve">="checkbox"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="form-check-input" </w:t>
      </w:r>
      <w:r w:rsidRPr="00A53501">
        <w:rPr>
          <w:color w:val="BABABA"/>
          <w:lang w:val="en-US"/>
        </w:rPr>
        <w:t>id</w:t>
      </w:r>
      <w:r w:rsidRPr="00A53501">
        <w:rPr>
          <w:color w:val="A5C261"/>
          <w:lang w:val="en-US"/>
        </w:rPr>
        <w:t xml:space="preserve">="exampleCheck1" </w:t>
      </w:r>
      <w:r w:rsidRPr="00A53501">
        <w:rPr>
          <w:color w:val="BABABA"/>
          <w:lang w:val="en-US"/>
        </w:rPr>
        <w:t>name</w:t>
      </w:r>
      <w:r w:rsidRPr="00A53501">
        <w:rPr>
          <w:color w:val="A5C261"/>
          <w:lang w:val="en-US"/>
        </w:rPr>
        <w:t>="malade"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:checked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${patient.malade}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&lt;label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="form-check-label" </w:t>
      </w:r>
      <w:r w:rsidRPr="00A53501">
        <w:rPr>
          <w:color w:val="BABABA"/>
          <w:lang w:val="en-US"/>
        </w:rPr>
        <w:t>for</w:t>
      </w:r>
      <w:r w:rsidRPr="00A53501">
        <w:rPr>
          <w:color w:val="A5C261"/>
          <w:lang w:val="en-US"/>
        </w:rPr>
        <w:t>="exampleCheck1"</w:t>
      </w:r>
      <w:r w:rsidRPr="00A53501">
        <w:rPr>
          <w:color w:val="E8BF6A"/>
          <w:lang w:val="en-US"/>
        </w:rPr>
        <w:t>&gt;</w:t>
      </w:r>
      <w:r w:rsidRPr="00A53501">
        <w:rPr>
          <w:color w:val="A9B7C6"/>
          <w:lang w:val="en-US"/>
        </w:rPr>
        <w:t>Malade</w:t>
      </w:r>
      <w:r w:rsidRPr="00A53501">
        <w:rPr>
          <w:color w:val="E8BF6A"/>
          <w:lang w:val="en-US"/>
        </w:rPr>
        <w:t>&lt;/label&gt;</w:t>
      </w:r>
      <w:r w:rsidRPr="00A53501">
        <w:rPr>
          <w:color w:val="E8BF6A"/>
          <w:lang w:val="en-US"/>
        </w:rPr>
        <w:br/>
        <w:t xml:space="preserve">               &lt;span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:errors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${patient.malade}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&gt;&lt;/span&gt;</w:t>
      </w:r>
      <w:r w:rsidRPr="00A53501">
        <w:rPr>
          <w:color w:val="E8BF6A"/>
          <w:lang w:val="en-US"/>
        </w:rPr>
        <w:br/>
        <w:t xml:space="preserve">           &lt;/div&gt;</w:t>
      </w:r>
      <w:r w:rsidRPr="00A53501">
        <w:rPr>
          <w:color w:val="E8BF6A"/>
          <w:lang w:val="en-US"/>
        </w:rPr>
        <w:br/>
        <w:t xml:space="preserve">           &lt;div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="mb-3"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&lt;label </w:t>
      </w:r>
      <w:r w:rsidRPr="00A53501">
        <w:rPr>
          <w:color w:val="BABABA"/>
          <w:lang w:val="en-US"/>
        </w:rPr>
        <w:t>for</w:t>
      </w:r>
      <w:r w:rsidRPr="00A53501">
        <w:rPr>
          <w:color w:val="A5C261"/>
          <w:lang w:val="en-US"/>
        </w:rPr>
        <w:t xml:space="preserve">="exampleScore"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="form-label"</w:t>
      </w:r>
      <w:r w:rsidRPr="00A53501">
        <w:rPr>
          <w:color w:val="E8BF6A"/>
          <w:lang w:val="en-US"/>
        </w:rPr>
        <w:t>&gt;</w:t>
      </w:r>
      <w:r w:rsidRPr="00A53501">
        <w:rPr>
          <w:color w:val="A9B7C6"/>
          <w:lang w:val="en-US"/>
        </w:rPr>
        <w:t>Score</w:t>
      </w:r>
      <w:r w:rsidRPr="00A53501">
        <w:rPr>
          <w:color w:val="E8BF6A"/>
          <w:lang w:val="en-US"/>
        </w:rPr>
        <w:t>&lt;/label&gt;</w:t>
      </w:r>
      <w:r w:rsidRPr="00A53501">
        <w:rPr>
          <w:color w:val="E8BF6A"/>
          <w:lang w:val="en-US"/>
        </w:rPr>
        <w:br/>
        <w:t xml:space="preserve">               &lt;input </w:t>
      </w:r>
      <w:r w:rsidRPr="00A53501">
        <w:rPr>
          <w:color w:val="BABABA"/>
          <w:lang w:val="en-US"/>
        </w:rPr>
        <w:t>type</w:t>
      </w:r>
      <w:r w:rsidRPr="00A53501">
        <w:rPr>
          <w:color w:val="A5C261"/>
          <w:lang w:val="en-US"/>
        </w:rPr>
        <w:t xml:space="preserve">="text"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="form-control" </w:t>
      </w:r>
      <w:r w:rsidRPr="00A53501">
        <w:rPr>
          <w:color w:val="BABABA"/>
          <w:lang w:val="en-US"/>
        </w:rPr>
        <w:t>id</w:t>
      </w:r>
      <w:r w:rsidRPr="00A53501">
        <w:rPr>
          <w:color w:val="A5C261"/>
          <w:lang w:val="en-US"/>
        </w:rPr>
        <w:t xml:space="preserve">="exampleScore"  </w:t>
      </w:r>
      <w:r w:rsidRPr="00A53501">
        <w:rPr>
          <w:color w:val="BABABA"/>
          <w:lang w:val="en-US"/>
        </w:rPr>
        <w:t>name</w:t>
      </w:r>
      <w:r w:rsidRPr="00A53501">
        <w:rPr>
          <w:color w:val="A5C261"/>
          <w:lang w:val="en-US"/>
        </w:rPr>
        <w:t>="score"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:value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${patient.score}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&lt;span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:errors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${patient.score}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&gt;&lt;/span&gt;</w:t>
      </w:r>
      <w:r w:rsidRPr="00A53501">
        <w:rPr>
          <w:color w:val="E8BF6A"/>
          <w:lang w:val="en-US"/>
        </w:rPr>
        <w:br/>
        <w:t xml:space="preserve">           &lt;/div&gt;</w:t>
      </w:r>
      <w:r w:rsidRPr="00A53501">
        <w:rPr>
          <w:color w:val="E8BF6A"/>
          <w:lang w:val="en-US"/>
        </w:rPr>
        <w:br/>
        <w:t xml:space="preserve">           &lt;button </w:t>
      </w:r>
      <w:r w:rsidRPr="00A53501">
        <w:rPr>
          <w:color w:val="BABABA"/>
          <w:lang w:val="en-US"/>
        </w:rPr>
        <w:t>type</w:t>
      </w:r>
      <w:r w:rsidRPr="00A53501">
        <w:rPr>
          <w:color w:val="A5C261"/>
          <w:lang w:val="en-US"/>
        </w:rPr>
        <w:t xml:space="preserve">="submit"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="btn btn-primary"</w:t>
      </w:r>
      <w:r w:rsidRPr="00A53501">
        <w:rPr>
          <w:color w:val="E8BF6A"/>
          <w:lang w:val="en-US"/>
        </w:rPr>
        <w:t>&gt;</w:t>
      </w:r>
      <w:r w:rsidRPr="00A53501">
        <w:rPr>
          <w:color w:val="A9B7C6"/>
          <w:lang w:val="en-US"/>
        </w:rPr>
        <w:t>Submit</w:t>
      </w:r>
      <w:r w:rsidRPr="00A53501">
        <w:rPr>
          <w:color w:val="E8BF6A"/>
          <w:lang w:val="en-US"/>
        </w:rPr>
        <w:t>&lt;/button&gt;</w:t>
      </w:r>
      <w:r w:rsidRPr="00A53501">
        <w:rPr>
          <w:color w:val="E8BF6A"/>
          <w:lang w:val="en-US"/>
        </w:rPr>
        <w:br/>
        <w:t xml:space="preserve">       &lt;/form&gt;</w:t>
      </w:r>
      <w:r w:rsidRPr="00A53501">
        <w:rPr>
          <w:color w:val="E8BF6A"/>
          <w:lang w:val="en-US"/>
        </w:rPr>
        <w:br/>
        <w:t xml:space="preserve">       &lt;/div&gt;</w:t>
      </w:r>
      <w:r w:rsidRPr="00A53501">
        <w:rPr>
          <w:color w:val="E8BF6A"/>
          <w:lang w:val="en-US"/>
        </w:rPr>
        <w:br/>
        <w:t xml:space="preserve">    &lt;/div&gt;</w:t>
      </w:r>
      <w:r w:rsidRPr="00A53501">
        <w:rPr>
          <w:color w:val="E8BF6A"/>
          <w:lang w:val="en-US"/>
        </w:rPr>
        <w:br/>
        <w:t>&lt;/body&gt;</w:t>
      </w:r>
      <w:r w:rsidRPr="00A53501">
        <w:rPr>
          <w:color w:val="E8BF6A"/>
          <w:lang w:val="en-US"/>
        </w:rPr>
        <w:br/>
        <w:t>&lt;/html&gt;</w:t>
      </w:r>
    </w:p>
    <w:p w14:paraId="60F3A85A" w14:textId="1A4402B6" w:rsidR="00A53501" w:rsidRDefault="00A53501" w:rsidP="00A53501"/>
    <w:p w14:paraId="3E28D23D" w14:textId="773C8F39" w:rsidR="00A53501" w:rsidRDefault="00A53501" w:rsidP="00A53501">
      <w:pPr>
        <w:pStyle w:val="ListParagraph"/>
        <w:numPr>
          <w:ilvl w:val="1"/>
          <w:numId w:val="2"/>
        </w:numPr>
      </w:pPr>
      <w:r>
        <w:t>Home:</w:t>
      </w:r>
    </w:p>
    <w:p w14:paraId="694F7F7B" w14:textId="696E6ADB" w:rsidR="00A53501" w:rsidRDefault="00A53501" w:rsidP="00A53501"/>
    <w:p w14:paraId="3731757B" w14:textId="77777777" w:rsidR="00A53501" w:rsidRPr="00A53501" w:rsidRDefault="00A53501" w:rsidP="00A53501">
      <w:pPr>
        <w:pStyle w:val="HTMLPreformatted"/>
        <w:shd w:val="clear" w:color="auto" w:fill="2B2B2B"/>
        <w:rPr>
          <w:color w:val="A9B7C6"/>
          <w:lang w:val="en-US"/>
        </w:rPr>
      </w:pPr>
      <w:r w:rsidRPr="00A53501">
        <w:rPr>
          <w:color w:val="E8BF6A"/>
          <w:lang w:val="en-US"/>
        </w:rPr>
        <w:t xml:space="preserve">&lt;!DOCTYPE </w:t>
      </w:r>
      <w:r w:rsidRPr="00A53501">
        <w:rPr>
          <w:color w:val="BABABA"/>
          <w:lang w:val="en-US"/>
        </w:rPr>
        <w:t>html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&lt;html </w:t>
      </w:r>
      <w:r w:rsidRPr="00A53501">
        <w:rPr>
          <w:color w:val="BABABA"/>
          <w:lang w:val="en-US"/>
        </w:rPr>
        <w:t>lang</w:t>
      </w:r>
      <w:r w:rsidRPr="00A53501">
        <w:rPr>
          <w:color w:val="A5C261"/>
          <w:lang w:val="en-US"/>
        </w:rPr>
        <w:t xml:space="preserve">="en" </w:t>
      </w:r>
      <w:r w:rsidRPr="00A53501">
        <w:rPr>
          <w:color w:val="BABABA"/>
          <w:lang w:val="en-US"/>
        </w:rPr>
        <w:t>xmlns:</w:t>
      </w:r>
      <w:r w:rsidRPr="00A53501">
        <w:rPr>
          <w:color w:val="9876AA"/>
          <w:lang w:val="en-US"/>
        </w:rPr>
        <w:t>th</w:t>
      </w:r>
      <w:r w:rsidRPr="00A53501">
        <w:rPr>
          <w:color w:val="A5C261"/>
          <w:lang w:val="en-US"/>
        </w:rPr>
        <w:t>="http://www.thymeleaf.org"</w:t>
      </w:r>
      <w:r w:rsidRPr="00A53501">
        <w:rPr>
          <w:color w:val="A5C261"/>
          <w:lang w:val="en-US"/>
        </w:rPr>
        <w:br/>
        <w:t xml:space="preserve">                </w:t>
      </w:r>
      <w:r w:rsidRPr="00A53501">
        <w:rPr>
          <w:color w:val="BABABA"/>
          <w:lang w:val="en-US"/>
        </w:rPr>
        <w:t>xmlns:</w:t>
      </w:r>
      <w:r w:rsidRPr="00A53501">
        <w:rPr>
          <w:color w:val="9876AA"/>
          <w:lang w:val="en-US"/>
        </w:rPr>
        <w:t>layout</w:t>
      </w:r>
      <w:r w:rsidRPr="00A53501">
        <w:rPr>
          <w:color w:val="A5C261"/>
          <w:lang w:val="en-US"/>
        </w:rPr>
        <w:t>="http://www.ultraq.net.nz/thymeleaf/layout"</w:t>
      </w:r>
      <w:r w:rsidRPr="00A53501">
        <w:rPr>
          <w:color w:val="A5C261"/>
          <w:lang w:val="en-US"/>
        </w:rPr>
        <w:br/>
        <w:t xml:space="preserve">                </w:t>
      </w:r>
      <w:r w:rsidRPr="00A53501">
        <w:rPr>
          <w:color w:val="9876AA"/>
          <w:lang w:val="en-US"/>
        </w:rPr>
        <w:t>layout</w:t>
      </w:r>
      <w:r w:rsidRPr="00A53501">
        <w:rPr>
          <w:color w:val="BABABA"/>
          <w:lang w:val="en-US"/>
        </w:rPr>
        <w:t>:decorate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template1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</w:r>
      <w:r w:rsidRPr="00A53501">
        <w:rPr>
          <w:color w:val="E8BF6A"/>
          <w:lang w:val="en-US"/>
        </w:rPr>
        <w:br/>
        <w:t>&lt;head&gt;</w:t>
      </w:r>
      <w:r w:rsidRPr="00A53501">
        <w:rPr>
          <w:color w:val="E8BF6A"/>
          <w:lang w:val="en-US"/>
        </w:rPr>
        <w:br/>
        <w:t xml:space="preserve">    &lt;meta </w:t>
      </w:r>
      <w:r w:rsidRPr="00A53501">
        <w:rPr>
          <w:color w:val="BABABA"/>
          <w:lang w:val="en-US"/>
        </w:rPr>
        <w:t>charset</w:t>
      </w:r>
      <w:r w:rsidRPr="00A53501">
        <w:rPr>
          <w:color w:val="A5C261"/>
          <w:lang w:val="en-US"/>
        </w:rPr>
        <w:t>="UTF-8"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&lt;title&gt;</w:t>
      </w:r>
      <w:r w:rsidRPr="00A53501">
        <w:rPr>
          <w:color w:val="A9B7C6"/>
          <w:lang w:val="en-US"/>
        </w:rPr>
        <w:t>Home</w:t>
      </w:r>
      <w:r w:rsidRPr="00A53501">
        <w:rPr>
          <w:color w:val="E8BF6A"/>
          <w:lang w:val="en-US"/>
        </w:rPr>
        <w:t>&lt;/title&gt;</w:t>
      </w:r>
      <w:r w:rsidRPr="00A53501">
        <w:rPr>
          <w:color w:val="E8BF6A"/>
          <w:lang w:val="en-US"/>
        </w:rPr>
        <w:br/>
        <w:t>&lt;/head&gt;</w:t>
      </w:r>
      <w:r w:rsidRPr="00A53501">
        <w:rPr>
          <w:color w:val="E8BF6A"/>
          <w:lang w:val="en-US"/>
        </w:rPr>
        <w:br/>
        <w:t>&lt;body&gt;</w:t>
      </w:r>
      <w:r w:rsidRPr="00A53501">
        <w:rPr>
          <w:color w:val="E8BF6A"/>
          <w:lang w:val="en-US"/>
        </w:rPr>
        <w:br/>
        <w:t xml:space="preserve">  &lt;div </w:t>
      </w:r>
      <w:r w:rsidRPr="00A53501">
        <w:rPr>
          <w:color w:val="9876AA"/>
          <w:lang w:val="en-US"/>
        </w:rPr>
        <w:t>layout</w:t>
      </w:r>
      <w:r w:rsidRPr="00A53501">
        <w:rPr>
          <w:color w:val="BABABA"/>
          <w:lang w:val="en-US"/>
        </w:rPr>
        <w:t>:fragment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content1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&gt;&lt;/div&gt;</w:t>
      </w:r>
      <w:r w:rsidRPr="00A53501">
        <w:rPr>
          <w:color w:val="E8BF6A"/>
          <w:lang w:val="en-US"/>
        </w:rPr>
        <w:br/>
        <w:t>&lt;/body&gt;</w:t>
      </w:r>
      <w:r w:rsidRPr="00A53501">
        <w:rPr>
          <w:color w:val="E8BF6A"/>
          <w:lang w:val="en-US"/>
        </w:rPr>
        <w:br/>
        <w:t>&lt;/html&gt;</w:t>
      </w:r>
    </w:p>
    <w:p w14:paraId="4C063C15" w14:textId="4F7B87EB" w:rsidR="00A53501" w:rsidRDefault="00A53501" w:rsidP="00A53501"/>
    <w:p w14:paraId="511A2D71" w14:textId="0879D7BA" w:rsidR="00A53501" w:rsidRDefault="00A53501" w:rsidP="00A53501">
      <w:pPr>
        <w:pStyle w:val="ListParagraph"/>
        <w:numPr>
          <w:ilvl w:val="1"/>
          <w:numId w:val="2"/>
        </w:numPr>
      </w:pPr>
      <w:r>
        <w:t>Patients:</w:t>
      </w:r>
    </w:p>
    <w:p w14:paraId="4555A14F" w14:textId="7CEC0796" w:rsidR="00A53501" w:rsidRDefault="00A53501" w:rsidP="00A53501"/>
    <w:p w14:paraId="23765D31" w14:textId="77777777" w:rsidR="00A53501" w:rsidRPr="00A53501" w:rsidRDefault="00A53501" w:rsidP="00A53501">
      <w:pPr>
        <w:pStyle w:val="HTMLPreformatted"/>
        <w:shd w:val="clear" w:color="auto" w:fill="2B2B2B"/>
        <w:rPr>
          <w:color w:val="A9B7C6"/>
          <w:lang w:val="en-US"/>
        </w:rPr>
      </w:pPr>
      <w:r w:rsidRPr="00A53501">
        <w:rPr>
          <w:color w:val="E8BF6A"/>
          <w:lang w:val="en-US"/>
        </w:rPr>
        <w:lastRenderedPageBreak/>
        <w:t xml:space="preserve">&lt;!DOCTYPE </w:t>
      </w:r>
      <w:r w:rsidRPr="00A53501">
        <w:rPr>
          <w:color w:val="BABABA"/>
          <w:lang w:val="en-US"/>
        </w:rPr>
        <w:t>html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&lt;html </w:t>
      </w:r>
      <w:r w:rsidRPr="00A53501">
        <w:rPr>
          <w:color w:val="BABABA"/>
          <w:lang w:val="en-US"/>
        </w:rPr>
        <w:t>lang</w:t>
      </w:r>
      <w:r w:rsidRPr="00A53501">
        <w:rPr>
          <w:color w:val="A5C261"/>
          <w:lang w:val="en-US"/>
        </w:rPr>
        <w:t xml:space="preserve">="en" </w:t>
      </w:r>
      <w:r w:rsidRPr="00A53501">
        <w:rPr>
          <w:color w:val="BABABA"/>
          <w:lang w:val="en-US"/>
        </w:rPr>
        <w:t>xmlns:</w:t>
      </w:r>
      <w:r w:rsidRPr="00A53501">
        <w:rPr>
          <w:color w:val="9876AA"/>
          <w:lang w:val="en-US"/>
        </w:rPr>
        <w:t>th</w:t>
      </w:r>
      <w:r w:rsidRPr="00A53501">
        <w:rPr>
          <w:color w:val="A5C261"/>
          <w:lang w:val="en-US"/>
        </w:rPr>
        <w:t>="http://www.thymeleaf.org"</w:t>
      </w:r>
      <w:r w:rsidRPr="00A53501">
        <w:rPr>
          <w:color w:val="A5C261"/>
          <w:lang w:val="en-US"/>
        </w:rPr>
        <w:br/>
        <w:t xml:space="preserve">                </w:t>
      </w:r>
      <w:r w:rsidRPr="00A53501">
        <w:rPr>
          <w:color w:val="BABABA"/>
          <w:lang w:val="en-US"/>
        </w:rPr>
        <w:t>xmlns:</w:t>
      </w:r>
      <w:r w:rsidRPr="00A53501">
        <w:rPr>
          <w:color w:val="9876AA"/>
          <w:lang w:val="en-US"/>
        </w:rPr>
        <w:t>layout</w:t>
      </w:r>
      <w:r w:rsidRPr="00A53501">
        <w:rPr>
          <w:color w:val="A5C261"/>
          <w:lang w:val="en-US"/>
        </w:rPr>
        <w:t>="http://www.ultraq.net.nz/thymeleaf/layout"</w:t>
      </w:r>
      <w:r w:rsidRPr="00A53501">
        <w:rPr>
          <w:color w:val="A5C261"/>
          <w:lang w:val="en-US"/>
        </w:rPr>
        <w:br/>
        <w:t xml:space="preserve">                </w:t>
      </w:r>
      <w:r w:rsidRPr="00A53501">
        <w:rPr>
          <w:color w:val="9876AA"/>
          <w:lang w:val="en-US"/>
        </w:rPr>
        <w:t>layout</w:t>
      </w:r>
      <w:r w:rsidRPr="00A53501">
        <w:rPr>
          <w:color w:val="BABABA"/>
          <w:lang w:val="en-US"/>
        </w:rPr>
        <w:t>:decorate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template1</w:t>
      </w:r>
      <w:r w:rsidRPr="00A53501">
        <w:rPr>
          <w:color w:val="A5C261"/>
          <w:lang w:val="en-US"/>
        </w:rPr>
        <w:t>"</w:t>
      </w:r>
      <w:r w:rsidRPr="00A53501">
        <w:rPr>
          <w:color w:val="A5C261"/>
          <w:lang w:val="en-US"/>
        </w:rPr>
        <w:br/>
        <w:t xml:space="preserve">                </w:t>
      </w:r>
      <w:r w:rsidRPr="00A53501">
        <w:rPr>
          <w:color w:val="BABABA"/>
          <w:lang w:val="en-US"/>
        </w:rPr>
        <w:t>xmlns:</w:t>
      </w:r>
      <w:r w:rsidRPr="00A53501">
        <w:rPr>
          <w:color w:val="9876AA"/>
          <w:lang w:val="en-US"/>
        </w:rPr>
        <w:t>sec</w:t>
      </w:r>
      <w:r w:rsidRPr="00A53501">
        <w:rPr>
          <w:color w:val="A5C261"/>
          <w:lang w:val="en-US"/>
        </w:rPr>
        <w:t xml:space="preserve">="http://www.thymeleaf.org/extras/spring-security" 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>&lt;head&gt;</w:t>
      </w:r>
      <w:r w:rsidRPr="00A53501">
        <w:rPr>
          <w:color w:val="E8BF6A"/>
          <w:lang w:val="en-US"/>
        </w:rPr>
        <w:br/>
        <w:t xml:space="preserve">    &lt;meta </w:t>
      </w:r>
      <w:r w:rsidRPr="00A53501">
        <w:rPr>
          <w:color w:val="BABABA"/>
          <w:lang w:val="en-US"/>
        </w:rPr>
        <w:t>charset</w:t>
      </w:r>
      <w:r w:rsidRPr="00A53501">
        <w:rPr>
          <w:color w:val="A5C261"/>
          <w:lang w:val="en-US"/>
        </w:rPr>
        <w:t>="UTF-8"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&lt;title&gt;</w:t>
      </w:r>
      <w:r w:rsidRPr="00A53501">
        <w:rPr>
          <w:color w:val="A9B7C6"/>
          <w:lang w:val="en-US"/>
        </w:rPr>
        <w:t>Accueil</w:t>
      </w:r>
      <w:r w:rsidRPr="00A53501">
        <w:rPr>
          <w:color w:val="E8BF6A"/>
          <w:lang w:val="en-US"/>
        </w:rPr>
        <w:t>&lt;/title&gt;</w:t>
      </w:r>
      <w:r w:rsidRPr="00A53501">
        <w:rPr>
          <w:color w:val="E8BF6A"/>
          <w:lang w:val="en-US"/>
        </w:rPr>
        <w:br/>
        <w:t>&lt;/head&gt;</w:t>
      </w:r>
      <w:r w:rsidRPr="00A53501">
        <w:rPr>
          <w:color w:val="E8BF6A"/>
          <w:lang w:val="en-US"/>
        </w:rPr>
        <w:br/>
        <w:t>&lt;body&gt;</w:t>
      </w:r>
      <w:r w:rsidRPr="00A53501">
        <w:rPr>
          <w:color w:val="E8BF6A"/>
          <w:lang w:val="en-US"/>
        </w:rPr>
        <w:br/>
        <w:t xml:space="preserve">&lt;div </w:t>
      </w:r>
      <w:r w:rsidRPr="00A53501">
        <w:rPr>
          <w:color w:val="9876AA"/>
          <w:lang w:val="en-US"/>
        </w:rPr>
        <w:t>layout</w:t>
      </w:r>
      <w:r w:rsidRPr="00A53501">
        <w:rPr>
          <w:color w:val="BABABA"/>
          <w:lang w:val="en-US"/>
        </w:rPr>
        <w:t>:fragment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content1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&lt;div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="container mt-2"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&lt;div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="card"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&lt;div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="card-header"</w:t>
      </w:r>
      <w:r w:rsidRPr="00A53501">
        <w:rPr>
          <w:color w:val="E8BF6A"/>
          <w:lang w:val="en-US"/>
        </w:rPr>
        <w:t>&gt;</w:t>
      </w:r>
      <w:r w:rsidRPr="00A53501">
        <w:rPr>
          <w:color w:val="A9B7C6"/>
          <w:lang w:val="en-US"/>
        </w:rPr>
        <w:t>Liste des Patients</w:t>
      </w:r>
      <w:r w:rsidRPr="00A53501">
        <w:rPr>
          <w:color w:val="E8BF6A"/>
          <w:lang w:val="en-US"/>
        </w:rPr>
        <w:t>&lt;/div&gt;</w:t>
      </w:r>
      <w:r w:rsidRPr="00A53501">
        <w:rPr>
          <w:color w:val="E8BF6A"/>
          <w:lang w:val="en-US"/>
        </w:rPr>
        <w:br/>
        <w:t xml:space="preserve">        &lt;div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="card-body"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&lt;form </w:t>
      </w:r>
      <w:r w:rsidRPr="00A53501">
        <w:rPr>
          <w:color w:val="BABABA"/>
          <w:lang w:val="en-US"/>
        </w:rPr>
        <w:t>method</w:t>
      </w:r>
      <w:r w:rsidRPr="00A53501">
        <w:rPr>
          <w:color w:val="A5C261"/>
          <w:lang w:val="en-US"/>
        </w:rPr>
        <w:t xml:space="preserve">="get"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:action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@{/user/index}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&lt;label&gt;</w:t>
      </w:r>
      <w:r w:rsidRPr="00A53501">
        <w:rPr>
          <w:color w:val="A9B7C6"/>
          <w:lang w:val="en-US"/>
        </w:rPr>
        <w:t>Key Word</w:t>
      </w:r>
      <w:r w:rsidRPr="00A53501">
        <w:rPr>
          <w:color w:val="E8BF6A"/>
          <w:lang w:val="en-US"/>
        </w:rPr>
        <w:t>&lt;/label&gt;</w:t>
      </w:r>
      <w:r w:rsidRPr="00A53501">
        <w:rPr>
          <w:color w:val="E8BF6A"/>
          <w:lang w:val="en-US"/>
        </w:rPr>
        <w:br/>
        <w:t xml:space="preserve">                &lt;input </w:t>
      </w:r>
      <w:r w:rsidRPr="00A53501">
        <w:rPr>
          <w:color w:val="BABABA"/>
          <w:lang w:val="en-US"/>
        </w:rPr>
        <w:t>type</w:t>
      </w:r>
      <w:r w:rsidRPr="00A53501">
        <w:rPr>
          <w:color w:val="A5C261"/>
          <w:lang w:val="en-US"/>
        </w:rPr>
        <w:t xml:space="preserve">="text" </w:t>
      </w:r>
      <w:r w:rsidRPr="00A53501">
        <w:rPr>
          <w:color w:val="BABABA"/>
          <w:lang w:val="en-US"/>
        </w:rPr>
        <w:t>name</w:t>
      </w:r>
      <w:r w:rsidRPr="00A53501">
        <w:rPr>
          <w:color w:val="A5C261"/>
          <w:lang w:val="en-US"/>
        </w:rPr>
        <w:t xml:space="preserve">="keyword"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:value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${keyword}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&lt;button </w:t>
      </w:r>
      <w:r w:rsidRPr="00A53501">
        <w:rPr>
          <w:color w:val="BABABA"/>
          <w:lang w:val="en-US"/>
        </w:rPr>
        <w:t>type</w:t>
      </w:r>
      <w:r w:rsidRPr="00A53501">
        <w:rPr>
          <w:color w:val="A5C261"/>
          <w:lang w:val="en-US"/>
        </w:rPr>
        <w:t xml:space="preserve">="submit"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="btn btn-primary"</w:t>
      </w:r>
      <w:r w:rsidRPr="00A53501">
        <w:rPr>
          <w:color w:val="E8BF6A"/>
          <w:lang w:val="en-US"/>
        </w:rPr>
        <w:t>&gt;</w:t>
      </w:r>
      <w:r w:rsidRPr="00A53501">
        <w:rPr>
          <w:color w:val="A9B7C6"/>
          <w:lang w:val="en-US"/>
        </w:rPr>
        <w:t>Chercher</w:t>
      </w:r>
      <w:r w:rsidRPr="00A53501">
        <w:rPr>
          <w:color w:val="E8BF6A"/>
          <w:lang w:val="en-US"/>
        </w:rPr>
        <w:t>&lt;/button&gt;</w:t>
      </w:r>
      <w:r w:rsidRPr="00A53501">
        <w:rPr>
          <w:color w:val="E8BF6A"/>
          <w:lang w:val="en-US"/>
        </w:rPr>
        <w:br/>
        <w:t xml:space="preserve">            &lt;/form&gt;</w:t>
      </w:r>
      <w:r w:rsidRPr="00A53501">
        <w:rPr>
          <w:color w:val="E8BF6A"/>
          <w:lang w:val="en-US"/>
        </w:rPr>
        <w:br/>
        <w:t xml:space="preserve">            &lt;table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="table"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&lt;thead&gt;</w:t>
      </w:r>
      <w:r w:rsidRPr="00A53501">
        <w:rPr>
          <w:color w:val="E8BF6A"/>
          <w:lang w:val="en-US"/>
        </w:rPr>
        <w:br/>
        <w:t xml:space="preserve">                &lt;tr&gt;</w:t>
      </w:r>
      <w:r w:rsidRPr="00A53501">
        <w:rPr>
          <w:color w:val="E8BF6A"/>
          <w:lang w:val="en-US"/>
        </w:rPr>
        <w:br/>
        <w:t xml:space="preserve">                    &lt;th&gt;</w:t>
      </w:r>
      <w:r w:rsidRPr="00A53501">
        <w:rPr>
          <w:color w:val="A9B7C6"/>
          <w:lang w:val="en-US"/>
        </w:rPr>
        <w:t>ID</w:t>
      </w:r>
      <w:r w:rsidRPr="00A53501">
        <w:rPr>
          <w:color w:val="E8BF6A"/>
          <w:lang w:val="en-US"/>
        </w:rPr>
        <w:t>&lt;/th&gt;</w:t>
      </w:r>
      <w:r w:rsidRPr="00A53501">
        <w:rPr>
          <w:color w:val="E8BF6A"/>
          <w:lang w:val="en-US"/>
        </w:rPr>
        <w:br/>
        <w:t xml:space="preserve">                    &lt;th&gt;</w:t>
      </w:r>
      <w:r w:rsidRPr="00A53501">
        <w:rPr>
          <w:color w:val="A9B7C6"/>
          <w:lang w:val="en-US"/>
        </w:rPr>
        <w:t>Nom</w:t>
      </w:r>
      <w:r w:rsidRPr="00A53501">
        <w:rPr>
          <w:color w:val="E8BF6A"/>
          <w:lang w:val="en-US"/>
        </w:rPr>
        <w:t>&lt;/th&gt;</w:t>
      </w:r>
      <w:r w:rsidRPr="00A53501">
        <w:rPr>
          <w:color w:val="E8BF6A"/>
          <w:lang w:val="en-US"/>
        </w:rPr>
        <w:br/>
        <w:t xml:space="preserve">                    &lt;th&gt;</w:t>
      </w:r>
      <w:r w:rsidRPr="00A53501">
        <w:rPr>
          <w:color w:val="A9B7C6"/>
          <w:lang w:val="en-US"/>
        </w:rPr>
        <w:t>DateNaissance</w:t>
      </w:r>
      <w:r w:rsidRPr="00A53501">
        <w:rPr>
          <w:color w:val="E8BF6A"/>
          <w:lang w:val="en-US"/>
        </w:rPr>
        <w:t>&lt;/th&gt;</w:t>
      </w:r>
      <w:r w:rsidRPr="00A53501">
        <w:rPr>
          <w:color w:val="E8BF6A"/>
          <w:lang w:val="en-US"/>
        </w:rPr>
        <w:br/>
        <w:t xml:space="preserve">                    &lt;th&gt;</w:t>
      </w:r>
      <w:r w:rsidRPr="00A53501">
        <w:rPr>
          <w:color w:val="A9B7C6"/>
          <w:lang w:val="en-US"/>
        </w:rPr>
        <w:t>Malade</w:t>
      </w:r>
      <w:r w:rsidRPr="00A53501">
        <w:rPr>
          <w:color w:val="E8BF6A"/>
          <w:lang w:val="en-US"/>
        </w:rPr>
        <w:t>&lt;/th&gt;</w:t>
      </w:r>
      <w:r w:rsidRPr="00A53501">
        <w:rPr>
          <w:color w:val="E8BF6A"/>
          <w:lang w:val="en-US"/>
        </w:rPr>
        <w:br/>
        <w:t xml:space="preserve">                    &lt;th&gt;</w:t>
      </w:r>
      <w:r w:rsidRPr="00A53501">
        <w:rPr>
          <w:color w:val="A9B7C6"/>
          <w:lang w:val="en-US"/>
        </w:rPr>
        <w:t>Score</w:t>
      </w:r>
      <w:r w:rsidRPr="00A53501">
        <w:rPr>
          <w:color w:val="E8BF6A"/>
          <w:lang w:val="en-US"/>
        </w:rPr>
        <w:t>&lt;/th&gt;</w:t>
      </w:r>
      <w:r w:rsidRPr="00A53501">
        <w:rPr>
          <w:color w:val="E8BF6A"/>
          <w:lang w:val="en-US"/>
        </w:rPr>
        <w:br/>
        <w:t xml:space="preserve">                &lt;/tr&gt;</w:t>
      </w:r>
      <w:r w:rsidRPr="00A53501">
        <w:rPr>
          <w:color w:val="E8BF6A"/>
          <w:lang w:val="en-US"/>
        </w:rPr>
        <w:br/>
        <w:t xml:space="preserve">                &lt;/thead&gt;</w:t>
      </w:r>
      <w:r w:rsidRPr="00A53501">
        <w:rPr>
          <w:color w:val="E8BF6A"/>
          <w:lang w:val="en-US"/>
        </w:rPr>
        <w:br/>
        <w:t xml:space="preserve">                &lt;tbody&gt;</w:t>
      </w:r>
      <w:r w:rsidRPr="00A53501">
        <w:rPr>
          <w:color w:val="E8BF6A"/>
          <w:lang w:val="en-US"/>
        </w:rPr>
        <w:br/>
        <w:t xml:space="preserve">                &lt;tr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:each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p:${listPatients}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    &lt;td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:text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${p.id}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&gt;&lt;/td&gt;</w:t>
      </w:r>
      <w:r w:rsidRPr="00A53501">
        <w:rPr>
          <w:color w:val="E8BF6A"/>
          <w:lang w:val="en-US"/>
        </w:rPr>
        <w:br/>
        <w:t xml:space="preserve">                    &lt;td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:text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${p.nom}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&gt;&lt;/td&gt;</w:t>
      </w:r>
      <w:r w:rsidRPr="00A53501">
        <w:rPr>
          <w:color w:val="E8BF6A"/>
          <w:lang w:val="en-US"/>
        </w:rPr>
        <w:br/>
        <w:t xml:space="preserve">                    &lt;td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:text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${p.datenaissance}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&gt;&lt;/td&gt;</w:t>
      </w:r>
      <w:r w:rsidRPr="00A53501">
        <w:rPr>
          <w:color w:val="E8BF6A"/>
          <w:lang w:val="en-US"/>
        </w:rPr>
        <w:br/>
        <w:t xml:space="preserve">                    &lt;td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:text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${p.malade}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&gt;&lt;/td&gt;</w:t>
      </w:r>
      <w:r w:rsidRPr="00A53501">
        <w:rPr>
          <w:color w:val="E8BF6A"/>
          <w:lang w:val="en-US"/>
        </w:rPr>
        <w:br/>
        <w:t xml:space="preserve">                    &lt;td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:text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${p.score}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&gt;&lt;/td&gt;</w:t>
      </w:r>
      <w:r w:rsidRPr="00A53501">
        <w:rPr>
          <w:color w:val="E8BF6A"/>
          <w:lang w:val="en-US"/>
        </w:rPr>
        <w:br/>
        <w:t xml:space="preserve">                    &lt;td </w:t>
      </w:r>
      <w:r w:rsidRPr="00A53501">
        <w:rPr>
          <w:color w:val="9876AA"/>
          <w:lang w:val="en-US"/>
        </w:rPr>
        <w:t>sec</w:t>
      </w:r>
      <w:r w:rsidRPr="00A53501">
        <w:rPr>
          <w:color w:val="BABABA"/>
          <w:lang w:val="en-US"/>
        </w:rPr>
        <w:t>:authorize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hasAuthority('ADMIN')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        &lt;a </w:t>
      </w:r>
      <w:r w:rsidRPr="00A53501">
        <w:rPr>
          <w:color w:val="BABABA"/>
          <w:lang w:val="en-US"/>
        </w:rPr>
        <w:t>onclick</w:t>
      </w:r>
      <w:r w:rsidRPr="00A53501">
        <w:rPr>
          <w:color w:val="A5C261"/>
          <w:lang w:val="en-US"/>
        </w:rPr>
        <w:t>="</w:t>
      </w:r>
      <w:r w:rsidRPr="00A53501">
        <w:rPr>
          <w:color w:val="CC7832"/>
          <w:lang w:val="en-US"/>
        </w:rPr>
        <w:t xml:space="preserve">return </w:t>
      </w:r>
      <w:r w:rsidRPr="00A53501">
        <w:rPr>
          <w:color w:val="FFC66D"/>
          <w:lang w:val="en-US"/>
        </w:rPr>
        <w:t>confirm</w:t>
      </w:r>
      <w:r w:rsidRPr="00A53501">
        <w:rPr>
          <w:color w:val="A9B7C6"/>
          <w:lang w:val="en-US"/>
        </w:rPr>
        <w:t>(</w:t>
      </w:r>
      <w:r w:rsidRPr="00A53501">
        <w:rPr>
          <w:color w:val="6A8759"/>
          <w:lang w:val="en-US"/>
        </w:rPr>
        <w:t>'etes vous sure?'</w:t>
      </w:r>
      <w:r w:rsidRPr="00A53501">
        <w:rPr>
          <w:color w:val="A9B7C6"/>
          <w:lang w:val="en-US"/>
        </w:rPr>
        <w:t>)</w:t>
      </w:r>
      <w:r w:rsidRPr="00A53501">
        <w:rPr>
          <w:color w:val="A5C261"/>
          <w:lang w:val="en-US"/>
        </w:rPr>
        <w:t xml:space="preserve">"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="btn btn-danger"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:href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@{/admin/delete(id=${p.id}, keyword=${keyword}, page=${currentPage} )}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            </w:t>
      </w:r>
      <w:r w:rsidRPr="00A53501">
        <w:rPr>
          <w:color w:val="A9B7C6"/>
          <w:lang w:val="en-US"/>
        </w:rPr>
        <w:t>Delete</w:t>
      </w:r>
      <w:r w:rsidRPr="00A53501">
        <w:rPr>
          <w:color w:val="A9B7C6"/>
          <w:lang w:val="en-US"/>
        </w:rPr>
        <w:br/>
        <w:t xml:space="preserve">                        </w:t>
      </w:r>
      <w:r w:rsidRPr="00A53501">
        <w:rPr>
          <w:color w:val="E8BF6A"/>
          <w:lang w:val="en-US"/>
        </w:rPr>
        <w:t>&lt;/a&gt;</w:t>
      </w:r>
      <w:r w:rsidRPr="00A53501">
        <w:rPr>
          <w:color w:val="E8BF6A"/>
          <w:lang w:val="en-US"/>
        </w:rPr>
        <w:br/>
        <w:t xml:space="preserve">                    &lt;/td&gt;</w:t>
      </w:r>
      <w:r w:rsidRPr="00A53501">
        <w:rPr>
          <w:color w:val="E8BF6A"/>
          <w:lang w:val="en-US"/>
        </w:rPr>
        <w:br/>
        <w:t xml:space="preserve">                    &lt;td </w:t>
      </w:r>
      <w:r w:rsidRPr="00A53501">
        <w:rPr>
          <w:color w:val="9876AA"/>
          <w:lang w:val="en-US"/>
        </w:rPr>
        <w:t>sec</w:t>
      </w:r>
      <w:r w:rsidRPr="00A53501">
        <w:rPr>
          <w:color w:val="BABABA"/>
          <w:lang w:val="en-US"/>
        </w:rPr>
        <w:t>:authorize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hasAuthority('ADMIN')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        &lt;a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="btn btn-success"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:href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@{/admin/edit(id=${p.id} , keyword=${keyword}, page=${currentPage} )}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            </w:t>
      </w:r>
      <w:r w:rsidRPr="00A53501">
        <w:rPr>
          <w:color w:val="A9B7C6"/>
          <w:lang w:val="en-US"/>
        </w:rPr>
        <w:t>Edit</w:t>
      </w:r>
      <w:r w:rsidRPr="00A53501">
        <w:rPr>
          <w:color w:val="A9B7C6"/>
          <w:lang w:val="en-US"/>
        </w:rPr>
        <w:br/>
        <w:t xml:space="preserve">                        </w:t>
      </w:r>
      <w:r w:rsidRPr="00A53501">
        <w:rPr>
          <w:color w:val="E8BF6A"/>
          <w:lang w:val="en-US"/>
        </w:rPr>
        <w:t>&lt;/a&gt;</w:t>
      </w:r>
      <w:r w:rsidRPr="00A53501">
        <w:rPr>
          <w:color w:val="E8BF6A"/>
          <w:lang w:val="en-US"/>
        </w:rPr>
        <w:br/>
        <w:t xml:space="preserve">                    &lt;/td&gt;</w:t>
      </w:r>
      <w:r w:rsidRPr="00A53501">
        <w:rPr>
          <w:color w:val="E8BF6A"/>
          <w:lang w:val="en-US"/>
        </w:rPr>
        <w:br/>
        <w:t xml:space="preserve">                &lt;/tr&gt;</w:t>
      </w:r>
      <w:r w:rsidRPr="00A53501">
        <w:rPr>
          <w:color w:val="E8BF6A"/>
          <w:lang w:val="en-US"/>
        </w:rPr>
        <w:br/>
        <w:t xml:space="preserve">                &lt;/tbody&gt;</w:t>
      </w:r>
      <w:r w:rsidRPr="00A53501">
        <w:rPr>
          <w:color w:val="E8BF6A"/>
          <w:lang w:val="en-US"/>
        </w:rPr>
        <w:br/>
        <w:t xml:space="preserve">            &lt;/table&gt;</w:t>
      </w:r>
      <w:r w:rsidRPr="00A53501">
        <w:rPr>
          <w:color w:val="E8BF6A"/>
          <w:lang w:val="en-US"/>
        </w:rPr>
        <w:br/>
        <w:t xml:space="preserve">            &lt;ul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="nav nav-pills"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&lt;li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:each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page,status:${pages}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    &lt;a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:class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${status.index==currentPage?'btn btn-info ms-1' : 'btn btn-outline-info ms-1'}</w:t>
      </w:r>
      <w:r w:rsidRPr="00A53501">
        <w:rPr>
          <w:color w:val="A5C261"/>
          <w:lang w:val="en-US"/>
        </w:rPr>
        <w:t>"</w:t>
      </w:r>
      <w:r w:rsidRPr="00A53501">
        <w:rPr>
          <w:color w:val="A5C261"/>
          <w:lang w:val="en-US"/>
        </w:rPr>
        <w:br/>
        <w:t xml:space="preserve">                      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:text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${status.index}</w:t>
      </w:r>
      <w:r w:rsidRPr="00A53501">
        <w:rPr>
          <w:color w:val="A5C261"/>
          <w:lang w:val="en-US"/>
        </w:rPr>
        <w:t>"</w:t>
      </w:r>
      <w:r w:rsidRPr="00A53501">
        <w:rPr>
          <w:color w:val="A5C261"/>
          <w:lang w:val="en-US"/>
        </w:rPr>
        <w:br/>
        <w:t xml:space="preserve">                      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:href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@{/user/index(page=${status.index}, keyword=${keyword})}</w:t>
      </w:r>
      <w:r w:rsidRPr="00A53501">
        <w:rPr>
          <w:color w:val="A5C261"/>
          <w:lang w:val="en-US"/>
        </w:rPr>
        <w:t>"</w:t>
      </w:r>
      <w:r w:rsidRPr="00A53501">
        <w:rPr>
          <w:color w:val="A5C261"/>
          <w:lang w:val="en-US"/>
        </w:rPr>
        <w:br/>
        <w:t xml:space="preserve">                    </w:t>
      </w:r>
      <w:r w:rsidRPr="00A53501">
        <w:rPr>
          <w:color w:val="E8BF6A"/>
          <w:lang w:val="en-US"/>
        </w:rPr>
        <w:t>&gt; &lt;/a&gt;</w:t>
      </w:r>
      <w:r w:rsidRPr="00A53501">
        <w:rPr>
          <w:color w:val="E8BF6A"/>
          <w:lang w:val="en-US"/>
        </w:rPr>
        <w:br/>
        <w:t xml:space="preserve">                &lt;/li&gt;</w:t>
      </w:r>
      <w:r w:rsidRPr="00A53501">
        <w:rPr>
          <w:color w:val="E8BF6A"/>
          <w:lang w:val="en-US"/>
        </w:rPr>
        <w:br/>
        <w:t xml:space="preserve">            &lt;/ul&gt;</w:t>
      </w:r>
      <w:r w:rsidRPr="00A53501">
        <w:rPr>
          <w:color w:val="E8BF6A"/>
          <w:lang w:val="en-US"/>
        </w:rPr>
        <w:br/>
      </w:r>
      <w:r w:rsidRPr="00A53501">
        <w:rPr>
          <w:color w:val="E8BF6A"/>
          <w:lang w:val="en-US"/>
        </w:rPr>
        <w:lastRenderedPageBreak/>
        <w:t xml:space="preserve">        &lt;/div&gt;</w:t>
      </w:r>
      <w:r w:rsidRPr="00A53501">
        <w:rPr>
          <w:color w:val="E8BF6A"/>
          <w:lang w:val="en-US"/>
        </w:rPr>
        <w:br/>
        <w:t xml:space="preserve">    &lt;/div&gt;</w:t>
      </w:r>
      <w:r w:rsidRPr="00A53501">
        <w:rPr>
          <w:color w:val="E8BF6A"/>
          <w:lang w:val="en-US"/>
        </w:rPr>
        <w:br/>
        <w:t>&lt;/div&gt;</w:t>
      </w:r>
      <w:r w:rsidRPr="00A53501">
        <w:rPr>
          <w:color w:val="E8BF6A"/>
          <w:lang w:val="en-US"/>
        </w:rPr>
        <w:br/>
        <w:t>&lt;/div&gt;</w:t>
      </w:r>
      <w:r w:rsidRPr="00A53501">
        <w:rPr>
          <w:color w:val="E8BF6A"/>
          <w:lang w:val="en-US"/>
        </w:rPr>
        <w:br/>
        <w:t>&lt;/body&gt;</w:t>
      </w:r>
      <w:r w:rsidRPr="00A53501">
        <w:rPr>
          <w:color w:val="E8BF6A"/>
          <w:lang w:val="en-US"/>
        </w:rPr>
        <w:br/>
        <w:t>&lt;/html&gt;</w:t>
      </w:r>
    </w:p>
    <w:p w14:paraId="05EBF7E9" w14:textId="69A759D2" w:rsidR="00A53501" w:rsidRDefault="00A53501" w:rsidP="00A53501"/>
    <w:p w14:paraId="542DBCDB" w14:textId="24CF3F35" w:rsidR="00A53501" w:rsidRDefault="00A53501" w:rsidP="00A53501">
      <w:pPr>
        <w:pStyle w:val="ListParagraph"/>
        <w:numPr>
          <w:ilvl w:val="1"/>
          <w:numId w:val="2"/>
        </w:numPr>
      </w:pPr>
      <w:r>
        <w:t>Template1.html:</w:t>
      </w:r>
    </w:p>
    <w:p w14:paraId="3DB89990" w14:textId="602B388E" w:rsidR="00A53501" w:rsidRDefault="00A53501" w:rsidP="00A53501"/>
    <w:p w14:paraId="2F65CACE" w14:textId="77777777" w:rsidR="00A53501" w:rsidRPr="00A53501" w:rsidRDefault="00A53501" w:rsidP="00A53501">
      <w:pPr>
        <w:pStyle w:val="HTMLPreformatted"/>
        <w:shd w:val="clear" w:color="auto" w:fill="2B2B2B"/>
        <w:rPr>
          <w:color w:val="A9B7C6"/>
          <w:lang w:val="en-US"/>
        </w:rPr>
      </w:pPr>
      <w:r w:rsidRPr="00A53501">
        <w:rPr>
          <w:color w:val="E8BF6A"/>
          <w:lang w:val="en-US"/>
        </w:rPr>
        <w:t xml:space="preserve">&lt;!DOCTYPE </w:t>
      </w:r>
      <w:r w:rsidRPr="00A53501">
        <w:rPr>
          <w:color w:val="BABABA"/>
          <w:lang w:val="en-US"/>
        </w:rPr>
        <w:t>html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&lt;html </w:t>
      </w:r>
      <w:r w:rsidRPr="00A53501">
        <w:rPr>
          <w:color w:val="BABABA"/>
          <w:lang w:val="en-US"/>
        </w:rPr>
        <w:t>lang</w:t>
      </w:r>
      <w:r w:rsidRPr="00A53501">
        <w:rPr>
          <w:color w:val="A5C261"/>
          <w:lang w:val="en-US"/>
        </w:rPr>
        <w:t xml:space="preserve">="en" </w:t>
      </w:r>
      <w:r w:rsidRPr="00A53501">
        <w:rPr>
          <w:color w:val="BABABA"/>
          <w:lang w:val="en-US"/>
        </w:rPr>
        <w:t>xmlns:</w:t>
      </w:r>
      <w:r w:rsidRPr="00A53501">
        <w:rPr>
          <w:color w:val="9876AA"/>
          <w:lang w:val="en-US"/>
        </w:rPr>
        <w:t>th</w:t>
      </w:r>
      <w:r w:rsidRPr="00A53501">
        <w:rPr>
          <w:color w:val="A5C261"/>
          <w:lang w:val="en-US"/>
        </w:rPr>
        <w:t>="http://www.thymeleaf.org"</w:t>
      </w:r>
      <w:r w:rsidRPr="00A53501">
        <w:rPr>
          <w:color w:val="A5C261"/>
          <w:lang w:val="en-US"/>
        </w:rPr>
        <w:br/>
        <w:t xml:space="preserve">                </w:t>
      </w:r>
      <w:r w:rsidRPr="00A53501">
        <w:rPr>
          <w:color w:val="BABABA"/>
          <w:lang w:val="en-US"/>
        </w:rPr>
        <w:t>xmlns:</w:t>
      </w:r>
      <w:r w:rsidRPr="00A53501">
        <w:rPr>
          <w:color w:val="9876AA"/>
          <w:lang w:val="en-US"/>
        </w:rPr>
        <w:t>layout</w:t>
      </w:r>
      <w:r w:rsidRPr="00A53501">
        <w:rPr>
          <w:color w:val="A5C261"/>
          <w:lang w:val="en-US"/>
        </w:rPr>
        <w:t>="http://www.ultraq.net.nz/thymeleaf/layout"</w:t>
      </w:r>
      <w:r w:rsidRPr="00A53501">
        <w:rPr>
          <w:color w:val="A5C261"/>
          <w:lang w:val="en-US"/>
        </w:rPr>
        <w:br/>
        <w:t xml:space="preserve">                </w:t>
      </w:r>
      <w:r w:rsidRPr="00A53501">
        <w:rPr>
          <w:color w:val="BABABA"/>
          <w:lang w:val="en-US"/>
        </w:rPr>
        <w:t>xmlns:</w:t>
      </w:r>
      <w:r w:rsidRPr="00A53501">
        <w:rPr>
          <w:color w:val="9876AA"/>
          <w:lang w:val="en-US"/>
        </w:rPr>
        <w:t>sec</w:t>
      </w:r>
      <w:r w:rsidRPr="00A53501">
        <w:rPr>
          <w:color w:val="A5C261"/>
          <w:lang w:val="en-US"/>
        </w:rPr>
        <w:t>="http://www.thymeleaf.org/extras/spring-security"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>&lt;head&gt;</w:t>
      </w:r>
      <w:r w:rsidRPr="00A53501">
        <w:rPr>
          <w:color w:val="E8BF6A"/>
          <w:lang w:val="en-US"/>
        </w:rPr>
        <w:br/>
        <w:t xml:space="preserve">    &lt;meta </w:t>
      </w:r>
      <w:r w:rsidRPr="00A53501">
        <w:rPr>
          <w:color w:val="BABABA"/>
          <w:lang w:val="en-US"/>
        </w:rPr>
        <w:t>charset</w:t>
      </w:r>
      <w:r w:rsidRPr="00A53501">
        <w:rPr>
          <w:color w:val="A5C261"/>
          <w:lang w:val="en-US"/>
        </w:rPr>
        <w:t>="UTF-8"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&lt;title&gt;</w:t>
      </w:r>
      <w:r w:rsidRPr="00A53501">
        <w:rPr>
          <w:color w:val="A9B7C6"/>
          <w:lang w:val="en-US"/>
        </w:rPr>
        <w:t>Title</w:t>
      </w:r>
      <w:r w:rsidRPr="00A53501">
        <w:rPr>
          <w:color w:val="E8BF6A"/>
          <w:lang w:val="en-US"/>
        </w:rPr>
        <w:t>&lt;/title&gt;</w:t>
      </w:r>
      <w:r w:rsidRPr="00A53501">
        <w:rPr>
          <w:color w:val="E8BF6A"/>
          <w:lang w:val="en-US"/>
        </w:rPr>
        <w:br/>
        <w:t xml:space="preserve">    &lt;link </w:t>
      </w:r>
      <w:r w:rsidRPr="00A53501">
        <w:rPr>
          <w:color w:val="BABABA"/>
          <w:lang w:val="en-US"/>
        </w:rPr>
        <w:t>rel</w:t>
      </w:r>
      <w:r w:rsidRPr="00A53501">
        <w:rPr>
          <w:color w:val="A5C261"/>
          <w:lang w:val="en-US"/>
        </w:rPr>
        <w:t xml:space="preserve">="stylesheet" </w:t>
      </w:r>
      <w:r w:rsidRPr="00A53501">
        <w:rPr>
          <w:color w:val="BABABA"/>
          <w:lang w:val="en-US"/>
        </w:rPr>
        <w:t>type</w:t>
      </w:r>
      <w:r w:rsidRPr="00A53501">
        <w:rPr>
          <w:color w:val="A5C261"/>
          <w:lang w:val="en-US"/>
        </w:rPr>
        <w:t xml:space="preserve">="text/css" </w:t>
      </w:r>
      <w:r w:rsidRPr="00A53501">
        <w:rPr>
          <w:color w:val="BABABA"/>
          <w:lang w:val="en-US"/>
        </w:rPr>
        <w:t>href</w:t>
      </w:r>
      <w:r w:rsidRPr="00A53501">
        <w:rPr>
          <w:color w:val="A5C261"/>
          <w:lang w:val="en-US"/>
        </w:rPr>
        <w:t>="/webjars/bootstrap/5.1.3/css/bootstrap.min.css"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&lt;script </w:t>
      </w:r>
      <w:r w:rsidRPr="00A53501">
        <w:rPr>
          <w:color w:val="BABABA"/>
          <w:lang w:val="en-US"/>
        </w:rPr>
        <w:t>src</w:t>
      </w:r>
      <w:r w:rsidRPr="00A53501">
        <w:rPr>
          <w:color w:val="A5C261"/>
          <w:lang w:val="en-US"/>
        </w:rPr>
        <w:t>="/webjars/bootstrap/5.1.3/js/bootstrap.bundle.min.js"</w:t>
      </w:r>
      <w:r w:rsidRPr="00A53501">
        <w:rPr>
          <w:color w:val="E8BF6A"/>
          <w:lang w:val="en-US"/>
        </w:rPr>
        <w:t>&gt;&lt;/script&gt;</w:t>
      </w:r>
      <w:r w:rsidRPr="00A53501">
        <w:rPr>
          <w:color w:val="E8BF6A"/>
          <w:lang w:val="en-US"/>
        </w:rPr>
        <w:br/>
        <w:t>&lt;/head&gt;</w:t>
      </w:r>
      <w:r w:rsidRPr="00A53501">
        <w:rPr>
          <w:color w:val="E8BF6A"/>
          <w:lang w:val="en-US"/>
        </w:rPr>
        <w:br/>
        <w:t xml:space="preserve">  &lt;body&gt;</w:t>
      </w:r>
      <w:r w:rsidRPr="00A53501">
        <w:rPr>
          <w:color w:val="E8BF6A"/>
          <w:lang w:val="en-US"/>
        </w:rPr>
        <w:br/>
        <w:t xml:space="preserve">  &lt;nav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="navbar navbar-expand-sm bg-dark navbar-dark"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&lt;div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="container-fluid"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&lt;ul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="navbar-nav"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&lt;li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="nav-item"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&lt;a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="nav-link active"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:href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@{/user/index}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A9B7C6"/>
          <w:lang w:val="en-US"/>
        </w:rPr>
        <w:t>Home</w:t>
      </w:r>
      <w:r w:rsidRPr="00A53501">
        <w:rPr>
          <w:color w:val="E8BF6A"/>
          <w:lang w:val="en-US"/>
        </w:rPr>
        <w:t>&lt;/a&gt;</w:t>
      </w:r>
      <w:r w:rsidRPr="00A53501">
        <w:rPr>
          <w:color w:val="E8BF6A"/>
          <w:lang w:val="en-US"/>
        </w:rPr>
        <w:br/>
        <w:t xml:space="preserve">            &lt;/li&gt;</w:t>
      </w:r>
      <w:r w:rsidRPr="00A53501">
        <w:rPr>
          <w:color w:val="E8BF6A"/>
          <w:lang w:val="en-US"/>
        </w:rPr>
        <w:br/>
        <w:t xml:space="preserve">            &lt;li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="nav-item"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&lt;a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="nav-link" </w:t>
      </w:r>
      <w:r w:rsidRPr="00A53501">
        <w:rPr>
          <w:color w:val="BABABA"/>
          <w:lang w:val="en-US"/>
        </w:rPr>
        <w:t>href</w:t>
      </w:r>
      <w:r w:rsidRPr="00A53501">
        <w:rPr>
          <w:color w:val="A5C261"/>
          <w:lang w:val="en-US"/>
        </w:rPr>
        <w:t>="#"</w:t>
      </w:r>
      <w:r w:rsidRPr="00A53501">
        <w:rPr>
          <w:color w:val="E8BF6A"/>
          <w:lang w:val="en-US"/>
        </w:rPr>
        <w:t>&gt;</w:t>
      </w:r>
      <w:r w:rsidRPr="00A53501">
        <w:rPr>
          <w:color w:val="A9B7C6"/>
          <w:lang w:val="en-US"/>
        </w:rPr>
        <w:t>Link</w:t>
      </w:r>
      <w:r w:rsidRPr="00A53501">
        <w:rPr>
          <w:color w:val="E8BF6A"/>
          <w:lang w:val="en-US"/>
        </w:rPr>
        <w:t>&lt;/a&gt;</w:t>
      </w:r>
      <w:r w:rsidRPr="00A53501">
        <w:rPr>
          <w:color w:val="E8BF6A"/>
          <w:lang w:val="en-US"/>
        </w:rPr>
        <w:br/>
        <w:t xml:space="preserve">            &lt;/li&gt;</w:t>
      </w:r>
      <w:r w:rsidRPr="00A53501">
        <w:rPr>
          <w:color w:val="E8BF6A"/>
          <w:lang w:val="en-US"/>
        </w:rPr>
        <w:br/>
        <w:t xml:space="preserve">            &lt;li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="nav-item dropdown"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&lt;a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="nav-link dropdown-toggle" </w:t>
      </w:r>
      <w:r w:rsidRPr="00A53501">
        <w:rPr>
          <w:color w:val="BABABA"/>
          <w:lang w:val="en-US"/>
        </w:rPr>
        <w:t>href</w:t>
      </w:r>
      <w:r w:rsidRPr="00A53501">
        <w:rPr>
          <w:color w:val="A5C261"/>
          <w:lang w:val="en-US"/>
        </w:rPr>
        <w:t xml:space="preserve">="#" </w:t>
      </w:r>
      <w:r w:rsidRPr="00A53501">
        <w:rPr>
          <w:color w:val="BABABA"/>
          <w:lang w:val="en-US"/>
        </w:rPr>
        <w:t>role</w:t>
      </w:r>
      <w:r w:rsidRPr="00A53501">
        <w:rPr>
          <w:color w:val="A5C261"/>
          <w:lang w:val="en-US"/>
        </w:rPr>
        <w:t xml:space="preserve">="button" </w:t>
      </w:r>
      <w:r w:rsidRPr="00A53501">
        <w:rPr>
          <w:color w:val="BABABA"/>
          <w:lang w:val="en-US"/>
        </w:rPr>
        <w:t>data-bs-toggle</w:t>
      </w:r>
      <w:r w:rsidRPr="00A53501">
        <w:rPr>
          <w:color w:val="A5C261"/>
          <w:lang w:val="en-US"/>
        </w:rPr>
        <w:t>="dropdown"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    </w:t>
      </w:r>
      <w:r w:rsidRPr="00A53501">
        <w:rPr>
          <w:color w:val="A9B7C6"/>
          <w:lang w:val="en-US"/>
        </w:rPr>
        <w:t>Patients</w:t>
      </w:r>
      <w:r w:rsidRPr="00A53501">
        <w:rPr>
          <w:color w:val="A9B7C6"/>
          <w:lang w:val="en-US"/>
        </w:rPr>
        <w:br/>
        <w:t xml:space="preserve">                </w:t>
      </w:r>
      <w:r w:rsidRPr="00A53501">
        <w:rPr>
          <w:color w:val="E8BF6A"/>
          <w:lang w:val="en-US"/>
        </w:rPr>
        <w:t>&lt;/a&gt;</w:t>
      </w:r>
      <w:r w:rsidRPr="00A53501">
        <w:rPr>
          <w:color w:val="E8BF6A"/>
          <w:lang w:val="en-US"/>
        </w:rPr>
        <w:br/>
        <w:t xml:space="preserve">                &lt;ul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="dropdown-menu"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    &lt;li </w:t>
      </w:r>
      <w:r w:rsidRPr="00A53501">
        <w:rPr>
          <w:color w:val="9876AA"/>
          <w:lang w:val="en-US"/>
        </w:rPr>
        <w:t>sec</w:t>
      </w:r>
      <w:r w:rsidRPr="00A53501">
        <w:rPr>
          <w:color w:val="BABABA"/>
          <w:lang w:val="en-US"/>
        </w:rPr>
        <w:t>:authorize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hasAuthority('ADMIN')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 xml:space="preserve">&gt;&lt;a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="dropdown-item"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:href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@{/admin/formPatient}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A9B7C6"/>
          <w:lang w:val="en-US"/>
        </w:rPr>
        <w:t>Nouveau</w:t>
      </w:r>
      <w:r w:rsidRPr="00A53501">
        <w:rPr>
          <w:color w:val="E8BF6A"/>
          <w:lang w:val="en-US"/>
        </w:rPr>
        <w:t>&lt;/a&gt;&lt;/li&gt;</w:t>
      </w:r>
      <w:r w:rsidRPr="00A53501">
        <w:rPr>
          <w:color w:val="E8BF6A"/>
          <w:lang w:val="en-US"/>
        </w:rPr>
        <w:br/>
        <w:t xml:space="preserve">                    &lt;li&gt;&lt;a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="dropdown-item"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:href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@{/user/index}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A9B7C6"/>
          <w:lang w:val="en-US"/>
        </w:rPr>
        <w:t>Chercher</w:t>
      </w:r>
      <w:r w:rsidRPr="00A53501">
        <w:rPr>
          <w:color w:val="E8BF6A"/>
          <w:lang w:val="en-US"/>
        </w:rPr>
        <w:t>&lt;/a&gt;&lt;/li&gt;</w:t>
      </w:r>
      <w:r w:rsidRPr="00A53501">
        <w:rPr>
          <w:color w:val="E8BF6A"/>
          <w:lang w:val="en-US"/>
        </w:rPr>
        <w:br/>
        <w:t xml:space="preserve">                &lt;/ul&gt;</w:t>
      </w:r>
      <w:r w:rsidRPr="00A53501">
        <w:rPr>
          <w:color w:val="E8BF6A"/>
          <w:lang w:val="en-US"/>
        </w:rPr>
        <w:br/>
        <w:t xml:space="preserve">            &lt;/li&gt;</w:t>
      </w:r>
      <w:r w:rsidRPr="00A53501">
        <w:rPr>
          <w:color w:val="E8BF6A"/>
          <w:lang w:val="en-US"/>
        </w:rPr>
        <w:br/>
        <w:t xml:space="preserve">        &lt;/ul&gt;</w:t>
      </w:r>
      <w:r w:rsidRPr="00A53501">
        <w:rPr>
          <w:color w:val="E8BF6A"/>
          <w:lang w:val="en-US"/>
        </w:rPr>
        <w:br/>
        <w:t xml:space="preserve">        &lt;ul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="navbar-nav" 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&lt;li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="nav-item dropdown" </w:t>
      </w:r>
      <w:r w:rsidRPr="00A53501">
        <w:rPr>
          <w:color w:val="9876AA"/>
          <w:lang w:val="en-US"/>
        </w:rPr>
        <w:t>sec</w:t>
      </w:r>
      <w:r w:rsidRPr="00A53501">
        <w:rPr>
          <w:color w:val="BABABA"/>
          <w:lang w:val="en-US"/>
        </w:rPr>
        <w:t>:authorize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isAuthenticated()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&lt;a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="nav-link dropdown-toggle" </w:t>
      </w:r>
      <w:r w:rsidRPr="00A53501">
        <w:rPr>
          <w:color w:val="BABABA"/>
          <w:lang w:val="en-US"/>
        </w:rPr>
        <w:t>href</w:t>
      </w:r>
      <w:r w:rsidRPr="00A53501">
        <w:rPr>
          <w:color w:val="A5C261"/>
          <w:lang w:val="en-US"/>
        </w:rPr>
        <w:t xml:space="preserve">="#" </w:t>
      </w:r>
      <w:r w:rsidRPr="00A53501">
        <w:rPr>
          <w:color w:val="BABABA"/>
          <w:lang w:val="en-US"/>
        </w:rPr>
        <w:t>role</w:t>
      </w:r>
      <w:r w:rsidRPr="00A53501">
        <w:rPr>
          <w:color w:val="A5C261"/>
          <w:lang w:val="en-US"/>
        </w:rPr>
        <w:t xml:space="preserve">="button" </w:t>
      </w:r>
      <w:r w:rsidRPr="00A53501">
        <w:rPr>
          <w:color w:val="BABABA"/>
          <w:lang w:val="en-US"/>
        </w:rPr>
        <w:t>data-bs-toggle</w:t>
      </w:r>
      <w:r w:rsidRPr="00A53501">
        <w:rPr>
          <w:color w:val="A5C261"/>
          <w:lang w:val="en-US"/>
        </w:rPr>
        <w:t>="dropdown"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   &lt;span </w:t>
      </w:r>
      <w:r w:rsidRPr="00A53501">
        <w:rPr>
          <w:color w:val="9876AA"/>
          <w:lang w:val="en-US"/>
        </w:rPr>
        <w:t>sec</w:t>
      </w:r>
      <w:r w:rsidRPr="00A53501">
        <w:rPr>
          <w:color w:val="BABABA"/>
          <w:lang w:val="en-US"/>
        </w:rPr>
        <w:t>:authentication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name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&gt;&lt;/span&gt;</w:t>
      </w:r>
      <w:r w:rsidRPr="00A53501">
        <w:rPr>
          <w:color w:val="E8BF6A"/>
          <w:lang w:val="en-US"/>
        </w:rPr>
        <w:br/>
        <w:t xml:space="preserve">                &lt;/a&gt;</w:t>
      </w:r>
      <w:r w:rsidRPr="00A53501">
        <w:rPr>
          <w:color w:val="E8BF6A"/>
          <w:lang w:val="en-US"/>
        </w:rPr>
        <w:br/>
        <w:t xml:space="preserve">                &lt;ul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>="dropdown-menu"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    &lt;li&gt;&lt;a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="dropdown-item"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:href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@{/logout}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A9B7C6"/>
          <w:lang w:val="en-US"/>
        </w:rPr>
        <w:t>Logout</w:t>
      </w:r>
      <w:r w:rsidRPr="00A53501">
        <w:rPr>
          <w:color w:val="E8BF6A"/>
          <w:lang w:val="en-US"/>
        </w:rPr>
        <w:t>&lt;/a&gt;&lt;/li&gt;</w:t>
      </w:r>
      <w:r w:rsidRPr="00A53501">
        <w:rPr>
          <w:color w:val="E8BF6A"/>
          <w:lang w:val="en-US"/>
        </w:rPr>
        <w:br/>
        <w:t xml:space="preserve">                &lt;/ul&gt;</w:t>
      </w:r>
      <w:r w:rsidRPr="00A53501">
        <w:rPr>
          <w:color w:val="E8BF6A"/>
          <w:lang w:val="en-US"/>
        </w:rPr>
        <w:br/>
        <w:t xml:space="preserve">            &lt;/li&gt;</w:t>
      </w:r>
      <w:r w:rsidRPr="00A53501">
        <w:rPr>
          <w:color w:val="E8BF6A"/>
          <w:lang w:val="en-US"/>
        </w:rPr>
        <w:br/>
        <w:t xml:space="preserve">            &lt;li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="nav-item" 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  <w:t xml:space="preserve">                &lt;a </w:t>
      </w:r>
      <w:r w:rsidRPr="00A53501">
        <w:rPr>
          <w:color w:val="BABABA"/>
          <w:lang w:val="en-US"/>
        </w:rPr>
        <w:t>class</w:t>
      </w:r>
      <w:r w:rsidRPr="00A53501">
        <w:rPr>
          <w:color w:val="A5C261"/>
          <w:lang w:val="en-US"/>
        </w:rPr>
        <w:t xml:space="preserve">="nav-link active" </w:t>
      </w:r>
      <w:r w:rsidRPr="00A53501">
        <w:rPr>
          <w:color w:val="9876AA"/>
          <w:lang w:val="en-US"/>
        </w:rPr>
        <w:t>sec</w:t>
      </w:r>
      <w:r w:rsidRPr="00A53501">
        <w:rPr>
          <w:color w:val="BABABA"/>
          <w:lang w:val="en-US"/>
        </w:rPr>
        <w:t>:authorize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!isAuthenticated()</w:t>
      </w:r>
      <w:r w:rsidRPr="00A53501">
        <w:rPr>
          <w:color w:val="A5C261"/>
          <w:lang w:val="en-US"/>
        </w:rPr>
        <w:t xml:space="preserve">" </w:t>
      </w:r>
      <w:r w:rsidRPr="00A53501">
        <w:rPr>
          <w:color w:val="9876AA"/>
          <w:lang w:val="en-US"/>
        </w:rPr>
        <w:t>th</w:t>
      </w:r>
      <w:r w:rsidRPr="00A53501">
        <w:rPr>
          <w:color w:val="BABABA"/>
          <w:lang w:val="en-US"/>
        </w:rPr>
        <w:t>:href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@{/login}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A9B7C6"/>
          <w:lang w:val="en-US"/>
        </w:rPr>
        <w:t>Login</w:t>
      </w:r>
      <w:r w:rsidRPr="00A53501">
        <w:rPr>
          <w:color w:val="E8BF6A"/>
          <w:lang w:val="en-US"/>
        </w:rPr>
        <w:t>&lt;/a&gt;</w:t>
      </w:r>
      <w:r w:rsidRPr="00A53501">
        <w:rPr>
          <w:color w:val="E8BF6A"/>
          <w:lang w:val="en-US"/>
        </w:rPr>
        <w:br/>
        <w:t xml:space="preserve">            &lt;/li&gt;</w:t>
      </w:r>
      <w:r w:rsidRPr="00A53501">
        <w:rPr>
          <w:color w:val="E8BF6A"/>
          <w:lang w:val="en-US"/>
        </w:rPr>
        <w:br/>
        <w:t xml:space="preserve">        &lt;/ul&gt;</w:t>
      </w:r>
      <w:r w:rsidRPr="00A53501">
        <w:rPr>
          <w:color w:val="E8BF6A"/>
          <w:lang w:val="en-US"/>
        </w:rPr>
        <w:br/>
        <w:t xml:space="preserve">    &lt;/div&gt;</w:t>
      </w:r>
      <w:r w:rsidRPr="00A53501">
        <w:rPr>
          <w:color w:val="E8BF6A"/>
          <w:lang w:val="en-US"/>
        </w:rPr>
        <w:br/>
        <w:t xml:space="preserve">  &lt;/nav&gt;</w:t>
      </w:r>
      <w:r w:rsidRPr="00A53501">
        <w:rPr>
          <w:color w:val="E8BF6A"/>
          <w:lang w:val="en-US"/>
        </w:rPr>
        <w:br/>
        <w:t xml:space="preserve">  &lt;section </w:t>
      </w:r>
      <w:r w:rsidRPr="00A53501">
        <w:rPr>
          <w:color w:val="9876AA"/>
          <w:lang w:val="en-US"/>
        </w:rPr>
        <w:t>layout</w:t>
      </w:r>
      <w:r w:rsidRPr="00A53501">
        <w:rPr>
          <w:color w:val="BABABA"/>
          <w:lang w:val="en-US"/>
        </w:rPr>
        <w:t>:fragment</w:t>
      </w:r>
      <w:r w:rsidRPr="00A53501">
        <w:rPr>
          <w:color w:val="A5C261"/>
          <w:lang w:val="en-US"/>
        </w:rPr>
        <w:t>="</w:t>
      </w:r>
      <w:r w:rsidRPr="00A53501">
        <w:rPr>
          <w:color w:val="A5C261"/>
          <w:shd w:val="clear" w:color="auto" w:fill="364135"/>
          <w:lang w:val="en-US"/>
        </w:rPr>
        <w:t>content1</w:t>
      </w:r>
      <w:r w:rsidRPr="00A53501">
        <w:rPr>
          <w:color w:val="A5C261"/>
          <w:lang w:val="en-US"/>
        </w:rPr>
        <w:t>"</w:t>
      </w:r>
      <w:r w:rsidRPr="00A53501">
        <w:rPr>
          <w:color w:val="E8BF6A"/>
          <w:lang w:val="en-US"/>
        </w:rPr>
        <w:t>&gt;</w:t>
      </w:r>
      <w:r w:rsidRPr="00A53501">
        <w:rPr>
          <w:color w:val="E8BF6A"/>
          <w:lang w:val="en-US"/>
        </w:rPr>
        <w:br/>
      </w:r>
      <w:r w:rsidRPr="00A53501">
        <w:rPr>
          <w:color w:val="E8BF6A"/>
          <w:lang w:val="en-US"/>
        </w:rPr>
        <w:lastRenderedPageBreak/>
        <w:br/>
        <w:t xml:space="preserve">  &lt;/section&gt;</w:t>
      </w:r>
      <w:r w:rsidRPr="00A53501">
        <w:rPr>
          <w:color w:val="E8BF6A"/>
          <w:lang w:val="en-US"/>
        </w:rPr>
        <w:br/>
        <w:t>&lt;/body&gt;</w:t>
      </w:r>
      <w:r w:rsidRPr="00A53501">
        <w:rPr>
          <w:color w:val="E8BF6A"/>
          <w:lang w:val="en-US"/>
        </w:rPr>
        <w:br/>
        <w:t>&lt;/html&gt;</w:t>
      </w:r>
    </w:p>
    <w:p w14:paraId="75259104" w14:textId="69684F12" w:rsidR="00A53501" w:rsidRDefault="00A53501" w:rsidP="00A53501"/>
    <w:p w14:paraId="61AE66F0" w14:textId="78F131E4" w:rsidR="00A53501" w:rsidRDefault="00A53501" w:rsidP="00A53501">
      <w:pPr>
        <w:pStyle w:val="ListParagraph"/>
        <w:numPr>
          <w:ilvl w:val="0"/>
          <w:numId w:val="2"/>
        </w:numPr>
      </w:pPr>
      <w:r>
        <w:t>Application Properties:</w:t>
      </w:r>
    </w:p>
    <w:p w14:paraId="5813F435" w14:textId="3F282FE4" w:rsidR="00A53501" w:rsidRDefault="00A53501" w:rsidP="00A53501"/>
    <w:p w14:paraId="65DF973C" w14:textId="77777777" w:rsidR="00A53501" w:rsidRPr="00A53501" w:rsidRDefault="00A53501" w:rsidP="00A53501">
      <w:pPr>
        <w:pStyle w:val="HTMLPreformatted"/>
        <w:shd w:val="clear" w:color="auto" w:fill="2B2B2B"/>
        <w:rPr>
          <w:color w:val="A9B7C6"/>
          <w:lang w:val="en-US"/>
        </w:rPr>
      </w:pPr>
      <w:r w:rsidRPr="00A53501">
        <w:rPr>
          <w:color w:val="CC7832"/>
          <w:lang w:val="en-US"/>
        </w:rPr>
        <w:t xml:space="preserve">spring.datasource.url </w:t>
      </w:r>
      <w:r w:rsidRPr="00A53501">
        <w:rPr>
          <w:color w:val="808080"/>
          <w:lang w:val="en-US"/>
        </w:rPr>
        <w:t xml:space="preserve">= </w:t>
      </w:r>
      <w:r w:rsidRPr="00A53501">
        <w:rPr>
          <w:color w:val="6A8759"/>
          <w:lang w:val="en-US"/>
        </w:rPr>
        <w:t>jdbc:mysql://localhost:3309/patients?createDatabaseIfNotExist=true</w:t>
      </w:r>
      <w:r w:rsidRPr="00A53501">
        <w:rPr>
          <w:color w:val="6A8759"/>
          <w:lang w:val="en-US"/>
        </w:rPr>
        <w:br/>
      </w:r>
      <w:r w:rsidRPr="00A53501">
        <w:rPr>
          <w:color w:val="CC7832"/>
          <w:lang w:val="en-US"/>
        </w:rPr>
        <w:t xml:space="preserve">spring.datasource.username </w:t>
      </w:r>
      <w:r w:rsidRPr="00A53501">
        <w:rPr>
          <w:color w:val="808080"/>
          <w:lang w:val="en-US"/>
        </w:rPr>
        <w:t xml:space="preserve">= </w:t>
      </w:r>
      <w:r w:rsidRPr="00A53501">
        <w:rPr>
          <w:color w:val="6A8759"/>
          <w:lang w:val="en-US"/>
        </w:rPr>
        <w:t>root</w:t>
      </w:r>
      <w:r w:rsidRPr="00A53501">
        <w:rPr>
          <w:color w:val="6A8759"/>
          <w:lang w:val="en-US"/>
        </w:rPr>
        <w:br/>
      </w:r>
      <w:r w:rsidRPr="00A53501">
        <w:rPr>
          <w:color w:val="CC7832"/>
          <w:lang w:val="en-US"/>
        </w:rPr>
        <w:t xml:space="preserve">spring.datasource.password </w:t>
      </w:r>
      <w:r w:rsidRPr="00A53501">
        <w:rPr>
          <w:color w:val="808080"/>
          <w:lang w:val="en-US"/>
        </w:rPr>
        <w:t>=</w:t>
      </w:r>
      <w:r w:rsidRPr="00A53501">
        <w:rPr>
          <w:color w:val="808080"/>
          <w:lang w:val="en-US"/>
        </w:rPr>
        <w:br/>
      </w:r>
      <w:r w:rsidRPr="00A53501">
        <w:rPr>
          <w:color w:val="CC7832"/>
          <w:lang w:val="en-US"/>
        </w:rPr>
        <w:t>server.port</w:t>
      </w:r>
      <w:r w:rsidRPr="00A53501">
        <w:rPr>
          <w:color w:val="808080"/>
          <w:lang w:val="en-US"/>
        </w:rPr>
        <w:t>=</w:t>
      </w:r>
      <w:r w:rsidRPr="00A53501">
        <w:rPr>
          <w:color w:val="6A8759"/>
          <w:lang w:val="en-US"/>
        </w:rPr>
        <w:t>8085</w:t>
      </w:r>
      <w:r w:rsidRPr="00A53501">
        <w:rPr>
          <w:color w:val="6A8759"/>
          <w:lang w:val="en-US"/>
        </w:rPr>
        <w:br/>
      </w:r>
      <w:r w:rsidRPr="00A53501">
        <w:rPr>
          <w:color w:val="CC7832"/>
          <w:lang w:val="en-US"/>
        </w:rPr>
        <w:t xml:space="preserve">spring.jpa.hibernate.ddl-auto </w:t>
      </w:r>
      <w:r w:rsidRPr="00A53501">
        <w:rPr>
          <w:color w:val="808080"/>
          <w:lang w:val="en-US"/>
        </w:rPr>
        <w:t xml:space="preserve">= </w:t>
      </w:r>
      <w:r w:rsidRPr="00A53501">
        <w:rPr>
          <w:color w:val="6A8759"/>
          <w:lang w:val="en-US"/>
        </w:rPr>
        <w:t>update</w:t>
      </w:r>
      <w:r w:rsidRPr="00A53501">
        <w:rPr>
          <w:color w:val="6A8759"/>
          <w:lang w:val="en-US"/>
        </w:rPr>
        <w:br/>
      </w:r>
      <w:r w:rsidRPr="00A53501">
        <w:rPr>
          <w:color w:val="CC7832"/>
          <w:lang w:val="en-US"/>
        </w:rPr>
        <w:t xml:space="preserve">spring.jpa.properties.hibernate.dialect </w:t>
      </w:r>
      <w:r w:rsidRPr="00A53501">
        <w:rPr>
          <w:color w:val="808080"/>
          <w:lang w:val="en-US"/>
        </w:rPr>
        <w:t xml:space="preserve">= </w:t>
      </w:r>
      <w:r w:rsidRPr="00A53501">
        <w:rPr>
          <w:color w:val="6A8759"/>
          <w:lang w:val="en-US"/>
        </w:rPr>
        <w:t>org.hibernate.dialect.MariaDBDialect</w:t>
      </w:r>
      <w:r w:rsidRPr="00A53501">
        <w:rPr>
          <w:color w:val="6A8759"/>
          <w:lang w:val="en-US"/>
        </w:rPr>
        <w:br/>
      </w:r>
      <w:r w:rsidRPr="00A53501">
        <w:rPr>
          <w:color w:val="CC7832"/>
          <w:lang w:val="en-US"/>
        </w:rPr>
        <w:t>spring.jpa.show-sql</w:t>
      </w:r>
      <w:r w:rsidRPr="00A53501">
        <w:rPr>
          <w:color w:val="808080"/>
          <w:lang w:val="en-US"/>
        </w:rPr>
        <w:t>=</w:t>
      </w:r>
      <w:r w:rsidRPr="00A53501">
        <w:rPr>
          <w:color w:val="6A8759"/>
          <w:lang w:val="en-US"/>
        </w:rPr>
        <w:t>true</w:t>
      </w:r>
      <w:r w:rsidRPr="00A53501">
        <w:rPr>
          <w:color w:val="6A8759"/>
          <w:lang w:val="en-US"/>
        </w:rPr>
        <w:br/>
      </w:r>
      <w:r w:rsidRPr="00A53501">
        <w:rPr>
          <w:color w:val="808080"/>
          <w:lang w:val="en-US"/>
        </w:rPr>
        <w:t>#spring.main.allow-circular-references=true</w:t>
      </w:r>
    </w:p>
    <w:p w14:paraId="03C21F17" w14:textId="187D6E35" w:rsidR="00A53501" w:rsidRDefault="00A53501" w:rsidP="00A53501"/>
    <w:p w14:paraId="1EF99543" w14:textId="1053FF29" w:rsidR="002873E6" w:rsidRDefault="002873E6" w:rsidP="002873E6">
      <w:pPr>
        <w:pStyle w:val="ListParagraph"/>
        <w:numPr>
          <w:ilvl w:val="0"/>
          <w:numId w:val="2"/>
        </w:numPr>
      </w:pPr>
      <w:r>
        <w:t>Exécution:</w:t>
      </w:r>
    </w:p>
    <w:p w14:paraId="01707980" w14:textId="3219D75D" w:rsidR="002873E6" w:rsidRDefault="002873E6" w:rsidP="002873E6"/>
    <w:p w14:paraId="2467CFA5" w14:textId="1422E1A3" w:rsidR="002873E6" w:rsidRDefault="002873E6" w:rsidP="002873E6">
      <w:pPr>
        <w:pStyle w:val="ListParagraph"/>
        <w:numPr>
          <w:ilvl w:val="1"/>
          <w:numId w:val="2"/>
        </w:numPr>
      </w:pPr>
      <w:r>
        <w:t>The databases:</w:t>
      </w:r>
    </w:p>
    <w:p w14:paraId="1936EB55" w14:textId="63F2FC28" w:rsidR="002873E6" w:rsidRDefault="002873E6" w:rsidP="002873E6">
      <w:pPr>
        <w:pStyle w:val="ListParagraph"/>
        <w:numPr>
          <w:ilvl w:val="2"/>
          <w:numId w:val="2"/>
        </w:numPr>
      </w:pPr>
      <w:r>
        <w:t>Les tables:</w:t>
      </w:r>
    </w:p>
    <w:p w14:paraId="7BC0700E" w14:textId="77777777" w:rsidR="002873E6" w:rsidRDefault="002873E6" w:rsidP="002873E6">
      <w:pPr>
        <w:pStyle w:val="ListParagraph"/>
        <w:ind w:left="3060"/>
      </w:pPr>
    </w:p>
    <w:p w14:paraId="1D2673D1" w14:textId="03684218" w:rsidR="002873E6" w:rsidRDefault="002873E6" w:rsidP="002873E6">
      <w:r w:rsidRPr="002873E6">
        <w:drawing>
          <wp:inline distT="0" distB="0" distL="0" distR="0" wp14:anchorId="2AF63AD7" wp14:editId="2E0EA8A3">
            <wp:extent cx="6858000" cy="1025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5421" w14:textId="2097CE03" w:rsidR="002873E6" w:rsidRDefault="002873E6" w:rsidP="002873E6"/>
    <w:p w14:paraId="7AC7058E" w14:textId="1511A698" w:rsidR="002873E6" w:rsidRDefault="002873E6" w:rsidP="002873E6">
      <w:pPr>
        <w:pStyle w:val="ListParagraph"/>
        <w:numPr>
          <w:ilvl w:val="2"/>
          <w:numId w:val="2"/>
        </w:numPr>
      </w:pPr>
      <w:r>
        <w:t>Table Patient:</w:t>
      </w:r>
    </w:p>
    <w:p w14:paraId="6130C685" w14:textId="77777777" w:rsidR="002873E6" w:rsidRDefault="002873E6" w:rsidP="002873E6">
      <w:pPr>
        <w:pStyle w:val="ListParagraph"/>
        <w:ind w:left="3060"/>
      </w:pPr>
    </w:p>
    <w:p w14:paraId="7AF183CB" w14:textId="728889C5" w:rsidR="002873E6" w:rsidRDefault="002873E6" w:rsidP="002873E6">
      <w:r w:rsidRPr="002873E6">
        <w:drawing>
          <wp:inline distT="0" distB="0" distL="0" distR="0" wp14:anchorId="5F2F033F" wp14:editId="299C76DB">
            <wp:extent cx="5391902" cy="391532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3F14" w14:textId="773C68EC" w:rsidR="002873E6" w:rsidRDefault="002873E6" w:rsidP="002873E6">
      <w:pPr>
        <w:pStyle w:val="ListParagraph"/>
        <w:numPr>
          <w:ilvl w:val="2"/>
          <w:numId w:val="2"/>
        </w:numPr>
      </w:pPr>
      <w:r>
        <w:lastRenderedPageBreak/>
        <w:t>Table AppUser:</w:t>
      </w:r>
    </w:p>
    <w:p w14:paraId="639223FD" w14:textId="77777777" w:rsidR="002873E6" w:rsidRDefault="002873E6" w:rsidP="002873E6">
      <w:pPr>
        <w:pStyle w:val="ListParagraph"/>
        <w:ind w:left="3060"/>
      </w:pPr>
    </w:p>
    <w:p w14:paraId="55C20B8D" w14:textId="3176ED41" w:rsidR="002873E6" w:rsidRDefault="002873E6" w:rsidP="002873E6">
      <w:r w:rsidRPr="002873E6">
        <w:drawing>
          <wp:inline distT="0" distB="0" distL="0" distR="0" wp14:anchorId="6F895EDD" wp14:editId="7D07DB59">
            <wp:extent cx="6858000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9D45" w14:textId="787B7D4B" w:rsidR="002873E6" w:rsidRDefault="002873E6" w:rsidP="002873E6"/>
    <w:p w14:paraId="3482A507" w14:textId="4EB7FCB5" w:rsidR="002873E6" w:rsidRDefault="002873E6" w:rsidP="002873E6">
      <w:pPr>
        <w:pStyle w:val="ListParagraph"/>
        <w:numPr>
          <w:ilvl w:val="2"/>
          <w:numId w:val="2"/>
        </w:numPr>
      </w:pPr>
      <w:r>
        <w:t>Table AppRole:</w:t>
      </w:r>
    </w:p>
    <w:p w14:paraId="03669495" w14:textId="77777777" w:rsidR="002873E6" w:rsidRDefault="002873E6" w:rsidP="002873E6">
      <w:pPr>
        <w:pStyle w:val="ListParagraph"/>
        <w:ind w:left="3060"/>
      </w:pPr>
    </w:p>
    <w:p w14:paraId="7CFED7F0" w14:textId="50815E59" w:rsidR="002873E6" w:rsidRDefault="002873E6" w:rsidP="002873E6">
      <w:r w:rsidRPr="002873E6">
        <w:drawing>
          <wp:inline distT="0" distB="0" distL="0" distR="0" wp14:anchorId="4EF74783" wp14:editId="7F7F44DA">
            <wp:extent cx="4515480" cy="762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5F9E" w14:textId="115ED007" w:rsidR="002873E6" w:rsidRDefault="002873E6" w:rsidP="002873E6"/>
    <w:p w14:paraId="7D5F6359" w14:textId="505B3D83" w:rsidR="002873E6" w:rsidRDefault="002873E6" w:rsidP="002873E6">
      <w:pPr>
        <w:pStyle w:val="ListParagraph"/>
        <w:numPr>
          <w:ilvl w:val="1"/>
          <w:numId w:val="2"/>
        </w:numPr>
      </w:pPr>
      <w:r>
        <w:t>L’interface Web</w:t>
      </w:r>
      <w:r w:rsidR="00810A46">
        <w:t>:</w:t>
      </w:r>
    </w:p>
    <w:p w14:paraId="5753A21B" w14:textId="01586864" w:rsidR="00810A46" w:rsidRDefault="00810A46" w:rsidP="00810A46">
      <w:pPr>
        <w:pStyle w:val="ListParagraph"/>
        <w:numPr>
          <w:ilvl w:val="2"/>
          <w:numId w:val="2"/>
        </w:numPr>
      </w:pPr>
      <w:r>
        <w:t>Avant Authentification:</w:t>
      </w:r>
    </w:p>
    <w:p w14:paraId="37A9757B" w14:textId="77777777" w:rsidR="00810A46" w:rsidRDefault="00810A46" w:rsidP="00810A46">
      <w:pPr>
        <w:ind w:left="2700"/>
      </w:pPr>
    </w:p>
    <w:p w14:paraId="599B6CD8" w14:textId="44A6DE3C" w:rsidR="00810A46" w:rsidRDefault="00810A46" w:rsidP="00810A46">
      <w:r>
        <w:rPr>
          <w:noProof/>
        </w:rPr>
        <w:drawing>
          <wp:inline distT="0" distB="0" distL="0" distR="0" wp14:anchorId="0136A835" wp14:editId="3CD1863A">
            <wp:extent cx="6858000" cy="3855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76BE" w14:textId="69E033C8" w:rsidR="00810A46" w:rsidRDefault="00810A46" w:rsidP="00810A46"/>
    <w:p w14:paraId="592F7AE9" w14:textId="6D4409D2" w:rsidR="00810A46" w:rsidRDefault="00810A46" w:rsidP="00810A46">
      <w:pPr>
        <w:pStyle w:val="ListParagraph"/>
        <w:numPr>
          <w:ilvl w:val="2"/>
          <w:numId w:val="2"/>
        </w:numPr>
      </w:pPr>
      <w:r>
        <w:t>Page Login:</w:t>
      </w:r>
    </w:p>
    <w:p w14:paraId="6639AC8E" w14:textId="320EA504" w:rsidR="00810A46" w:rsidRDefault="00810A46" w:rsidP="00810A46"/>
    <w:p w14:paraId="76DD4844" w14:textId="461A7F16" w:rsidR="00810A46" w:rsidRDefault="00810A46" w:rsidP="00810A46">
      <w:r>
        <w:rPr>
          <w:noProof/>
        </w:rPr>
        <w:lastRenderedPageBreak/>
        <w:drawing>
          <wp:inline distT="0" distB="0" distL="0" distR="0" wp14:anchorId="4652B8ED" wp14:editId="708ED934">
            <wp:extent cx="6858000" cy="3855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3DF9" w14:textId="2F7817CE" w:rsidR="00810A46" w:rsidRDefault="00810A46" w:rsidP="00810A46"/>
    <w:p w14:paraId="2D3602F8" w14:textId="4583F624" w:rsidR="00810A46" w:rsidRDefault="00810A46" w:rsidP="00810A46">
      <w:pPr>
        <w:pStyle w:val="ListParagraph"/>
        <w:numPr>
          <w:ilvl w:val="2"/>
          <w:numId w:val="2"/>
        </w:numPr>
        <w:rPr>
          <w:lang w:val="fr-FR"/>
        </w:rPr>
      </w:pPr>
      <w:r w:rsidRPr="00810A46">
        <w:rPr>
          <w:lang w:val="fr-FR"/>
        </w:rPr>
        <w:t>Après connection à un user A</w:t>
      </w:r>
      <w:r>
        <w:rPr>
          <w:lang w:val="fr-FR"/>
        </w:rPr>
        <w:t>DMIN :</w:t>
      </w:r>
    </w:p>
    <w:p w14:paraId="72868C94" w14:textId="66727B72" w:rsidR="00810A46" w:rsidRDefault="00810A46" w:rsidP="00810A46">
      <w:pPr>
        <w:rPr>
          <w:lang w:val="fr-FR"/>
        </w:rPr>
      </w:pPr>
    </w:p>
    <w:p w14:paraId="50F6AEBD" w14:textId="004F35CC" w:rsidR="00810A46" w:rsidRDefault="00810A46" w:rsidP="00810A4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630BDF2" wp14:editId="47BA63D9">
            <wp:extent cx="6858000" cy="3855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8E13" w14:textId="2A8A6D3C" w:rsidR="00810A46" w:rsidRDefault="00810A46" w:rsidP="00810A46">
      <w:pPr>
        <w:rPr>
          <w:lang w:val="fr-FR"/>
        </w:rPr>
      </w:pPr>
    </w:p>
    <w:p w14:paraId="1B8D621A" w14:textId="0DC000F6" w:rsidR="00810A46" w:rsidRDefault="00810A46" w:rsidP="00810A46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Puisque l’ADMIN a le droit d’ajouter,</w:t>
      </w:r>
      <w:r w:rsidR="003909FA">
        <w:rPr>
          <w:lang w:val="fr-FR"/>
        </w:rPr>
        <w:t xml:space="preserve"> chercher,</w:t>
      </w:r>
      <w:r>
        <w:rPr>
          <w:lang w:val="fr-FR"/>
        </w:rPr>
        <w:t xml:space="preserve"> supprimer, et éditer ; on va voir ces pages :</w:t>
      </w:r>
    </w:p>
    <w:p w14:paraId="7F864537" w14:textId="19F18382" w:rsidR="00810A46" w:rsidRDefault="003909FA" w:rsidP="00810A46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1CDE9DF4" wp14:editId="36D8AE06">
            <wp:extent cx="6858000" cy="3855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D729" w14:textId="28A11DEE" w:rsidR="003909FA" w:rsidRDefault="003909FA" w:rsidP="00810A46">
      <w:pPr>
        <w:rPr>
          <w:lang w:val="fr-FR"/>
        </w:rPr>
      </w:pPr>
    </w:p>
    <w:p w14:paraId="48060BBA" w14:textId="2DA7637E" w:rsidR="003909FA" w:rsidRDefault="003909FA" w:rsidP="00810A4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98D7AD0" wp14:editId="5F464908">
            <wp:extent cx="6858000" cy="3855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9F6F" w14:textId="721123D0" w:rsidR="003909FA" w:rsidRDefault="003909FA" w:rsidP="00810A46">
      <w:pPr>
        <w:rPr>
          <w:lang w:val="fr-FR"/>
        </w:rPr>
      </w:pPr>
    </w:p>
    <w:p w14:paraId="1697CF23" w14:textId="51B4A93A" w:rsidR="003909FA" w:rsidRDefault="003909FA" w:rsidP="00810A46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03C1323E" wp14:editId="12DE2519">
            <wp:extent cx="6858000" cy="3855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FADA" w14:textId="44C03C6F" w:rsidR="003909FA" w:rsidRDefault="003909FA" w:rsidP="00810A46">
      <w:pPr>
        <w:rPr>
          <w:lang w:val="fr-FR"/>
        </w:rPr>
      </w:pPr>
    </w:p>
    <w:p w14:paraId="1DDB53DB" w14:textId="2CD443F0" w:rsidR="003909FA" w:rsidRDefault="003909FA" w:rsidP="003909FA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En se connectant à un compte USER simple, l’utiliser peut seulement visualiser et chercher :</w:t>
      </w:r>
    </w:p>
    <w:p w14:paraId="663F112C" w14:textId="674AF1A9" w:rsidR="003909FA" w:rsidRDefault="003909FA" w:rsidP="003909FA">
      <w:pPr>
        <w:rPr>
          <w:lang w:val="fr-FR"/>
        </w:rPr>
      </w:pPr>
    </w:p>
    <w:p w14:paraId="4125D489" w14:textId="450F011C" w:rsidR="003909FA" w:rsidRDefault="003909FA" w:rsidP="003909F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A16C834" wp14:editId="1F6002C6">
            <wp:extent cx="6858000" cy="3855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6377" w14:textId="02B6B356" w:rsidR="003909FA" w:rsidRDefault="003909FA" w:rsidP="003909FA">
      <w:pPr>
        <w:rPr>
          <w:lang w:val="fr-FR"/>
        </w:rPr>
      </w:pPr>
    </w:p>
    <w:p w14:paraId="360A9B52" w14:textId="331B7B3A" w:rsidR="003909FA" w:rsidRPr="003909FA" w:rsidRDefault="003909FA" w:rsidP="003909FA">
      <w:pPr>
        <w:rPr>
          <w:lang w:val="fr-FR"/>
        </w:rPr>
      </w:pPr>
      <w:r>
        <w:rPr>
          <w:lang w:val="fr-FR"/>
        </w:rPr>
        <w:t xml:space="preserve">Mon GitHub : </w:t>
      </w:r>
      <w:r w:rsidRPr="003909FA">
        <w:rPr>
          <w:lang w:val="fr-FR"/>
        </w:rPr>
        <w:t>https://github.com/SoukainaElkm/Soukaina-ELKAMOUNI.JEE</w:t>
      </w:r>
    </w:p>
    <w:sectPr w:rsidR="003909FA" w:rsidRPr="003909FA" w:rsidSect="00A24793">
      <w:footerReference w:type="even" r:id="rId18"/>
      <w:footerReference w:type="default" r:id="rId19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EF23" w14:textId="77777777" w:rsidR="005E1008" w:rsidRDefault="005E1008" w:rsidP="001205A1">
      <w:r>
        <w:separator/>
      </w:r>
    </w:p>
  </w:endnote>
  <w:endnote w:type="continuationSeparator" w:id="0">
    <w:p w14:paraId="529D011C" w14:textId="77777777" w:rsidR="005E1008" w:rsidRDefault="005E100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53F2D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974591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3E3E03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3649C9C5" w14:textId="77777777" w:rsidTr="005F4F46">
      <w:tc>
        <w:tcPr>
          <w:tcW w:w="5395" w:type="dxa"/>
        </w:tcPr>
        <w:p w14:paraId="3DDDA9CB" w14:textId="77777777" w:rsidR="001205A1" w:rsidRPr="001205A1" w:rsidRDefault="005E1008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temporary/>
              <w:showingPlcHdr/>
              <w15:appearance w15:val="hidden"/>
            </w:sdtPr>
            <w:sdtEndPr/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7BC7AD21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47CE4AEE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58129" w14:textId="77777777" w:rsidR="005E1008" w:rsidRDefault="005E1008" w:rsidP="001205A1">
      <w:r>
        <w:separator/>
      </w:r>
    </w:p>
  </w:footnote>
  <w:footnote w:type="continuationSeparator" w:id="0">
    <w:p w14:paraId="67B7C5ED" w14:textId="77777777" w:rsidR="005E1008" w:rsidRDefault="005E1008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717"/>
    <w:multiLevelType w:val="hybridMultilevel"/>
    <w:tmpl w:val="F83C99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A5BA8"/>
    <w:multiLevelType w:val="hybridMultilevel"/>
    <w:tmpl w:val="037E59B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110A0710">
      <w:numFmt w:val="bullet"/>
      <w:lvlText w:val="-"/>
      <w:lvlJc w:val="left"/>
      <w:pPr>
        <w:ind w:left="3060" w:hanging="360"/>
      </w:pPr>
      <w:rPr>
        <w:rFonts w:ascii="Georgia" w:eastAsiaTheme="minorHAnsi" w:hAnsi="Georgia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9629535">
    <w:abstractNumId w:val="0"/>
  </w:num>
  <w:num w:numId="2" w16cid:durableId="939869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466"/>
    <w:rsid w:val="000C4ED1"/>
    <w:rsid w:val="001205A1"/>
    <w:rsid w:val="00142538"/>
    <w:rsid w:val="00154D3B"/>
    <w:rsid w:val="001831B6"/>
    <w:rsid w:val="002873E6"/>
    <w:rsid w:val="002877E8"/>
    <w:rsid w:val="00291CC8"/>
    <w:rsid w:val="002E7C4E"/>
    <w:rsid w:val="0031055C"/>
    <w:rsid w:val="00371EE1"/>
    <w:rsid w:val="003909FA"/>
    <w:rsid w:val="003A798E"/>
    <w:rsid w:val="00425A99"/>
    <w:rsid w:val="005E1008"/>
    <w:rsid w:val="005E6B25"/>
    <w:rsid w:val="005F4F46"/>
    <w:rsid w:val="006C60E6"/>
    <w:rsid w:val="006F508F"/>
    <w:rsid w:val="007B0740"/>
    <w:rsid w:val="007C1BAB"/>
    <w:rsid w:val="00810A46"/>
    <w:rsid w:val="009C6907"/>
    <w:rsid w:val="00A15CF7"/>
    <w:rsid w:val="00A24793"/>
    <w:rsid w:val="00A53501"/>
    <w:rsid w:val="00A81248"/>
    <w:rsid w:val="00AE210F"/>
    <w:rsid w:val="00C325F7"/>
    <w:rsid w:val="00C66528"/>
    <w:rsid w:val="00C915F0"/>
    <w:rsid w:val="00CF7466"/>
    <w:rsid w:val="00F320E1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C16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AE21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10F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19</Pages>
  <Words>4285</Words>
  <Characters>23572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2022-04-14T12:40:00Z</dcterms:created>
  <dcterms:modified xsi:type="dcterms:W3CDTF">2022-04-15T13:38:00Z</dcterms:modified>
</cp:coreProperties>
</file>